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01F0F" w14:textId="77777777" w:rsidR="008B390D" w:rsidRPr="008B390D" w:rsidRDefault="008B390D"/>
    <w:p w14:paraId="03146F06" w14:textId="77777777" w:rsidR="008B390D" w:rsidRPr="008B390D" w:rsidRDefault="008B390D"/>
    <w:p w14:paraId="41F3F44C" w14:textId="77777777" w:rsidR="008B390D" w:rsidRPr="008B390D" w:rsidRDefault="008B390D"/>
    <w:p w14:paraId="46EFED84" w14:textId="77777777" w:rsidR="008B390D" w:rsidRPr="008B390D" w:rsidRDefault="008B390D"/>
    <w:p w14:paraId="7D77ACA1" w14:textId="77777777" w:rsidR="008B390D" w:rsidRPr="008B390D" w:rsidRDefault="008B390D"/>
    <w:p w14:paraId="732687DC" w14:textId="77777777" w:rsidR="008B390D" w:rsidRPr="008B390D" w:rsidRDefault="008B390D"/>
    <w:p w14:paraId="2836E800" w14:textId="77777777" w:rsidR="008B390D" w:rsidRPr="008B390D" w:rsidRDefault="008B390D"/>
    <w:p w14:paraId="5D6F2330" w14:textId="77777777" w:rsidR="008B390D" w:rsidRPr="008B390D" w:rsidRDefault="008B390D"/>
    <w:p w14:paraId="0BA5C474" w14:textId="77777777" w:rsidR="008B390D" w:rsidRPr="008B390D" w:rsidRDefault="008B390D"/>
    <w:p w14:paraId="716E4BB6" w14:textId="77777777" w:rsidR="008B390D" w:rsidRPr="008B390D" w:rsidRDefault="00315DBD" w:rsidP="00315DBD">
      <w:pPr>
        <w:tabs>
          <w:tab w:val="left" w:pos="2417"/>
        </w:tabs>
      </w:pPr>
      <w:r>
        <w:tab/>
      </w:r>
    </w:p>
    <w:p w14:paraId="2F5B8073" w14:textId="77777777" w:rsidR="00F41C72" w:rsidRDefault="00F41C72" w:rsidP="008B390D">
      <w:pPr>
        <w:jc w:val="center"/>
        <w:rPr>
          <w:b/>
          <w:sz w:val="40"/>
          <w:szCs w:val="40"/>
        </w:rPr>
      </w:pPr>
    </w:p>
    <w:p w14:paraId="645B9504" w14:textId="77777777" w:rsidR="006B1993" w:rsidRDefault="006B1993" w:rsidP="008B390D">
      <w:pPr>
        <w:jc w:val="center"/>
        <w:rPr>
          <w:b/>
          <w:sz w:val="40"/>
          <w:szCs w:val="40"/>
        </w:rPr>
      </w:pPr>
    </w:p>
    <w:p w14:paraId="2870A11B" w14:textId="77777777" w:rsidR="000744E7" w:rsidRDefault="000744E7" w:rsidP="008B390D">
      <w:pPr>
        <w:jc w:val="center"/>
        <w:rPr>
          <w:b/>
          <w:sz w:val="40"/>
          <w:szCs w:val="40"/>
        </w:rPr>
      </w:pPr>
    </w:p>
    <w:p w14:paraId="03E15CCF" w14:textId="77777777" w:rsidR="000744E7" w:rsidRPr="00F41C72" w:rsidRDefault="008B390D" w:rsidP="000744E7">
      <w:pPr>
        <w:spacing w:line="480" w:lineRule="exact"/>
        <w:jc w:val="center"/>
        <w:rPr>
          <w:b/>
          <w:sz w:val="40"/>
          <w:szCs w:val="40"/>
        </w:rPr>
      </w:pPr>
      <w:r w:rsidRPr="00F41C72">
        <w:rPr>
          <w:b/>
          <w:sz w:val="40"/>
          <w:szCs w:val="40"/>
        </w:rPr>
        <w:t xml:space="preserve">GRADO </w:t>
      </w:r>
      <w:r w:rsidR="006A50D8">
        <w:rPr>
          <w:b/>
          <w:sz w:val="40"/>
          <w:szCs w:val="40"/>
        </w:rPr>
        <w:t>SUPERIOR EN DESARROLLO DE APLICACIONES MULTIPLATAFORMA</w:t>
      </w:r>
    </w:p>
    <w:p w14:paraId="77B21610" w14:textId="77777777" w:rsidR="008B390D" w:rsidRPr="008B390D" w:rsidRDefault="008B390D"/>
    <w:p w14:paraId="06054BBE" w14:textId="77777777" w:rsidR="008B390D" w:rsidRDefault="008B390D"/>
    <w:p w14:paraId="1437691B" w14:textId="77777777" w:rsidR="006B1993" w:rsidRPr="008B390D" w:rsidRDefault="006B1993"/>
    <w:p w14:paraId="2CC7E350" w14:textId="77777777" w:rsidR="006B1993" w:rsidRPr="006B1993" w:rsidRDefault="006A50D8" w:rsidP="006B1993">
      <w:pPr>
        <w:jc w:val="center"/>
        <w:rPr>
          <w:sz w:val="32"/>
          <w:szCs w:val="32"/>
        </w:rPr>
      </w:pPr>
      <w:r>
        <w:rPr>
          <w:sz w:val="32"/>
          <w:szCs w:val="32"/>
        </w:rPr>
        <w:t>Proyecto de desarrollo de aplicaciones multiplataforma</w:t>
      </w:r>
    </w:p>
    <w:p w14:paraId="0B6837E0" w14:textId="77777777" w:rsidR="008B390D" w:rsidRPr="008B390D" w:rsidRDefault="008B390D"/>
    <w:p w14:paraId="38344E9D" w14:textId="77777777" w:rsidR="00F41C72" w:rsidRDefault="00F41C72"/>
    <w:p w14:paraId="49B8A664" w14:textId="77777777" w:rsidR="00F41C72" w:rsidRDefault="00F41C72"/>
    <w:p w14:paraId="4BD41D80" w14:textId="77777777" w:rsidR="006B1993" w:rsidRPr="00951F0C" w:rsidRDefault="003C4690" w:rsidP="00951F0C">
      <w:pPr>
        <w:spacing w:line="360" w:lineRule="exact"/>
        <w:jc w:val="center"/>
        <w:rPr>
          <w:sz w:val="36"/>
          <w:szCs w:val="36"/>
        </w:rPr>
      </w:pPr>
      <w:r>
        <w:rPr>
          <w:sz w:val="36"/>
          <w:szCs w:val="36"/>
        </w:rPr>
        <w:t>Quesoteca – El mundo Frontend</w:t>
      </w:r>
    </w:p>
    <w:p w14:paraId="237C82CE" w14:textId="77777777" w:rsidR="006B1993" w:rsidRDefault="006B1993" w:rsidP="006B1993">
      <w:pPr>
        <w:jc w:val="right"/>
        <w:rPr>
          <w:sz w:val="28"/>
          <w:szCs w:val="28"/>
        </w:rPr>
      </w:pPr>
    </w:p>
    <w:p w14:paraId="7AB2E15D" w14:textId="77777777" w:rsidR="006B1993" w:rsidRDefault="006B1993" w:rsidP="006B1993">
      <w:pPr>
        <w:jc w:val="right"/>
        <w:rPr>
          <w:sz w:val="28"/>
          <w:szCs w:val="28"/>
        </w:rPr>
      </w:pPr>
    </w:p>
    <w:p w14:paraId="3B7CA665" w14:textId="77777777" w:rsidR="006B1993" w:rsidRDefault="006B1993" w:rsidP="006B1993">
      <w:pPr>
        <w:jc w:val="right"/>
        <w:rPr>
          <w:sz w:val="28"/>
          <w:szCs w:val="28"/>
        </w:rPr>
      </w:pPr>
    </w:p>
    <w:p w14:paraId="3808430A" w14:textId="77777777" w:rsidR="006B1993" w:rsidRDefault="006B1993" w:rsidP="006B1993">
      <w:pPr>
        <w:jc w:val="right"/>
        <w:rPr>
          <w:sz w:val="28"/>
          <w:szCs w:val="28"/>
        </w:rPr>
      </w:pPr>
    </w:p>
    <w:p w14:paraId="3000A203" w14:textId="77777777" w:rsidR="006B1993" w:rsidRPr="006B1993" w:rsidRDefault="006B1993" w:rsidP="00951F0C">
      <w:pPr>
        <w:jc w:val="right"/>
        <w:rPr>
          <w:sz w:val="28"/>
          <w:szCs w:val="28"/>
        </w:rPr>
      </w:pPr>
      <w:r w:rsidRPr="006B1993">
        <w:rPr>
          <w:sz w:val="28"/>
          <w:szCs w:val="28"/>
        </w:rPr>
        <w:t xml:space="preserve">Autor: </w:t>
      </w:r>
      <w:r w:rsidR="003C4690">
        <w:rPr>
          <w:sz w:val="28"/>
          <w:szCs w:val="28"/>
        </w:rPr>
        <w:t>Juan Manuel Ros Márquez</w:t>
      </w:r>
    </w:p>
    <w:p w14:paraId="23541C97" w14:textId="77777777" w:rsidR="006B1993" w:rsidRPr="006B1993" w:rsidRDefault="006B1993" w:rsidP="006B1993">
      <w:pPr>
        <w:jc w:val="right"/>
        <w:rPr>
          <w:sz w:val="28"/>
          <w:szCs w:val="28"/>
        </w:rPr>
      </w:pPr>
    </w:p>
    <w:p w14:paraId="6CD99BFA" w14:textId="77777777" w:rsidR="006B1993" w:rsidRDefault="006B1993" w:rsidP="006B1993">
      <w:pPr>
        <w:jc w:val="right"/>
        <w:rPr>
          <w:sz w:val="28"/>
          <w:szCs w:val="28"/>
        </w:rPr>
      </w:pPr>
      <w:r w:rsidRPr="006B1993">
        <w:rPr>
          <w:sz w:val="28"/>
          <w:szCs w:val="28"/>
        </w:rPr>
        <w:t xml:space="preserve">Tutor: </w:t>
      </w:r>
      <w:r w:rsidR="003C4690">
        <w:rPr>
          <w:sz w:val="28"/>
          <w:szCs w:val="28"/>
        </w:rPr>
        <w:t>Ángel Caballero</w:t>
      </w:r>
    </w:p>
    <w:p w14:paraId="7341BED4" w14:textId="77777777" w:rsidR="006B1993" w:rsidRDefault="006B1993" w:rsidP="006B1993">
      <w:pPr>
        <w:jc w:val="right"/>
        <w:rPr>
          <w:sz w:val="28"/>
          <w:szCs w:val="28"/>
        </w:rPr>
      </w:pPr>
    </w:p>
    <w:p w14:paraId="3C42B258" w14:textId="77777777" w:rsidR="00C57EA3" w:rsidRDefault="00C57EA3" w:rsidP="006B1993">
      <w:pPr>
        <w:jc w:val="right"/>
        <w:rPr>
          <w:sz w:val="28"/>
          <w:szCs w:val="28"/>
        </w:rPr>
        <w:sectPr w:rsidR="00C57EA3" w:rsidSect="006B1993">
          <w:headerReference w:type="default" r:id="rId9"/>
          <w:footerReference w:type="even" r:id="rId10"/>
          <w:footerReference w:type="default" r:id="rId11"/>
          <w:headerReference w:type="first" r:id="rId12"/>
          <w:pgSz w:w="11900" w:h="16840"/>
          <w:pgMar w:top="1418" w:right="1134" w:bottom="1418" w:left="1985" w:header="709" w:footer="709" w:gutter="0"/>
          <w:cols w:space="708"/>
          <w:docGrid w:linePitch="360"/>
        </w:sectPr>
      </w:pPr>
    </w:p>
    <w:p w14:paraId="65C0A006" w14:textId="77777777" w:rsidR="00C57EA3" w:rsidRDefault="00C57EA3" w:rsidP="00C57EA3">
      <w:pPr>
        <w:jc w:val="both"/>
        <w:rPr>
          <w:sz w:val="28"/>
          <w:szCs w:val="28"/>
        </w:rPr>
      </w:pPr>
      <w:r w:rsidRPr="00C57EA3">
        <w:rPr>
          <w:b/>
          <w:sz w:val="28"/>
          <w:szCs w:val="28"/>
        </w:rPr>
        <w:lastRenderedPageBreak/>
        <w:t>RESUMEN</w:t>
      </w:r>
    </w:p>
    <w:p w14:paraId="29C80004" w14:textId="77777777" w:rsidR="00653358" w:rsidRDefault="00653358" w:rsidP="00C57EA3">
      <w:pPr>
        <w:jc w:val="both"/>
        <w:rPr>
          <w:sz w:val="28"/>
          <w:szCs w:val="28"/>
        </w:rPr>
      </w:pPr>
    </w:p>
    <w:p w14:paraId="117C9462" w14:textId="35DFF9AE" w:rsidR="005A121A" w:rsidRDefault="0018665A" w:rsidP="00C57EA3">
      <w:pPr>
        <w:jc w:val="both"/>
        <w:rPr>
          <w:sz w:val="28"/>
          <w:szCs w:val="28"/>
        </w:rPr>
      </w:pPr>
      <w:r>
        <w:rPr>
          <w:sz w:val="28"/>
          <w:szCs w:val="28"/>
        </w:rPr>
        <w:t xml:space="preserve">En este proyecto titulado </w:t>
      </w:r>
      <w:r w:rsidR="00016BDE">
        <w:rPr>
          <w:sz w:val="28"/>
          <w:szCs w:val="28"/>
        </w:rPr>
        <w:t>“</w:t>
      </w:r>
      <w:r>
        <w:rPr>
          <w:sz w:val="28"/>
          <w:szCs w:val="28"/>
        </w:rPr>
        <w:t>Quesoteca – El mundo Frontend</w:t>
      </w:r>
      <w:r w:rsidR="00016BDE">
        <w:rPr>
          <w:sz w:val="28"/>
          <w:szCs w:val="28"/>
        </w:rPr>
        <w:t>”</w:t>
      </w:r>
      <w:r>
        <w:rPr>
          <w:sz w:val="28"/>
          <w:szCs w:val="28"/>
        </w:rPr>
        <w:t xml:space="preserve"> veremos el desarrollo de dos aplicaciones, una web y otra móvil.</w:t>
      </w:r>
    </w:p>
    <w:p w14:paraId="78B55A43" w14:textId="73552474" w:rsidR="00653358" w:rsidRDefault="00B031FE" w:rsidP="00C57EA3">
      <w:pPr>
        <w:jc w:val="both"/>
        <w:rPr>
          <w:sz w:val="28"/>
          <w:szCs w:val="28"/>
        </w:rPr>
      </w:pPr>
      <w:r>
        <w:rPr>
          <w:sz w:val="28"/>
          <w:szCs w:val="28"/>
        </w:rPr>
        <w:t>¿Por qué dos aplicaciones?. Se han desarrollado dos aplicaciones para que la experiencia del usuario sea la mas cómoda y gratificante utilizando las tecnologías oportunas para cada sector</w:t>
      </w:r>
      <w:r w:rsidR="005469F6">
        <w:rPr>
          <w:sz w:val="28"/>
          <w:szCs w:val="28"/>
        </w:rPr>
        <w:t xml:space="preserve"> aprovechando así el potencial de ambas plataformas.</w:t>
      </w:r>
    </w:p>
    <w:p w14:paraId="52016505" w14:textId="723A638A" w:rsidR="007D1BD4" w:rsidRDefault="007D1BD4" w:rsidP="00C57EA3">
      <w:pPr>
        <w:jc w:val="both"/>
        <w:rPr>
          <w:sz w:val="28"/>
          <w:szCs w:val="28"/>
        </w:rPr>
      </w:pPr>
      <w:r>
        <w:rPr>
          <w:sz w:val="28"/>
          <w:szCs w:val="28"/>
        </w:rPr>
        <w:t xml:space="preserve">Veremos la evolución de una idea creativa e innovadora de cómo nace, como se va desarrollando y cual es el resultado de un duro </w:t>
      </w:r>
      <w:r w:rsidR="003867E7">
        <w:rPr>
          <w:sz w:val="28"/>
          <w:szCs w:val="28"/>
        </w:rPr>
        <w:t xml:space="preserve">proceso de investigación y desarrollo ya que las tecnologías utilizadas en Quesoteca </w:t>
      </w:r>
      <w:r w:rsidR="005469F6">
        <w:rPr>
          <w:sz w:val="28"/>
          <w:szCs w:val="28"/>
        </w:rPr>
        <w:t xml:space="preserve">no tienen </w:t>
      </w:r>
      <w:r w:rsidR="00E16437">
        <w:rPr>
          <w:sz w:val="28"/>
          <w:szCs w:val="28"/>
        </w:rPr>
        <w:t xml:space="preserve">mucho tiempo en el mercado del desarrollo </w:t>
      </w:r>
      <w:r w:rsidR="006439D5">
        <w:rPr>
          <w:sz w:val="28"/>
          <w:szCs w:val="28"/>
        </w:rPr>
        <w:t>por lo que el proceso de búsqueda de información será muy diferente al de otras tecnologías que estén implantadas ya mucho tiempo en el mercado.</w:t>
      </w:r>
    </w:p>
    <w:p w14:paraId="5A11A6D7" w14:textId="498D30A2" w:rsidR="006439D5" w:rsidRDefault="006439D5" w:rsidP="00C57EA3">
      <w:pPr>
        <w:jc w:val="both"/>
        <w:rPr>
          <w:sz w:val="28"/>
          <w:szCs w:val="28"/>
        </w:rPr>
      </w:pPr>
      <w:r>
        <w:rPr>
          <w:sz w:val="28"/>
          <w:szCs w:val="28"/>
        </w:rPr>
        <w:t>Las dos plataformas creadas han sido creadas en su plena plenitud sin partir de ningún tipo de plantilla haciendo así una de las fases mas d</w:t>
      </w:r>
      <w:r w:rsidR="00792B66">
        <w:rPr>
          <w:sz w:val="28"/>
          <w:szCs w:val="28"/>
        </w:rPr>
        <w:t>uras la del diseño. Se explicará</w:t>
      </w:r>
      <w:r>
        <w:rPr>
          <w:sz w:val="28"/>
          <w:szCs w:val="28"/>
        </w:rPr>
        <w:t xml:space="preserve"> así el </w:t>
      </w:r>
      <w:r w:rsidR="00737CB8">
        <w:rPr>
          <w:sz w:val="28"/>
          <w:szCs w:val="28"/>
        </w:rPr>
        <w:t>motivo de elegir una tipografía y su elección de</w:t>
      </w:r>
      <w:r>
        <w:rPr>
          <w:sz w:val="28"/>
          <w:szCs w:val="28"/>
        </w:rPr>
        <w:t xml:space="preserve"> una paleta de colores</w:t>
      </w:r>
      <w:r w:rsidR="00737CB8">
        <w:rPr>
          <w:sz w:val="28"/>
          <w:szCs w:val="28"/>
        </w:rPr>
        <w:t>.</w:t>
      </w:r>
    </w:p>
    <w:p w14:paraId="7013C2E8" w14:textId="24CBCEA5" w:rsidR="005E1745" w:rsidRDefault="0028647F" w:rsidP="00C57EA3">
      <w:pPr>
        <w:jc w:val="both"/>
        <w:rPr>
          <w:sz w:val="28"/>
          <w:szCs w:val="28"/>
        </w:rPr>
      </w:pPr>
      <w:r>
        <w:rPr>
          <w:sz w:val="28"/>
          <w:szCs w:val="28"/>
        </w:rPr>
        <w:t xml:space="preserve">Por ultimo, comentar que el desarrollo se ha hecho desde los principios de </w:t>
      </w:r>
      <w:proofErr w:type="spellStart"/>
      <w:r>
        <w:rPr>
          <w:sz w:val="28"/>
          <w:szCs w:val="28"/>
        </w:rPr>
        <w:t>Clean</w:t>
      </w:r>
      <w:proofErr w:type="spellEnd"/>
      <w:r>
        <w:rPr>
          <w:sz w:val="28"/>
          <w:szCs w:val="28"/>
        </w:rPr>
        <w:t xml:space="preserve"> </w:t>
      </w:r>
      <w:proofErr w:type="spellStart"/>
      <w:r>
        <w:rPr>
          <w:sz w:val="28"/>
          <w:szCs w:val="28"/>
        </w:rPr>
        <w:t>Code</w:t>
      </w:r>
      <w:proofErr w:type="spellEnd"/>
      <w:r>
        <w:rPr>
          <w:sz w:val="28"/>
          <w:szCs w:val="28"/>
        </w:rPr>
        <w:t xml:space="preserve"> y este a su vez es totalmente modulable dando la posibilidad al desarrollador de cambiar la cabecera </w:t>
      </w:r>
      <w:r w:rsidR="00A67AC9">
        <w:rPr>
          <w:sz w:val="28"/>
          <w:szCs w:val="28"/>
        </w:rPr>
        <w:t>de la web con muy poco esfuerzo.</w:t>
      </w:r>
      <w:r>
        <w:rPr>
          <w:sz w:val="28"/>
          <w:szCs w:val="28"/>
        </w:rPr>
        <w:t xml:space="preserve"> </w:t>
      </w:r>
    </w:p>
    <w:p w14:paraId="6054C11C" w14:textId="77777777" w:rsidR="00653358" w:rsidRDefault="00653358" w:rsidP="00C57EA3">
      <w:pPr>
        <w:jc w:val="both"/>
        <w:rPr>
          <w:sz w:val="28"/>
          <w:szCs w:val="28"/>
        </w:rPr>
      </w:pPr>
    </w:p>
    <w:p w14:paraId="2E814A48" w14:textId="77777777" w:rsidR="00653358" w:rsidRDefault="00653358" w:rsidP="00C57EA3">
      <w:pPr>
        <w:jc w:val="both"/>
        <w:rPr>
          <w:sz w:val="28"/>
          <w:szCs w:val="28"/>
        </w:rPr>
      </w:pPr>
    </w:p>
    <w:p w14:paraId="310B7058" w14:textId="77777777" w:rsidR="00653358" w:rsidRPr="00653358" w:rsidRDefault="00653358" w:rsidP="00C57EA3">
      <w:pPr>
        <w:jc w:val="both"/>
        <w:rPr>
          <w:sz w:val="28"/>
          <w:szCs w:val="28"/>
        </w:rPr>
      </w:pPr>
    </w:p>
    <w:p w14:paraId="1EE19EB0" w14:textId="77777777" w:rsidR="00C57EA3" w:rsidRDefault="00C57EA3" w:rsidP="00C57EA3">
      <w:pPr>
        <w:jc w:val="both"/>
        <w:rPr>
          <w:sz w:val="28"/>
          <w:szCs w:val="28"/>
        </w:rPr>
      </w:pPr>
    </w:p>
    <w:p w14:paraId="50917AB0" w14:textId="77777777" w:rsidR="00C57EA3" w:rsidRDefault="00C57EA3" w:rsidP="00C57EA3">
      <w:pPr>
        <w:jc w:val="both"/>
        <w:rPr>
          <w:sz w:val="28"/>
          <w:szCs w:val="28"/>
        </w:rPr>
        <w:sectPr w:rsidR="00C57EA3" w:rsidSect="006B1993">
          <w:headerReference w:type="default" r:id="rId13"/>
          <w:pgSz w:w="11900" w:h="16840"/>
          <w:pgMar w:top="1418" w:right="1134" w:bottom="1418" w:left="1985" w:header="709" w:footer="709" w:gutter="0"/>
          <w:cols w:space="708"/>
          <w:docGrid w:linePitch="360"/>
        </w:sectPr>
      </w:pPr>
    </w:p>
    <w:p w14:paraId="524EBE44" w14:textId="2C3F3548" w:rsidR="00653358" w:rsidRDefault="00844696" w:rsidP="00B06B63">
      <w:r w:rsidRPr="003B4811">
        <w:rPr>
          <w:b/>
          <w:sz w:val="28"/>
          <w:szCs w:val="28"/>
        </w:rPr>
        <w:lastRenderedPageBreak/>
        <w:t>ÍNDICE</w:t>
      </w:r>
    </w:p>
    <w:sdt>
      <w:sdtPr>
        <w:rPr>
          <w:rFonts w:ascii="Trebuchet MS" w:eastAsia="MS Mincho" w:hAnsi="Trebuchet MS" w:cs="Times New Roman"/>
          <w:b w:val="0"/>
          <w:bCs w:val="0"/>
          <w:color w:val="auto"/>
          <w:sz w:val="24"/>
          <w:szCs w:val="24"/>
          <w:lang w:val="es-ES"/>
        </w:rPr>
        <w:id w:val="1720863353"/>
        <w:docPartObj>
          <w:docPartGallery w:val="Table of Contents"/>
          <w:docPartUnique/>
        </w:docPartObj>
      </w:sdtPr>
      <w:sdtEndPr>
        <w:rPr>
          <w:noProof/>
          <w:lang w:val="es-ES_tradnl"/>
        </w:rPr>
      </w:sdtEndPr>
      <w:sdtContent>
        <w:p w14:paraId="70ED9E8F" w14:textId="6415F304" w:rsidR="007911F4" w:rsidRPr="005A196E" w:rsidRDefault="007911F4">
          <w:pPr>
            <w:pStyle w:val="Encabezadodetabladecontenido"/>
            <w:rPr>
              <w:rFonts w:ascii="Helvetica Neue" w:hAnsi="Helvetica Neue"/>
            </w:rPr>
          </w:pPr>
        </w:p>
        <w:p w14:paraId="41076A37" w14:textId="77777777" w:rsidR="00F72CB3" w:rsidRPr="005A6D5D" w:rsidRDefault="007911F4">
          <w:pPr>
            <w:pStyle w:val="TDC1"/>
            <w:tabs>
              <w:tab w:val="left" w:pos="370"/>
              <w:tab w:val="right" w:leader="dot" w:pos="8771"/>
            </w:tabs>
            <w:rPr>
              <w:rFonts w:eastAsiaTheme="minorEastAsia" w:cstheme="minorBidi"/>
              <w:b w:val="0"/>
              <w:caps w:val="0"/>
              <w:noProof/>
              <w:sz w:val="32"/>
              <w:szCs w:val="32"/>
              <w:u w:val="none"/>
              <w:lang w:eastAsia="ja-JP"/>
            </w:rPr>
          </w:pPr>
          <w:r w:rsidRPr="005A6D5D">
            <w:rPr>
              <w:rFonts w:ascii="Helvetica Neue" w:hAnsi="Helvetica Neue"/>
              <w:b w:val="0"/>
              <w:sz w:val="32"/>
              <w:szCs w:val="32"/>
            </w:rPr>
            <w:fldChar w:fldCharType="begin"/>
          </w:r>
          <w:r w:rsidRPr="005A6D5D">
            <w:rPr>
              <w:rFonts w:ascii="Helvetica Neue" w:hAnsi="Helvetica Neue"/>
              <w:sz w:val="32"/>
              <w:szCs w:val="32"/>
            </w:rPr>
            <w:instrText>TOC \o "1-3" \h \z \u</w:instrText>
          </w:r>
          <w:r w:rsidRPr="005A6D5D">
            <w:rPr>
              <w:rFonts w:ascii="Helvetica Neue" w:hAnsi="Helvetica Neue"/>
              <w:b w:val="0"/>
              <w:sz w:val="32"/>
              <w:szCs w:val="32"/>
            </w:rPr>
            <w:fldChar w:fldCharType="separate"/>
          </w:r>
          <w:r w:rsidR="00F72CB3" w:rsidRPr="005A6D5D">
            <w:rPr>
              <w:noProof/>
              <w:sz w:val="32"/>
              <w:szCs w:val="32"/>
            </w:rPr>
            <w:t>1</w:t>
          </w:r>
          <w:r w:rsidR="00F72CB3" w:rsidRPr="005A6D5D">
            <w:rPr>
              <w:rFonts w:eastAsiaTheme="minorEastAsia" w:cstheme="minorBidi"/>
              <w:b w:val="0"/>
              <w:caps w:val="0"/>
              <w:noProof/>
              <w:sz w:val="32"/>
              <w:szCs w:val="32"/>
              <w:u w:val="none"/>
              <w:lang w:eastAsia="ja-JP"/>
            </w:rPr>
            <w:tab/>
          </w:r>
          <w:r w:rsidR="00F72CB3" w:rsidRPr="005A6D5D">
            <w:rPr>
              <w:noProof/>
              <w:sz w:val="32"/>
              <w:szCs w:val="32"/>
            </w:rPr>
            <w:t>Introducción</w:t>
          </w:r>
          <w:r w:rsidR="00F72CB3" w:rsidRPr="005A6D5D">
            <w:rPr>
              <w:noProof/>
              <w:sz w:val="32"/>
              <w:szCs w:val="32"/>
            </w:rPr>
            <w:tab/>
          </w:r>
          <w:r w:rsidR="00F72CB3" w:rsidRPr="005A6D5D">
            <w:rPr>
              <w:noProof/>
              <w:sz w:val="32"/>
              <w:szCs w:val="32"/>
            </w:rPr>
            <w:fldChar w:fldCharType="begin"/>
          </w:r>
          <w:r w:rsidR="00F72CB3" w:rsidRPr="005A6D5D">
            <w:rPr>
              <w:noProof/>
              <w:sz w:val="32"/>
              <w:szCs w:val="32"/>
            </w:rPr>
            <w:instrText xml:space="preserve"> PAGEREF _Toc296585403 \h </w:instrText>
          </w:r>
          <w:r w:rsidR="00F72CB3" w:rsidRPr="005A6D5D">
            <w:rPr>
              <w:noProof/>
              <w:sz w:val="32"/>
              <w:szCs w:val="32"/>
            </w:rPr>
          </w:r>
          <w:r w:rsidR="00F72CB3" w:rsidRPr="005A6D5D">
            <w:rPr>
              <w:noProof/>
              <w:sz w:val="32"/>
              <w:szCs w:val="32"/>
            </w:rPr>
            <w:fldChar w:fldCharType="separate"/>
          </w:r>
          <w:r w:rsidR="00B46D8F">
            <w:rPr>
              <w:noProof/>
              <w:sz w:val="32"/>
              <w:szCs w:val="32"/>
            </w:rPr>
            <w:t>1</w:t>
          </w:r>
          <w:r w:rsidR="00F72CB3" w:rsidRPr="005A6D5D">
            <w:rPr>
              <w:noProof/>
              <w:sz w:val="32"/>
              <w:szCs w:val="32"/>
            </w:rPr>
            <w:fldChar w:fldCharType="end"/>
          </w:r>
        </w:p>
        <w:p w14:paraId="54828A62"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1.1</w:t>
          </w:r>
          <w:r w:rsidRPr="005A6D5D">
            <w:rPr>
              <w:rFonts w:eastAsiaTheme="minorEastAsia" w:cstheme="minorBidi"/>
              <w:b w:val="0"/>
              <w:smallCaps w:val="0"/>
              <w:noProof/>
              <w:sz w:val="32"/>
              <w:szCs w:val="32"/>
              <w:lang w:eastAsia="ja-JP"/>
            </w:rPr>
            <w:tab/>
          </w:r>
          <w:r w:rsidRPr="005A6D5D">
            <w:rPr>
              <w:noProof/>
              <w:sz w:val="32"/>
              <w:szCs w:val="32"/>
            </w:rPr>
            <w:t>Planteamiento del problema</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_Toc296585404 \h </w:instrText>
          </w:r>
          <w:r w:rsidRPr="005A6D5D">
            <w:rPr>
              <w:noProof/>
              <w:sz w:val="32"/>
              <w:szCs w:val="32"/>
            </w:rPr>
          </w:r>
          <w:r w:rsidRPr="005A6D5D">
            <w:rPr>
              <w:noProof/>
              <w:sz w:val="32"/>
              <w:szCs w:val="32"/>
            </w:rPr>
            <w:fldChar w:fldCharType="separate"/>
          </w:r>
          <w:r w:rsidR="00B46D8F">
            <w:rPr>
              <w:noProof/>
              <w:sz w:val="32"/>
              <w:szCs w:val="32"/>
            </w:rPr>
            <w:t>2</w:t>
          </w:r>
          <w:r w:rsidRPr="005A6D5D">
            <w:rPr>
              <w:noProof/>
              <w:sz w:val="32"/>
              <w:szCs w:val="32"/>
            </w:rPr>
            <w:fldChar w:fldCharType="end"/>
          </w:r>
        </w:p>
        <w:p w14:paraId="2F03B99A"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1.2</w:t>
          </w:r>
          <w:r w:rsidRPr="005A6D5D">
            <w:rPr>
              <w:rFonts w:eastAsiaTheme="minorEastAsia" w:cstheme="minorBidi"/>
              <w:b w:val="0"/>
              <w:smallCaps w:val="0"/>
              <w:noProof/>
              <w:sz w:val="32"/>
              <w:szCs w:val="32"/>
              <w:lang w:eastAsia="ja-JP"/>
            </w:rPr>
            <w:tab/>
          </w:r>
          <w:r w:rsidRPr="005A6D5D">
            <w:rPr>
              <w:noProof/>
              <w:sz w:val="32"/>
              <w:szCs w:val="32"/>
            </w:rPr>
            <w:t>Objetivos</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_Toc296585405 \h </w:instrText>
          </w:r>
          <w:r w:rsidRPr="005A6D5D">
            <w:rPr>
              <w:noProof/>
              <w:sz w:val="32"/>
              <w:szCs w:val="32"/>
            </w:rPr>
          </w:r>
          <w:r w:rsidRPr="005A6D5D">
            <w:rPr>
              <w:noProof/>
              <w:sz w:val="32"/>
              <w:szCs w:val="32"/>
            </w:rPr>
            <w:fldChar w:fldCharType="separate"/>
          </w:r>
          <w:r w:rsidR="00B46D8F">
            <w:rPr>
              <w:noProof/>
              <w:sz w:val="32"/>
              <w:szCs w:val="32"/>
            </w:rPr>
            <w:t>2</w:t>
          </w:r>
          <w:r w:rsidRPr="005A6D5D">
            <w:rPr>
              <w:noProof/>
              <w:sz w:val="32"/>
              <w:szCs w:val="32"/>
            </w:rPr>
            <w:fldChar w:fldCharType="end"/>
          </w:r>
        </w:p>
        <w:p w14:paraId="3CF42748"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1.3</w:t>
          </w:r>
          <w:r w:rsidRPr="005A6D5D">
            <w:rPr>
              <w:rFonts w:eastAsiaTheme="minorEastAsia" w:cstheme="minorBidi"/>
              <w:b w:val="0"/>
              <w:smallCaps w:val="0"/>
              <w:noProof/>
              <w:sz w:val="32"/>
              <w:szCs w:val="32"/>
              <w:lang w:eastAsia="ja-JP"/>
            </w:rPr>
            <w:tab/>
          </w:r>
          <w:r w:rsidRPr="005A6D5D">
            <w:rPr>
              <w:noProof/>
              <w:sz w:val="32"/>
              <w:szCs w:val="32"/>
            </w:rPr>
            <w:t>Metodología</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_Toc296585406 \h </w:instrText>
          </w:r>
          <w:r w:rsidRPr="005A6D5D">
            <w:rPr>
              <w:noProof/>
              <w:sz w:val="32"/>
              <w:szCs w:val="32"/>
            </w:rPr>
          </w:r>
          <w:r w:rsidRPr="005A6D5D">
            <w:rPr>
              <w:noProof/>
              <w:sz w:val="32"/>
              <w:szCs w:val="32"/>
            </w:rPr>
            <w:fldChar w:fldCharType="separate"/>
          </w:r>
          <w:r w:rsidR="00B46D8F">
            <w:rPr>
              <w:noProof/>
              <w:sz w:val="32"/>
              <w:szCs w:val="32"/>
            </w:rPr>
            <w:t>3</w:t>
          </w:r>
          <w:r w:rsidRPr="005A6D5D">
            <w:rPr>
              <w:noProof/>
              <w:sz w:val="32"/>
              <w:szCs w:val="32"/>
            </w:rPr>
            <w:fldChar w:fldCharType="end"/>
          </w:r>
        </w:p>
        <w:p w14:paraId="7D93C2EE"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2</w:t>
          </w:r>
          <w:r w:rsidRPr="005A6D5D">
            <w:rPr>
              <w:rFonts w:eastAsiaTheme="minorEastAsia" w:cstheme="minorBidi"/>
              <w:b w:val="0"/>
              <w:caps w:val="0"/>
              <w:noProof/>
              <w:sz w:val="32"/>
              <w:szCs w:val="32"/>
              <w:u w:val="none"/>
              <w:lang w:eastAsia="ja-JP"/>
            </w:rPr>
            <w:tab/>
          </w:r>
          <w:r w:rsidRPr="005A6D5D">
            <w:rPr>
              <w:noProof/>
              <w:sz w:val="32"/>
              <w:szCs w:val="32"/>
            </w:rPr>
            <w:t>Descripción del problema</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_Toc296585407 \h </w:instrText>
          </w:r>
          <w:r w:rsidRPr="005A6D5D">
            <w:rPr>
              <w:noProof/>
              <w:sz w:val="32"/>
              <w:szCs w:val="32"/>
            </w:rPr>
          </w:r>
          <w:r w:rsidRPr="005A6D5D">
            <w:rPr>
              <w:noProof/>
              <w:sz w:val="32"/>
              <w:szCs w:val="32"/>
            </w:rPr>
            <w:fldChar w:fldCharType="separate"/>
          </w:r>
          <w:r w:rsidR="00B46D8F">
            <w:rPr>
              <w:noProof/>
              <w:sz w:val="32"/>
              <w:szCs w:val="32"/>
            </w:rPr>
            <w:t>4</w:t>
          </w:r>
          <w:r w:rsidRPr="005A6D5D">
            <w:rPr>
              <w:noProof/>
              <w:sz w:val="32"/>
              <w:szCs w:val="32"/>
            </w:rPr>
            <w:fldChar w:fldCharType="end"/>
          </w:r>
        </w:p>
        <w:p w14:paraId="28AA1322"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3</w:t>
          </w:r>
          <w:r w:rsidRPr="005A6D5D">
            <w:rPr>
              <w:rFonts w:eastAsiaTheme="minorEastAsia" w:cstheme="minorBidi"/>
              <w:b w:val="0"/>
              <w:caps w:val="0"/>
              <w:noProof/>
              <w:sz w:val="32"/>
              <w:szCs w:val="32"/>
              <w:u w:val="none"/>
              <w:lang w:eastAsia="ja-JP"/>
            </w:rPr>
            <w:tab/>
          </w:r>
          <w:r w:rsidRPr="005A6D5D">
            <w:rPr>
              <w:noProof/>
              <w:sz w:val="32"/>
              <w:szCs w:val="32"/>
            </w:rPr>
            <w:t>El proyecto software</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_Toc296585408 \h </w:instrText>
          </w:r>
          <w:r w:rsidRPr="005A6D5D">
            <w:rPr>
              <w:noProof/>
              <w:sz w:val="32"/>
              <w:szCs w:val="32"/>
            </w:rPr>
          </w:r>
          <w:r w:rsidRPr="005A6D5D">
            <w:rPr>
              <w:noProof/>
              <w:sz w:val="32"/>
              <w:szCs w:val="32"/>
            </w:rPr>
            <w:fldChar w:fldCharType="separate"/>
          </w:r>
          <w:r w:rsidR="00B46D8F">
            <w:rPr>
              <w:noProof/>
              <w:sz w:val="32"/>
              <w:szCs w:val="32"/>
            </w:rPr>
            <w:t>5</w:t>
          </w:r>
          <w:r w:rsidRPr="005A6D5D">
            <w:rPr>
              <w:noProof/>
              <w:sz w:val="32"/>
              <w:szCs w:val="32"/>
            </w:rPr>
            <w:fldChar w:fldCharType="end"/>
          </w:r>
        </w:p>
        <w:p w14:paraId="1FACBDC5"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3.1</w:t>
          </w:r>
          <w:r w:rsidRPr="005A6D5D">
            <w:rPr>
              <w:rFonts w:eastAsiaTheme="minorEastAsia" w:cstheme="minorBidi"/>
              <w:b w:val="0"/>
              <w:smallCaps w:val="0"/>
              <w:noProof/>
              <w:sz w:val="32"/>
              <w:szCs w:val="32"/>
              <w:lang w:eastAsia="ja-JP"/>
            </w:rPr>
            <w:tab/>
          </w:r>
          <w:r w:rsidRPr="005A6D5D">
            <w:rPr>
              <w:noProof/>
              <w:sz w:val="32"/>
              <w:szCs w:val="32"/>
            </w:rPr>
            <w:t>Aplicación Web.</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_Toc296585409 \h </w:instrText>
          </w:r>
          <w:r w:rsidRPr="005A6D5D">
            <w:rPr>
              <w:noProof/>
              <w:sz w:val="32"/>
              <w:szCs w:val="32"/>
            </w:rPr>
          </w:r>
          <w:r w:rsidRPr="005A6D5D">
            <w:rPr>
              <w:noProof/>
              <w:sz w:val="32"/>
              <w:szCs w:val="32"/>
            </w:rPr>
            <w:fldChar w:fldCharType="separate"/>
          </w:r>
          <w:r w:rsidR="00B46D8F">
            <w:rPr>
              <w:noProof/>
              <w:sz w:val="32"/>
              <w:szCs w:val="32"/>
            </w:rPr>
            <w:t>5</w:t>
          </w:r>
          <w:r w:rsidRPr="005A6D5D">
            <w:rPr>
              <w:noProof/>
              <w:sz w:val="32"/>
              <w:szCs w:val="32"/>
            </w:rPr>
            <w:fldChar w:fldCharType="end"/>
          </w:r>
        </w:p>
        <w:p w14:paraId="40F8EDCE" w14:textId="77777777" w:rsidR="00F72CB3" w:rsidRPr="005A6D5D" w:rsidRDefault="00F72CB3">
          <w:pPr>
            <w:pStyle w:val="TDC3"/>
            <w:tabs>
              <w:tab w:val="left" w:pos="696"/>
              <w:tab w:val="right" w:leader="dot" w:pos="8771"/>
            </w:tabs>
            <w:rPr>
              <w:rFonts w:eastAsiaTheme="minorEastAsia" w:cstheme="minorBidi"/>
              <w:smallCaps w:val="0"/>
              <w:noProof/>
              <w:sz w:val="32"/>
              <w:szCs w:val="32"/>
              <w:lang w:eastAsia="ja-JP"/>
            </w:rPr>
          </w:pPr>
          <w:r w:rsidRPr="005A6D5D">
            <w:rPr>
              <w:noProof/>
              <w:sz w:val="32"/>
              <w:szCs w:val="32"/>
            </w:rPr>
            <w:t>3.1.1</w:t>
          </w:r>
          <w:r w:rsidRPr="005A6D5D">
            <w:rPr>
              <w:rFonts w:eastAsiaTheme="minorEastAsia" w:cstheme="minorBidi"/>
              <w:smallCaps w:val="0"/>
              <w:noProof/>
              <w:sz w:val="32"/>
              <w:szCs w:val="32"/>
              <w:lang w:eastAsia="ja-JP"/>
            </w:rPr>
            <w:tab/>
          </w:r>
          <w:r w:rsidRPr="005A6D5D">
            <w:rPr>
              <w:noProof/>
              <w:sz w:val="32"/>
              <w:szCs w:val="32"/>
            </w:rPr>
            <w:t>Aspectos del diseño</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_Toc296585410 \h </w:instrText>
          </w:r>
          <w:r w:rsidRPr="005A6D5D">
            <w:rPr>
              <w:noProof/>
              <w:sz w:val="32"/>
              <w:szCs w:val="32"/>
            </w:rPr>
          </w:r>
          <w:r w:rsidRPr="005A6D5D">
            <w:rPr>
              <w:noProof/>
              <w:sz w:val="32"/>
              <w:szCs w:val="32"/>
            </w:rPr>
            <w:fldChar w:fldCharType="separate"/>
          </w:r>
          <w:r w:rsidR="00B46D8F">
            <w:rPr>
              <w:noProof/>
              <w:sz w:val="32"/>
              <w:szCs w:val="32"/>
            </w:rPr>
            <w:t>11</w:t>
          </w:r>
          <w:r w:rsidRPr="005A6D5D">
            <w:rPr>
              <w:noProof/>
              <w:sz w:val="32"/>
              <w:szCs w:val="32"/>
            </w:rPr>
            <w:fldChar w:fldCharType="end"/>
          </w:r>
        </w:p>
        <w:p w14:paraId="28C7DD5E" w14:textId="77777777" w:rsidR="00F72CB3" w:rsidRPr="005A6D5D" w:rsidRDefault="00F72CB3">
          <w:pPr>
            <w:pStyle w:val="TDC3"/>
            <w:tabs>
              <w:tab w:val="left" w:pos="696"/>
              <w:tab w:val="right" w:leader="dot" w:pos="8771"/>
            </w:tabs>
            <w:rPr>
              <w:rFonts w:eastAsiaTheme="minorEastAsia" w:cstheme="minorBidi"/>
              <w:smallCaps w:val="0"/>
              <w:noProof/>
              <w:sz w:val="32"/>
              <w:szCs w:val="32"/>
              <w:lang w:eastAsia="ja-JP"/>
            </w:rPr>
          </w:pPr>
          <w:r w:rsidRPr="005A6D5D">
            <w:rPr>
              <w:noProof/>
              <w:sz w:val="32"/>
              <w:szCs w:val="32"/>
            </w:rPr>
            <w:t>3.1.2</w:t>
          </w:r>
          <w:r w:rsidRPr="005A6D5D">
            <w:rPr>
              <w:rFonts w:eastAsiaTheme="minorEastAsia" w:cstheme="minorBidi"/>
              <w:smallCaps w:val="0"/>
              <w:noProof/>
              <w:sz w:val="32"/>
              <w:szCs w:val="32"/>
              <w:lang w:eastAsia="ja-JP"/>
            </w:rPr>
            <w:tab/>
          </w:r>
          <w:r w:rsidRPr="005A6D5D">
            <w:rPr>
              <w:noProof/>
              <w:sz w:val="32"/>
              <w:szCs w:val="32"/>
            </w:rPr>
            <w:t>Aspectos técnicos</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_Toc296585411 \h </w:instrText>
          </w:r>
          <w:r w:rsidRPr="005A6D5D">
            <w:rPr>
              <w:noProof/>
              <w:sz w:val="32"/>
              <w:szCs w:val="32"/>
            </w:rPr>
          </w:r>
          <w:r w:rsidRPr="005A6D5D">
            <w:rPr>
              <w:noProof/>
              <w:sz w:val="32"/>
              <w:szCs w:val="32"/>
            </w:rPr>
            <w:fldChar w:fldCharType="separate"/>
          </w:r>
          <w:r w:rsidR="00B46D8F">
            <w:rPr>
              <w:noProof/>
              <w:sz w:val="32"/>
              <w:szCs w:val="32"/>
            </w:rPr>
            <w:t>12</w:t>
          </w:r>
          <w:r w:rsidRPr="005A6D5D">
            <w:rPr>
              <w:noProof/>
              <w:sz w:val="32"/>
              <w:szCs w:val="32"/>
            </w:rPr>
            <w:fldChar w:fldCharType="end"/>
          </w:r>
        </w:p>
        <w:p w14:paraId="16841759"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3.2</w:t>
          </w:r>
          <w:r w:rsidRPr="005A6D5D">
            <w:rPr>
              <w:rFonts w:eastAsiaTheme="minorEastAsia" w:cstheme="minorBidi"/>
              <w:b w:val="0"/>
              <w:smallCaps w:val="0"/>
              <w:noProof/>
              <w:sz w:val="32"/>
              <w:szCs w:val="32"/>
              <w:lang w:eastAsia="ja-JP"/>
            </w:rPr>
            <w:tab/>
          </w:r>
          <w:r w:rsidRPr="005A6D5D">
            <w:rPr>
              <w:noProof/>
              <w:sz w:val="32"/>
              <w:szCs w:val="32"/>
            </w:rPr>
            <w:t>Aplicación móvil</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_Toc296585412 \h </w:instrText>
          </w:r>
          <w:r w:rsidRPr="005A6D5D">
            <w:rPr>
              <w:noProof/>
              <w:sz w:val="32"/>
              <w:szCs w:val="32"/>
            </w:rPr>
          </w:r>
          <w:r w:rsidRPr="005A6D5D">
            <w:rPr>
              <w:noProof/>
              <w:sz w:val="32"/>
              <w:szCs w:val="32"/>
            </w:rPr>
            <w:fldChar w:fldCharType="separate"/>
          </w:r>
          <w:r w:rsidR="00B46D8F">
            <w:rPr>
              <w:noProof/>
              <w:sz w:val="32"/>
              <w:szCs w:val="32"/>
            </w:rPr>
            <w:t>16</w:t>
          </w:r>
          <w:r w:rsidRPr="005A6D5D">
            <w:rPr>
              <w:noProof/>
              <w:sz w:val="32"/>
              <w:szCs w:val="32"/>
            </w:rPr>
            <w:fldChar w:fldCharType="end"/>
          </w:r>
        </w:p>
        <w:p w14:paraId="64806DA6" w14:textId="77777777" w:rsidR="00F72CB3" w:rsidRPr="005A6D5D" w:rsidRDefault="00F72CB3">
          <w:pPr>
            <w:pStyle w:val="TDC3"/>
            <w:tabs>
              <w:tab w:val="left" w:pos="696"/>
              <w:tab w:val="right" w:leader="dot" w:pos="8771"/>
            </w:tabs>
            <w:rPr>
              <w:rFonts w:eastAsiaTheme="minorEastAsia" w:cstheme="minorBidi"/>
              <w:smallCaps w:val="0"/>
              <w:noProof/>
              <w:sz w:val="32"/>
              <w:szCs w:val="32"/>
              <w:lang w:eastAsia="ja-JP"/>
            </w:rPr>
          </w:pPr>
          <w:r w:rsidRPr="005A6D5D">
            <w:rPr>
              <w:noProof/>
              <w:sz w:val="32"/>
              <w:szCs w:val="32"/>
            </w:rPr>
            <w:t>3.2.1</w:t>
          </w:r>
          <w:r w:rsidRPr="005A6D5D">
            <w:rPr>
              <w:rFonts w:eastAsiaTheme="minorEastAsia" w:cstheme="minorBidi"/>
              <w:smallCaps w:val="0"/>
              <w:noProof/>
              <w:sz w:val="32"/>
              <w:szCs w:val="32"/>
              <w:lang w:eastAsia="ja-JP"/>
            </w:rPr>
            <w:tab/>
          </w:r>
          <w:r w:rsidRPr="005A6D5D">
            <w:rPr>
              <w:noProof/>
              <w:sz w:val="32"/>
              <w:szCs w:val="32"/>
            </w:rPr>
            <w:t>Aspectos del diseño</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_Toc296585413 \h </w:instrText>
          </w:r>
          <w:r w:rsidRPr="005A6D5D">
            <w:rPr>
              <w:noProof/>
              <w:sz w:val="32"/>
              <w:szCs w:val="32"/>
            </w:rPr>
          </w:r>
          <w:r w:rsidRPr="005A6D5D">
            <w:rPr>
              <w:noProof/>
              <w:sz w:val="32"/>
              <w:szCs w:val="32"/>
            </w:rPr>
            <w:fldChar w:fldCharType="separate"/>
          </w:r>
          <w:r w:rsidR="00B46D8F">
            <w:rPr>
              <w:noProof/>
              <w:sz w:val="32"/>
              <w:szCs w:val="32"/>
            </w:rPr>
            <w:t>22</w:t>
          </w:r>
          <w:r w:rsidRPr="005A6D5D">
            <w:rPr>
              <w:noProof/>
              <w:sz w:val="32"/>
              <w:szCs w:val="32"/>
            </w:rPr>
            <w:fldChar w:fldCharType="end"/>
          </w:r>
        </w:p>
        <w:p w14:paraId="2DFB5B9D" w14:textId="77777777" w:rsidR="00F72CB3" w:rsidRPr="005A6D5D" w:rsidRDefault="00F72CB3">
          <w:pPr>
            <w:pStyle w:val="TDC3"/>
            <w:tabs>
              <w:tab w:val="left" w:pos="696"/>
              <w:tab w:val="right" w:leader="dot" w:pos="8771"/>
            </w:tabs>
            <w:rPr>
              <w:rFonts w:eastAsiaTheme="minorEastAsia" w:cstheme="minorBidi"/>
              <w:smallCaps w:val="0"/>
              <w:noProof/>
              <w:sz w:val="32"/>
              <w:szCs w:val="32"/>
              <w:lang w:eastAsia="ja-JP"/>
            </w:rPr>
          </w:pPr>
          <w:r w:rsidRPr="005A6D5D">
            <w:rPr>
              <w:noProof/>
              <w:sz w:val="32"/>
              <w:szCs w:val="32"/>
            </w:rPr>
            <w:t>3.2.2</w:t>
          </w:r>
          <w:r w:rsidRPr="005A6D5D">
            <w:rPr>
              <w:rFonts w:eastAsiaTheme="minorEastAsia" w:cstheme="minorBidi"/>
              <w:smallCaps w:val="0"/>
              <w:noProof/>
              <w:sz w:val="32"/>
              <w:szCs w:val="32"/>
              <w:lang w:eastAsia="ja-JP"/>
            </w:rPr>
            <w:tab/>
          </w:r>
          <w:r w:rsidRPr="005A6D5D">
            <w:rPr>
              <w:noProof/>
              <w:sz w:val="32"/>
              <w:szCs w:val="32"/>
            </w:rPr>
            <w:t>Aspectos técnicos</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_Toc296585414 \h </w:instrText>
          </w:r>
          <w:r w:rsidRPr="005A6D5D">
            <w:rPr>
              <w:noProof/>
              <w:sz w:val="32"/>
              <w:szCs w:val="32"/>
            </w:rPr>
          </w:r>
          <w:r w:rsidRPr="005A6D5D">
            <w:rPr>
              <w:noProof/>
              <w:sz w:val="32"/>
              <w:szCs w:val="32"/>
            </w:rPr>
            <w:fldChar w:fldCharType="separate"/>
          </w:r>
          <w:r w:rsidR="00B46D8F">
            <w:rPr>
              <w:noProof/>
              <w:sz w:val="32"/>
              <w:szCs w:val="32"/>
            </w:rPr>
            <w:t>23</w:t>
          </w:r>
          <w:r w:rsidRPr="005A6D5D">
            <w:rPr>
              <w:noProof/>
              <w:sz w:val="32"/>
              <w:szCs w:val="32"/>
            </w:rPr>
            <w:fldChar w:fldCharType="end"/>
          </w:r>
        </w:p>
        <w:p w14:paraId="1EF65580"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4</w:t>
          </w:r>
          <w:r w:rsidRPr="005A6D5D">
            <w:rPr>
              <w:rFonts w:eastAsiaTheme="minorEastAsia" w:cstheme="minorBidi"/>
              <w:b w:val="0"/>
              <w:caps w:val="0"/>
              <w:noProof/>
              <w:sz w:val="32"/>
              <w:szCs w:val="32"/>
              <w:u w:val="none"/>
              <w:lang w:eastAsia="ja-JP"/>
            </w:rPr>
            <w:tab/>
          </w:r>
          <w:r w:rsidRPr="005A6D5D">
            <w:rPr>
              <w:noProof/>
              <w:sz w:val="32"/>
              <w:szCs w:val="32"/>
            </w:rPr>
            <w:t>Solución</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_Toc296585415 \h </w:instrText>
          </w:r>
          <w:r w:rsidRPr="005A6D5D">
            <w:rPr>
              <w:noProof/>
              <w:sz w:val="32"/>
              <w:szCs w:val="32"/>
            </w:rPr>
          </w:r>
          <w:r w:rsidRPr="005A6D5D">
            <w:rPr>
              <w:noProof/>
              <w:sz w:val="32"/>
              <w:szCs w:val="32"/>
            </w:rPr>
            <w:fldChar w:fldCharType="separate"/>
          </w:r>
          <w:r w:rsidR="00B46D8F">
            <w:rPr>
              <w:noProof/>
              <w:sz w:val="32"/>
              <w:szCs w:val="32"/>
            </w:rPr>
            <w:t>25</w:t>
          </w:r>
          <w:r w:rsidRPr="005A6D5D">
            <w:rPr>
              <w:noProof/>
              <w:sz w:val="32"/>
              <w:szCs w:val="32"/>
            </w:rPr>
            <w:fldChar w:fldCharType="end"/>
          </w:r>
        </w:p>
        <w:p w14:paraId="6B3AE391"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4.1</w:t>
          </w:r>
          <w:r w:rsidRPr="005A6D5D">
            <w:rPr>
              <w:rFonts w:eastAsiaTheme="minorEastAsia" w:cstheme="minorBidi"/>
              <w:b w:val="0"/>
              <w:smallCaps w:val="0"/>
              <w:noProof/>
              <w:sz w:val="32"/>
              <w:szCs w:val="32"/>
              <w:lang w:eastAsia="ja-JP"/>
            </w:rPr>
            <w:tab/>
          </w:r>
          <w:r w:rsidRPr="005A6D5D">
            <w:rPr>
              <w:noProof/>
              <w:sz w:val="32"/>
              <w:szCs w:val="32"/>
            </w:rPr>
            <w:t>Solución – Aplicación web</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_Toc296585416 \h </w:instrText>
          </w:r>
          <w:r w:rsidRPr="005A6D5D">
            <w:rPr>
              <w:noProof/>
              <w:sz w:val="32"/>
              <w:szCs w:val="32"/>
            </w:rPr>
          </w:r>
          <w:r w:rsidRPr="005A6D5D">
            <w:rPr>
              <w:noProof/>
              <w:sz w:val="32"/>
              <w:szCs w:val="32"/>
            </w:rPr>
            <w:fldChar w:fldCharType="separate"/>
          </w:r>
          <w:r w:rsidR="00B46D8F">
            <w:rPr>
              <w:noProof/>
              <w:sz w:val="32"/>
              <w:szCs w:val="32"/>
            </w:rPr>
            <w:t>25</w:t>
          </w:r>
          <w:r w:rsidRPr="005A6D5D">
            <w:rPr>
              <w:noProof/>
              <w:sz w:val="32"/>
              <w:szCs w:val="32"/>
            </w:rPr>
            <w:fldChar w:fldCharType="end"/>
          </w:r>
        </w:p>
        <w:p w14:paraId="4D392A3C"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4.2</w:t>
          </w:r>
          <w:r w:rsidRPr="005A6D5D">
            <w:rPr>
              <w:rFonts w:eastAsiaTheme="minorEastAsia" w:cstheme="minorBidi"/>
              <w:b w:val="0"/>
              <w:smallCaps w:val="0"/>
              <w:noProof/>
              <w:sz w:val="32"/>
              <w:szCs w:val="32"/>
              <w:lang w:eastAsia="ja-JP"/>
            </w:rPr>
            <w:tab/>
          </w:r>
          <w:r w:rsidRPr="005A6D5D">
            <w:rPr>
              <w:noProof/>
              <w:sz w:val="32"/>
              <w:szCs w:val="32"/>
            </w:rPr>
            <w:t>Solución – Aplicación móvil</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_Toc296585417 \h </w:instrText>
          </w:r>
          <w:r w:rsidRPr="005A6D5D">
            <w:rPr>
              <w:noProof/>
              <w:sz w:val="32"/>
              <w:szCs w:val="32"/>
            </w:rPr>
          </w:r>
          <w:r w:rsidRPr="005A6D5D">
            <w:rPr>
              <w:noProof/>
              <w:sz w:val="32"/>
              <w:szCs w:val="32"/>
            </w:rPr>
            <w:fldChar w:fldCharType="separate"/>
          </w:r>
          <w:r w:rsidR="00B46D8F">
            <w:rPr>
              <w:noProof/>
              <w:sz w:val="32"/>
              <w:szCs w:val="32"/>
            </w:rPr>
            <w:t>30</w:t>
          </w:r>
          <w:r w:rsidRPr="005A6D5D">
            <w:rPr>
              <w:noProof/>
              <w:sz w:val="32"/>
              <w:szCs w:val="32"/>
            </w:rPr>
            <w:fldChar w:fldCharType="end"/>
          </w:r>
        </w:p>
        <w:p w14:paraId="251623AE"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5</w:t>
          </w:r>
          <w:r w:rsidRPr="005A6D5D">
            <w:rPr>
              <w:rFonts w:eastAsiaTheme="minorEastAsia" w:cstheme="minorBidi"/>
              <w:b w:val="0"/>
              <w:caps w:val="0"/>
              <w:noProof/>
              <w:sz w:val="32"/>
              <w:szCs w:val="32"/>
              <w:u w:val="none"/>
              <w:lang w:eastAsia="ja-JP"/>
            </w:rPr>
            <w:tab/>
          </w:r>
          <w:r w:rsidRPr="005A6D5D">
            <w:rPr>
              <w:noProof/>
              <w:sz w:val="32"/>
              <w:szCs w:val="32"/>
            </w:rPr>
            <w:t>Evaluación</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_Toc296585418 \h </w:instrText>
          </w:r>
          <w:r w:rsidRPr="005A6D5D">
            <w:rPr>
              <w:noProof/>
              <w:sz w:val="32"/>
              <w:szCs w:val="32"/>
            </w:rPr>
          </w:r>
          <w:r w:rsidRPr="005A6D5D">
            <w:rPr>
              <w:noProof/>
              <w:sz w:val="32"/>
              <w:szCs w:val="32"/>
            </w:rPr>
            <w:fldChar w:fldCharType="separate"/>
          </w:r>
          <w:r w:rsidR="00B46D8F">
            <w:rPr>
              <w:noProof/>
              <w:sz w:val="32"/>
              <w:szCs w:val="32"/>
            </w:rPr>
            <w:t>32</w:t>
          </w:r>
          <w:r w:rsidRPr="005A6D5D">
            <w:rPr>
              <w:noProof/>
              <w:sz w:val="32"/>
              <w:szCs w:val="32"/>
            </w:rPr>
            <w:fldChar w:fldCharType="end"/>
          </w:r>
        </w:p>
        <w:p w14:paraId="5D63828E"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5.1</w:t>
          </w:r>
          <w:r w:rsidRPr="005A6D5D">
            <w:rPr>
              <w:rFonts w:eastAsiaTheme="minorEastAsia" w:cstheme="minorBidi"/>
              <w:b w:val="0"/>
              <w:smallCaps w:val="0"/>
              <w:noProof/>
              <w:sz w:val="32"/>
              <w:szCs w:val="32"/>
              <w:lang w:eastAsia="ja-JP"/>
            </w:rPr>
            <w:tab/>
          </w:r>
          <w:r w:rsidRPr="005A6D5D">
            <w:rPr>
              <w:noProof/>
              <w:sz w:val="32"/>
              <w:szCs w:val="32"/>
            </w:rPr>
            <w:t>Estadísticas aplicación web</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_Toc296585419 \h </w:instrText>
          </w:r>
          <w:r w:rsidRPr="005A6D5D">
            <w:rPr>
              <w:noProof/>
              <w:sz w:val="32"/>
              <w:szCs w:val="32"/>
            </w:rPr>
          </w:r>
          <w:r w:rsidRPr="005A6D5D">
            <w:rPr>
              <w:noProof/>
              <w:sz w:val="32"/>
              <w:szCs w:val="32"/>
            </w:rPr>
            <w:fldChar w:fldCharType="separate"/>
          </w:r>
          <w:r w:rsidR="00B46D8F">
            <w:rPr>
              <w:noProof/>
              <w:sz w:val="32"/>
              <w:szCs w:val="32"/>
            </w:rPr>
            <w:t>33</w:t>
          </w:r>
          <w:r w:rsidRPr="005A6D5D">
            <w:rPr>
              <w:noProof/>
              <w:sz w:val="32"/>
              <w:szCs w:val="32"/>
            </w:rPr>
            <w:fldChar w:fldCharType="end"/>
          </w:r>
        </w:p>
        <w:p w14:paraId="4D947234"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5.2</w:t>
          </w:r>
          <w:r w:rsidRPr="005A6D5D">
            <w:rPr>
              <w:rFonts w:eastAsiaTheme="minorEastAsia" w:cstheme="minorBidi"/>
              <w:b w:val="0"/>
              <w:smallCaps w:val="0"/>
              <w:noProof/>
              <w:sz w:val="32"/>
              <w:szCs w:val="32"/>
              <w:lang w:eastAsia="ja-JP"/>
            </w:rPr>
            <w:tab/>
          </w:r>
          <w:r w:rsidRPr="005A6D5D">
            <w:rPr>
              <w:noProof/>
              <w:sz w:val="32"/>
              <w:szCs w:val="32"/>
            </w:rPr>
            <w:t>Estadísticas aplicación móvil</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_Toc296585420 \h </w:instrText>
          </w:r>
          <w:r w:rsidRPr="005A6D5D">
            <w:rPr>
              <w:noProof/>
              <w:sz w:val="32"/>
              <w:szCs w:val="32"/>
            </w:rPr>
          </w:r>
          <w:r w:rsidRPr="005A6D5D">
            <w:rPr>
              <w:noProof/>
              <w:sz w:val="32"/>
              <w:szCs w:val="32"/>
            </w:rPr>
            <w:fldChar w:fldCharType="separate"/>
          </w:r>
          <w:r w:rsidR="00B46D8F">
            <w:rPr>
              <w:noProof/>
              <w:sz w:val="32"/>
              <w:szCs w:val="32"/>
            </w:rPr>
            <w:t>34</w:t>
          </w:r>
          <w:r w:rsidRPr="005A6D5D">
            <w:rPr>
              <w:noProof/>
              <w:sz w:val="32"/>
              <w:szCs w:val="32"/>
            </w:rPr>
            <w:fldChar w:fldCharType="end"/>
          </w:r>
        </w:p>
        <w:p w14:paraId="52EE0EF4" w14:textId="77777777" w:rsidR="00F72CB3" w:rsidRPr="005A6D5D" w:rsidRDefault="00F72CB3">
          <w:pPr>
            <w:pStyle w:val="TDC2"/>
            <w:tabs>
              <w:tab w:val="left" w:pos="552"/>
              <w:tab w:val="right" w:leader="dot" w:pos="8771"/>
            </w:tabs>
            <w:rPr>
              <w:rFonts w:eastAsiaTheme="minorEastAsia" w:cstheme="minorBidi"/>
              <w:b w:val="0"/>
              <w:smallCaps w:val="0"/>
              <w:noProof/>
              <w:sz w:val="32"/>
              <w:szCs w:val="32"/>
              <w:lang w:eastAsia="ja-JP"/>
            </w:rPr>
          </w:pPr>
          <w:r w:rsidRPr="005A6D5D">
            <w:rPr>
              <w:noProof/>
              <w:sz w:val="32"/>
              <w:szCs w:val="32"/>
            </w:rPr>
            <w:t>5.3</w:t>
          </w:r>
          <w:r w:rsidRPr="005A6D5D">
            <w:rPr>
              <w:rFonts w:eastAsiaTheme="minorEastAsia" w:cstheme="minorBidi"/>
              <w:b w:val="0"/>
              <w:smallCaps w:val="0"/>
              <w:noProof/>
              <w:sz w:val="32"/>
              <w:szCs w:val="32"/>
              <w:lang w:eastAsia="ja-JP"/>
            </w:rPr>
            <w:tab/>
          </w:r>
          <w:r w:rsidRPr="005A6D5D">
            <w:rPr>
              <w:noProof/>
              <w:sz w:val="32"/>
              <w:szCs w:val="32"/>
            </w:rPr>
            <w:t>Puntos fuertes / Puntos a mejorar</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_Toc296585421 \h </w:instrText>
          </w:r>
          <w:r w:rsidRPr="005A6D5D">
            <w:rPr>
              <w:noProof/>
              <w:sz w:val="32"/>
              <w:szCs w:val="32"/>
            </w:rPr>
          </w:r>
          <w:r w:rsidRPr="005A6D5D">
            <w:rPr>
              <w:noProof/>
              <w:sz w:val="32"/>
              <w:szCs w:val="32"/>
            </w:rPr>
            <w:fldChar w:fldCharType="separate"/>
          </w:r>
          <w:r w:rsidR="00B46D8F">
            <w:rPr>
              <w:noProof/>
              <w:sz w:val="32"/>
              <w:szCs w:val="32"/>
            </w:rPr>
            <w:t>35</w:t>
          </w:r>
          <w:r w:rsidRPr="005A6D5D">
            <w:rPr>
              <w:noProof/>
              <w:sz w:val="32"/>
              <w:szCs w:val="32"/>
            </w:rPr>
            <w:fldChar w:fldCharType="end"/>
          </w:r>
        </w:p>
        <w:p w14:paraId="11C08D38"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6</w:t>
          </w:r>
          <w:r w:rsidRPr="005A6D5D">
            <w:rPr>
              <w:rFonts w:eastAsiaTheme="minorEastAsia" w:cstheme="minorBidi"/>
              <w:b w:val="0"/>
              <w:caps w:val="0"/>
              <w:noProof/>
              <w:sz w:val="32"/>
              <w:szCs w:val="32"/>
              <w:u w:val="none"/>
              <w:lang w:eastAsia="ja-JP"/>
            </w:rPr>
            <w:tab/>
          </w:r>
          <w:r w:rsidRPr="005A6D5D">
            <w:rPr>
              <w:noProof/>
              <w:sz w:val="32"/>
              <w:szCs w:val="32"/>
            </w:rPr>
            <w:t>Conclusión</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_Toc296585422 \h </w:instrText>
          </w:r>
          <w:r w:rsidRPr="005A6D5D">
            <w:rPr>
              <w:noProof/>
              <w:sz w:val="32"/>
              <w:szCs w:val="32"/>
            </w:rPr>
          </w:r>
          <w:r w:rsidRPr="005A6D5D">
            <w:rPr>
              <w:noProof/>
              <w:sz w:val="32"/>
              <w:szCs w:val="32"/>
            </w:rPr>
            <w:fldChar w:fldCharType="separate"/>
          </w:r>
          <w:r w:rsidR="00B46D8F">
            <w:rPr>
              <w:noProof/>
              <w:sz w:val="32"/>
              <w:szCs w:val="32"/>
            </w:rPr>
            <w:t>36</w:t>
          </w:r>
          <w:r w:rsidRPr="005A6D5D">
            <w:rPr>
              <w:noProof/>
              <w:sz w:val="32"/>
              <w:szCs w:val="32"/>
            </w:rPr>
            <w:fldChar w:fldCharType="end"/>
          </w:r>
        </w:p>
        <w:p w14:paraId="22F66A5F" w14:textId="77777777" w:rsidR="00F72CB3" w:rsidRPr="005A6D5D" w:rsidRDefault="00F72CB3">
          <w:pPr>
            <w:pStyle w:val="TDC1"/>
            <w:tabs>
              <w:tab w:val="left" w:pos="370"/>
              <w:tab w:val="right" w:leader="dot" w:pos="8771"/>
            </w:tabs>
            <w:rPr>
              <w:rFonts w:eastAsiaTheme="minorEastAsia" w:cstheme="minorBidi"/>
              <w:b w:val="0"/>
              <w:caps w:val="0"/>
              <w:noProof/>
              <w:sz w:val="32"/>
              <w:szCs w:val="32"/>
              <w:u w:val="none"/>
              <w:lang w:eastAsia="ja-JP"/>
            </w:rPr>
          </w:pPr>
          <w:r w:rsidRPr="005A6D5D">
            <w:rPr>
              <w:noProof/>
              <w:sz w:val="32"/>
              <w:szCs w:val="32"/>
            </w:rPr>
            <w:t>7</w:t>
          </w:r>
          <w:r w:rsidRPr="005A6D5D">
            <w:rPr>
              <w:rFonts w:eastAsiaTheme="minorEastAsia" w:cstheme="minorBidi"/>
              <w:b w:val="0"/>
              <w:caps w:val="0"/>
              <w:noProof/>
              <w:sz w:val="32"/>
              <w:szCs w:val="32"/>
              <w:u w:val="none"/>
              <w:lang w:eastAsia="ja-JP"/>
            </w:rPr>
            <w:tab/>
          </w:r>
          <w:r w:rsidRPr="005A6D5D">
            <w:rPr>
              <w:noProof/>
              <w:sz w:val="32"/>
              <w:szCs w:val="32"/>
            </w:rPr>
            <w:t>Lista de referencias</w:t>
          </w:r>
          <w:r w:rsidRPr="005A6D5D">
            <w:rPr>
              <w:noProof/>
              <w:sz w:val="32"/>
              <w:szCs w:val="32"/>
            </w:rPr>
            <w:tab/>
          </w:r>
          <w:r w:rsidRPr="005A6D5D">
            <w:rPr>
              <w:noProof/>
              <w:sz w:val="32"/>
              <w:szCs w:val="32"/>
            </w:rPr>
            <w:fldChar w:fldCharType="begin"/>
          </w:r>
          <w:r w:rsidRPr="005A6D5D">
            <w:rPr>
              <w:noProof/>
              <w:sz w:val="32"/>
              <w:szCs w:val="32"/>
            </w:rPr>
            <w:instrText xml:space="preserve"> PAGEREF _Toc296585423 \h </w:instrText>
          </w:r>
          <w:r w:rsidRPr="005A6D5D">
            <w:rPr>
              <w:noProof/>
              <w:sz w:val="32"/>
              <w:szCs w:val="32"/>
            </w:rPr>
          </w:r>
          <w:r w:rsidRPr="005A6D5D">
            <w:rPr>
              <w:noProof/>
              <w:sz w:val="32"/>
              <w:szCs w:val="32"/>
            </w:rPr>
            <w:fldChar w:fldCharType="separate"/>
          </w:r>
          <w:r w:rsidR="00B46D8F">
            <w:rPr>
              <w:noProof/>
              <w:sz w:val="32"/>
              <w:szCs w:val="32"/>
            </w:rPr>
            <w:t>36</w:t>
          </w:r>
          <w:r w:rsidRPr="005A6D5D">
            <w:rPr>
              <w:noProof/>
              <w:sz w:val="32"/>
              <w:szCs w:val="32"/>
            </w:rPr>
            <w:fldChar w:fldCharType="end"/>
          </w:r>
        </w:p>
        <w:p w14:paraId="66E8B80D" w14:textId="6D3497A1" w:rsidR="007911F4" w:rsidRDefault="007911F4">
          <w:r w:rsidRPr="005A6D5D">
            <w:rPr>
              <w:rFonts w:ascii="Helvetica Neue" w:hAnsi="Helvetica Neue"/>
              <w:b/>
              <w:bCs/>
              <w:noProof/>
              <w:sz w:val="32"/>
              <w:szCs w:val="32"/>
            </w:rPr>
            <w:fldChar w:fldCharType="end"/>
          </w:r>
        </w:p>
      </w:sdtContent>
    </w:sdt>
    <w:p w14:paraId="31E62154" w14:textId="77777777" w:rsidR="00653358" w:rsidRDefault="00653358" w:rsidP="004D5396">
      <w:pPr>
        <w:spacing w:line="240" w:lineRule="auto"/>
        <w:jc w:val="center"/>
      </w:pPr>
    </w:p>
    <w:p w14:paraId="64995932" w14:textId="77777777" w:rsidR="00653358" w:rsidRDefault="00653358">
      <w:pPr>
        <w:spacing w:line="240" w:lineRule="auto"/>
      </w:pPr>
    </w:p>
    <w:p w14:paraId="69FFD084" w14:textId="77777777" w:rsidR="00653358" w:rsidRDefault="00653358">
      <w:pPr>
        <w:spacing w:line="240" w:lineRule="auto"/>
      </w:pPr>
    </w:p>
    <w:p w14:paraId="15EF53BD" w14:textId="77777777" w:rsidR="00653358" w:rsidRDefault="00653358">
      <w:pPr>
        <w:spacing w:line="240" w:lineRule="auto"/>
      </w:pPr>
    </w:p>
    <w:p w14:paraId="196C2FD6" w14:textId="77777777" w:rsidR="00653358" w:rsidRDefault="00653358">
      <w:pPr>
        <w:spacing w:line="240" w:lineRule="auto"/>
      </w:pPr>
    </w:p>
    <w:p w14:paraId="6673E4BB" w14:textId="77777777" w:rsidR="00653358" w:rsidRDefault="00653358">
      <w:pPr>
        <w:spacing w:line="240" w:lineRule="auto"/>
      </w:pPr>
    </w:p>
    <w:p w14:paraId="071AB86C" w14:textId="77777777" w:rsidR="00653358" w:rsidRDefault="00653358">
      <w:pPr>
        <w:spacing w:line="240" w:lineRule="auto"/>
      </w:pPr>
    </w:p>
    <w:p w14:paraId="2721BC96" w14:textId="77777777" w:rsidR="003A39DD" w:rsidRDefault="003A39DD">
      <w:pPr>
        <w:spacing w:line="240" w:lineRule="auto"/>
      </w:pPr>
      <w:r>
        <w:br w:type="page"/>
      </w:r>
    </w:p>
    <w:p w14:paraId="2D7CED77" w14:textId="77777777" w:rsidR="001262C0" w:rsidRDefault="001262C0" w:rsidP="00830802">
      <w:pPr>
        <w:rPr>
          <w:b/>
          <w:sz w:val="28"/>
          <w:szCs w:val="28"/>
        </w:rPr>
      </w:pPr>
    </w:p>
    <w:p w14:paraId="544C868E" w14:textId="77777777" w:rsidR="003A39DD" w:rsidRPr="00653358" w:rsidRDefault="003A39DD" w:rsidP="00830802">
      <w:pPr>
        <w:rPr>
          <w:sz w:val="28"/>
          <w:szCs w:val="28"/>
        </w:rPr>
      </w:pPr>
      <w:r w:rsidRPr="00653358">
        <w:rPr>
          <w:b/>
          <w:sz w:val="28"/>
          <w:szCs w:val="28"/>
        </w:rPr>
        <w:t xml:space="preserve">ÍNDICE </w:t>
      </w:r>
      <w:r w:rsidRPr="003B4811">
        <w:rPr>
          <w:b/>
          <w:sz w:val="28"/>
          <w:szCs w:val="28"/>
        </w:rPr>
        <w:t>DE</w:t>
      </w:r>
      <w:r w:rsidRPr="00653358">
        <w:rPr>
          <w:b/>
          <w:sz w:val="28"/>
          <w:szCs w:val="28"/>
        </w:rPr>
        <w:t xml:space="preserve"> FIGURAS</w:t>
      </w:r>
    </w:p>
    <w:p w14:paraId="3229E63A" w14:textId="77777777" w:rsidR="00653358" w:rsidRDefault="00653358">
      <w:pPr>
        <w:spacing w:line="240" w:lineRule="auto"/>
      </w:pPr>
    </w:p>
    <w:p w14:paraId="60A0E56F" w14:textId="0D648545" w:rsidR="00130B33" w:rsidRDefault="00130B33">
      <w:pPr>
        <w:spacing w:line="240" w:lineRule="auto"/>
      </w:pPr>
      <w:r>
        <w:t xml:space="preserve">-Figura 1 – Frontend vs </w:t>
      </w:r>
      <w:proofErr w:type="spellStart"/>
      <w:r>
        <w:t>Backend</w:t>
      </w:r>
      <w:proofErr w:type="spellEnd"/>
    </w:p>
    <w:p w14:paraId="2718A75C" w14:textId="64594D74" w:rsidR="005177A4" w:rsidRDefault="00130B33">
      <w:pPr>
        <w:spacing w:line="240" w:lineRule="auto"/>
      </w:pPr>
      <w:r>
        <w:t>-</w:t>
      </w:r>
      <w:r w:rsidR="005177A4">
        <w:t>Figura 1.3 – SCRUM</w:t>
      </w:r>
    </w:p>
    <w:p w14:paraId="50FD4D7B" w14:textId="444FD442" w:rsidR="00130B33" w:rsidRDefault="00130B33">
      <w:pPr>
        <w:spacing w:line="240" w:lineRule="auto"/>
      </w:pPr>
      <w:r>
        <w:t>-</w:t>
      </w:r>
      <w:r w:rsidR="0018065B">
        <w:t>Figura 3.1 – HTML / CSS / JS</w:t>
      </w:r>
    </w:p>
    <w:p w14:paraId="17935D5B" w14:textId="1A504431" w:rsidR="00393FA2" w:rsidRDefault="00393FA2">
      <w:pPr>
        <w:spacing w:line="240" w:lineRule="auto"/>
      </w:pPr>
      <w:r>
        <w:t>-Figura 3.1 – SASS</w:t>
      </w:r>
    </w:p>
    <w:p w14:paraId="1454CC51" w14:textId="4D1D42E4" w:rsidR="00393FA2" w:rsidRDefault="002E6A6A" w:rsidP="002E6A6A">
      <w:r>
        <w:t>-</w:t>
      </w:r>
      <w:r w:rsidR="00393FA2">
        <w:t xml:space="preserve">Figura 3.1 </w:t>
      </w:r>
      <w:r w:rsidR="00E73541">
        <w:t xml:space="preserve">- </w:t>
      </w:r>
      <w:r w:rsidR="00393FA2">
        <w:t xml:space="preserve">Comparación de código SASS </w:t>
      </w:r>
      <w:r w:rsidR="00E73541">
        <w:t>–</w:t>
      </w:r>
      <w:r w:rsidR="00393FA2">
        <w:t xml:space="preserve"> CSS</w:t>
      </w:r>
    </w:p>
    <w:p w14:paraId="45DF1C0C" w14:textId="583D5AF3" w:rsidR="00E73541" w:rsidRDefault="00E73541" w:rsidP="002E6A6A">
      <w:r>
        <w:t xml:space="preserve">-Figura 3.1 – </w:t>
      </w:r>
      <w:proofErr w:type="spellStart"/>
      <w:r>
        <w:t>Bootstrap</w:t>
      </w:r>
      <w:proofErr w:type="spellEnd"/>
    </w:p>
    <w:p w14:paraId="4BAA6924" w14:textId="2984CA70" w:rsidR="00D27D7C" w:rsidRDefault="00D27D7C" w:rsidP="002E6A6A">
      <w:r>
        <w:t xml:space="preserve">-Figura 3.1 – </w:t>
      </w:r>
      <w:proofErr w:type="spellStart"/>
      <w:r>
        <w:t>jQuery</w:t>
      </w:r>
      <w:proofErr w:type="spellEnd"/>
    </w:p>
    <w:p w14:paraId="6656E475" w14:textId="17A93FFC" w:rsidR="00D27D7C" w:rsidRDefault="00D27D7C" w:rsidP="002E6A6A">
      <w:r>
        <w:t>-Figura 3.1.1 Paleta de colores</w:t>
      </w:r>
    </w:p>
    <w:p w14:paraId="5D18B374" w14:textId="06112CE7" w:rsidR="00D27D7C" w:rsidRDefault="00D27D7C" w:rsidP="002E6A6A">
      <w:r>
        <w:t xml:space="preserve">-Figura 3.1.1 Tipografía </w:t>
      </w:r>
      <w:r w:rsidR="009B6D45">
        <w:t>–</w:t>
      </w:r>
      <w:r>
        <w:t xml:space="preserve"> </w:t>
      </w:r>
      <w:proofErr w:type="spellStart"/>
      <w:r>
        <w:t>Helvetica</w:t>
      </w:r>
      <w:proofErr w:type="spellEnd"/>
    </w:p>
    <w:p w14:paraId="1B9E3055" w14:textId="09A110B5" w:rsidR="009B6D45" w:rsidRDefault="009B6D45" w:rsidP="002E6A6A">
      <w:r>
        <w:t>-Figura 3.1.2 Código AngularJS (2 imágenes)</w:t>
      </w:r>
    </w:p>
    <w:p w14:paraId="77B7E28B" w14:textId="647AE9E7" w:rsidR="00495AA7" w:rsidRDefault="00495AA7" w:rsidP="002E6A6A">
      <w:r>
        <w:t xml:space="preserve">-Figura 3.1.2 </w:t>
      </w:r>
      <w:proofErr w:type="spellStart"/>
      <w:r>
        <w:t>Grid</w:t>
      </w:r>
      <w:proofErr w:type="spellEnd"/>
      <w:r>
        <w:t xml:space="preserve"> </w:t>
      </w:r>
      <w:proofErr w:type="spellStart"/>
      <w:r>
        <w:t>Bootstrap</w:t>
      </w:r>
      <w:proofErr w:type="spellEnd"/>
    </w:p>
    <w:p w14:paraId="030AB631" w14:textId="0F78302F" w:rsidR="009B6D45" w:rsidRDefault="00C7122D" w:rsidP="002E6A6A">
      <w:r>
        <w:t xml:space="preserve">-Figura 3.2 Diseño </w:t>
      </w:r>
      <w:proofErr w:type="spellStart"/>
      <w:r>
        <w:t>Phonegap</w:t>
      </w:r>
      <w:proofErr w:type="spellEnd"/>
    </w:p>
    <w:p w14:paraId="7CFCF60C" w14:textId="01EDB5AD" w:rsidR="00C7122D" w:rsidRDefault="00C7122D" w:rsidP="002E6A6A">
      <w:r>
        <w:t xml:space="preserve">-Figura 3.2 </w:t>
      </w:r>
      <w:proofErr w:type="spellStart"/>
      <w:r>
        <w:t>Phonegap</w:t>
      </w:r>
      <w:proofErr w:type="spellEnd"/>
      <w:r>
        <w:t xml:space="preserve"> – Lenguajes – Plataformas</w:t>
      </w:r>
    </w:p>
    <w:p w14:paraId="2FF4650A" w14:textId="7BC2DC28" w:rsidR="00C7122D" w:rsidRDefault="00C7122D" w:rsidP="002E6A6A">
      <w:r>
        <w:t xml:space="preserve">-Figura 3.2 Ionic – </w:t>
      </w:r>
      <w:proofErr w:type="spellStart"/>
      <w:r>
        <w:t>Phonegap</w:t>
      </w:r>
      <w:proofErr w:type="spellEnd"/>
      <w:r>
        <w:t xml:space="preserve"> – AngularJS</w:t>
      </w:r>
    </w:p>
    <w:p w14:paraId="705E026B" w14:textId="618FB79C" w:rsidR="00B0772B" w:rsidRDefault="00B0772B" w:rsidP="002E6A6A">
      <w:r>
        <w:t xml:space="preserve">-Figura 3.2 </w:t>
      </w:r>
      <w:proofErr w:type="spellStart"/>
      <w:r>
        <w:t>Bower</w:t>
      </w:r>
      <w:proofErr w:type="spellEnd"/>
    </w:p>
    <w:p w14:paraId="51F2C2E0" w14:textId="30853FAD" w:rsidR="00553FBF" w:rsidRDefault="00553FBF" w:rsidP="002E6A6A">
      <w:r>
        <w:t xml:space="preserve">-Figura 3.2 </w:t>
      </w:r>
      <w:proofErr w:type="spellStart"/>
      <w:r>
        <w:t>Yeoman</w:t>
      </w:r>
      <w:proofErr w:type="spellEnd"/>
    </w:p>
    <w:p w14:paraId="692AF852" w14:textId="6B6D9005" w:rsidR="00553FBF" w:rsidRDefault="00553FBF" w:rsidP="002E6A6A">
      <w:r>
        <w:t xml:space="preserve">-Figura 3.2.1 </w:t>
      </w:r>
      <w:r w:rsidR="003148E9">
        <w:t xml:space="preserve">Aspectos del diseño - </w:t>
      </w:r>
      <w:r>
        <w:t>Menú Hamburguesa</w:t>
      </w:r>
    </w:p>
    <w:p w14:paraId="316748B0" w14:textId="0B2037FD" w:rsidR="00AC43A7" w:rsidRDefault="00AC43A7" w:rsidP="002E6A6A">
      <w:r>
        <w:t xml:space="preserve">-Figura 3.2.2 </w:t>
      </w:r>
      <w:proofErr w:type="spellStart"/>
      <w:r>
        <w:t>Codigo</w:t>
      </w:r>
      <w:proofErr w:type="spellEnd"/>
      <w:r>
        <w:t xml:space="preserve"> Ionic</w:t>
      </w:r>
    </w:p>
    <w:p w14:paraId="625C5470" w14:textId="41A173A2" w:rsidR="00AC43A7" w:rsidRDefault="00AC43A7" w:rsidP="002E6A6A">
      <w:r>
        <w:t>-Figura 3.2.2 Estructura proyecto móvil.</w:t>
      </w:r>
    </w:p>
    <w:p w14:paraId="1C63C473" w14:textId="3A744246" w:rsidR="00DB324D" w:rsidRDefault="00DB324D" w:rsidP="002E6A6A">
      <w:r>
        <w:t>-Figura 4.1 Cabecera</w:t>
      </w:r>
    </w:p>
    <w:p w14:paraId="51528772" w14:textId="35A8689B" w:rsidR="00DB324D" w:rsidRDefault="00DB324D" w:rsidP="00DB324D">
      <w:r>
        <w:t>-Figura 4.1 Pie</w:t>
      </w:r>
    </w:p>
    <w:p w14:paraId="18C1D03D" w14:textId="74E06819" w:rsidR="00DB324D" w:rsidRDefault="00DB324D" w:rsidP="00DB324D">
      <w:r>
        <w:t>-Figura 4.1 Contenido Modal</w:t>
      </w:r>
    </w:p>
    <w:p w14:paraId="6006900D" w14:textId="3F0A8FE6" w:rsidR="00DB324D" w:rsidRDefault="00DB324D" w:rsidP="00DB324D">
      <w:r>
        <w:t>-Figura 4.1 Buscador</w:t>
      </w:r>
    </w:p>
    <w:p w14:paraId="133F4E36" w14:textId="6F248422" w:rsidR="00DB324D" w:rsidRDefault="00DB324D" w:rsidP="00DB324D">
      <w:r>
        <w:t>-Figura 4.1 Carrusel</w:t>
      </w:r>
    </w:p>
    <w:p w14:paraId="66EDFD7E" w14:textId="74AFDA15" w:rsidR="00DB324D" w:rsidRDefault="00DB324D" w:rsidP="00DB324D">
      <w:r>
        <w:t>-Figura 4.1 Ferias</w:t>
      </w:r>
    </w:p>
    <w:p w14:paraId="5B40CA1C" w14:textId="77777777" w:rsidR="00791849" w:rsidRDefault="00791849" w:rsidP="00DB324D"/>
    <w:p w14:paraId="5F968443" w14:textId="77777777" w:rsidR="00791849" w:rsidRDefault="00791849" w:rsidP="00DB324D"/>
    <w:p w14:paraId="2C5CF45A" w14:textId="77777777" w:rsidR="00791849" w:rsidRDefault="00791849" w:rsidP="00DB324D"/>
    <w:p w14:paraId="0516FDC3" w14:textId="77777777" w:rsidR="00791849" w:rsidRDefault="00791849" w:rsidP="00DB324D"/>
    <w:p w14:paraId="5E11C5E1" w14:textId="77777777" w:rsidR="00791849" w:rsidRDefault="00791849" w:rsidP="00DB324D"/>
    <w:p w14:paraId="6AE130BD" w14:textId="77777777" w:rsidR="00791849" w:rsidRDefault="00791849" w:rsidP="00DB324D"/>
    <w:p w14:paraId="5C17A0FE" w14:textId="77777777" w:rsidR="00791849" w:rsidRDefault="00791849" w:rsidP="00DB324D"/>
    <w:p w14:paraId="0A51AE29" w14:textId="20BF1BF5" w:rsidR="00A350E0" w:rsidRDefault="00A350E0" w:rsidP="00DB324D">
      <w:r>
        <w:t>-Figura 4.2 Cabecera móvil</w:t>
      </w:r>
    </w:p>
    <w:p w14:paraId="7A9310B1" w14:textId="5EA056C6" w:rsidR="00A350E0" w:rsidRDefault="00A350E0" w:rsidP="00DB324D">
      <w:r>
        <w:t>-Figura 4.2 Menú lateral móvil</w:t>
      </w:r>
    </w:p>
    <w:p w14:paraId="3980F677" w14:textId="77777777" w:rsidR="00ED6D37" w:rsidRDefault="00A350E0" w:rsidP="00DB324D">
      <w:r>
        <w:t>-Figura 4.2 Feria móvil</w:t>
      </w:r>
    </w:p>
    <w:p w14:paraId="71423B9B" w14:textId="237C1251" w:rsidR="00A2167A" w:rsidRDefault="00A2167A" w:rsidP="00DB324D">
      <w:r>
        <w:t>-Figura 5.1 Estadísticas aplicación web</w:t>
      </w:r>
    </w:p>
    <w:p w14:paraId="4BBB11F3" w14:textId="661E58CA" w:rsidR="00A2167A" w:rsidRDefault="00A2167A" w:rsidP="00DB324D">
      <w:r>
        <w:t>-Figura 5.2 Estadísticas aplicación móvil</w:t>
      </w:r>
    </w:p>
    <w:p w14:paraId="6931C6E7" w14:textId="77777777" w:rsidR="00DB324D" w:rsidRDefault="00DB324D" w:rsidP="00DB324D"/>
    <w:p w14:paraId="69DDD8A1" w14:textId="77777777" w:rsidR="00AC43A7" w:rsidRDefault="00AC43A7" w:rsidP="002E6A6A"/>
    <w:p w14:paraId="653B0F31" w14:textId="77777777" w:rsidR="003148E9" w:rsidRDefault="003148E9" w:rsidP="002E6A6A"/>
    <w:p w14:paraId="780672C9" w14:textId="49C58CE0" w:rsidR="003A39DD" w:rsidRDefault="003A39DD" w:rsidP="00434392">
      <w:pPr>
        <w:spacing w:line="240" w:lineRule="auto"/>
      </w:pPr>
    </w:p>
    <w:p w14:paraId="30857059" w14:textId="77777777" w:rsidR="003A39DD" w:rsidRDefault="003A39DD" w:rsidP="00830802"/>
    <w:p w14:paraId="0A33D04A" w14:textId="77777777" w:rsidR="003A39DD" w:rsidRDefault="003A39DD" w:rsidP="00830802"/>
    <w:p w14:paraId="00CA6514" w14:textId="77777777" w:rsidR="003A39DD" w:rsidRDefault="003A39DD" w:rsidP="00830802"/>
    <w:p w14:paraId="6F945A99" w14:textId="77777777" w:rsidR="003A39DD" w:rsidRDefault="003A39DD" w:rsidP="00830802"/>
    <w:p w14:paraId="2964917A" w14:textId="77777777" w:rsidR="003A39DD" w:rsidRDefault="003A39DD" w:rsidP="00830802"/>
    <w:p w14:paraId="122DB7EF" w14:textId="77777777" w:rsidR="003A39DD" w:rsidRDefault="003A39DD" w:rsidP="00830802"/>
    <w:p w14:paraId="7EF611A7" w14:textId="77777777" w:rsidR="003A39DD" w:rsidRDefault="003A39DD" w:rsidP="00830802"/>
    <w:p w14:paraId="41103EF6" w14:textId="77777777" w:rsidR="003A39DD" w:rsidRDefault="003A39DD" w:rsidP="00830802"/>
    <w:p w14:paraId="274C309F" w14:textId="77777777" w:rsidR="003A39DD" w:rsidRDefault="003A39DD" w:rsidP="00830802"/>
    <w:p w14:paraId="30F201A7" w14:textId="77777777" w:rsidR="003A39DD" w:rsidRDefault="003A39DD" w:rsidP="00830802"/>
    <w:p w14:paraId="4F363EDB" w14:textId="77777777" w:rsidR="003A39DD" w:rsidRDefault="003A39DD" w:rsidP="00830802"/>
    <w:p w14:paraId="6F163391" w14:textId="77777777" w:rsidR="003A39DD" w:rsidRDefault="003A39DD" w:rsidP="00830802"/>
    <w:p w14:paraId="41C543FA" w14:textId="77777777" w:rsidR="003A39DD" w:rsidRDefault="003A39DD" w:rsidP="00830802"/>
    <w:p w14:paraId="47CDA2DD" w14:textId="77777777" w:rsidR="003A39DD" w:rsidRDefault="003A39DD" w:rsidP="00830802"/>
    <w:p w14:paraId="36EDD858" w14:textId="77777777" w:rsidR="003A39DD" w:rsidRDefault="003A39DD" w:rsidP="00830802"/>
    <w:p w14:paraId="5D917C90" w14:textId="77777777" w:rsidR="003A39DD" w:rsidRDefault="003A39DD" w:rsidP="00830802"/>
    <w:p w14:paraId="31647CED" w14:textId="77777777" w:rsidR="003A39DD" w:rsidRDefault="003A39DD" w:rsidP="00830802"/>
    <w:p w14:paraId="7719570D" w14:textId="77777777" w:rsidR="003A39DD" w:rsidRDefault="003A39DD" w:rsidP="00830802"/>
    <w:p w14:paraId="222D8E74" w14:textId="77777777" w:rsidR="003A39DD" w:rsidRDefault="003A39DD" w:rsidP="00830802"/>
    <w:p w14:paraId="48BEAE04" w14:textId="77777777" w:rsidR="003A39DD" w:rsidRDefault="003A39DD" w:rsidP="00830802"/>
    <w:p w14:paraId="562699EE" w14:textId="77777777" w:rsidR="003A39DD" w:rsidRDefault="003A39DD" w:rsidP="00830802"/>
    <w:p w14:paraId="21EC2E6F" w14:textId="77777777" w:rsidR="003A39DD" w:rsidRDefault="003A39DD" w:rsidP="00830802">
      <w:pPr>
        <w:sectPr w:rsidR="003A39DD" w:rsidSect="003A39DD">
          <w:headerReference w:type="default" r:id="rId14"/>
          <w:footerReference w:type="default" r:id="rId15"/>
          <w:headerReference w:type="first" r:id="rId16"/>
          <w:pgSz w:w="11900" w:h="16840"/>
          <w:pgMar w:top="1418" w:right="1134" w:bottom="1418" w:left="1985" w:header="709" w:footer="709" w:gutter="0"/>
          <w:pgNumType w:fmt="upperRoman" w:start="1"/>
          <w:cols w:space="708"/>
          <w:docGrid w:linePitch="360"/>
        </w:sectPr>
      </w:pPr>
    </w:p>
    <w:p w14:paraId="7CBE0C2C" w14:textId="720E613E" w:rsidR="00A32C31" w:rsidRDefault="001D5A72" w:rsidP="001D5A72">
      <w:pPr>
        <w:pStyle w:val="Ttulo1"/>
      </w:pPr>
      <w:bookmarkStart w:id="0" w:name="_Toc296585403"/>
      <w:r>
        <w:lastRenderedPageBreak/>
        <w:t>Introducción</w:t>
      </w:r>
      <w:bookmarkEnd w:id="0"/>
    </w:p>
    <w:p w14:paraId="2573063C" w14:textId="77777777" w:rsidR="001D5A72" w:rsidRDefault="001D5A72" w:rsidP="001D5A72"/>
    <w:p w14:paraId="2F0630CD" w14:textId="77777777" w:rsidR="001D5A72" w:rsidRPr="001D5A72" w:rsidRDefault="001D5A72" w:rsidP="0057221E">
      <w:pPr>
        <w:jc w:val="both"/>
      </w:pPr>
      <w:r w:rsidRPr="001D5A72">
        <w:t xml:space="preserve">En este proyecto veremos el mundo del </w:t>
      </w:r>
      <w:proofErr w:type="spellStart"/>
      <w:r w:rsidRPr="001D5A72">
        <w:t>frontend</w:t>
      </w:r>
      <w:proofErr w:type="spellEnd"/>
      <w:r w:rsidRPr="001D5A72">
        <w:t xml:space="preserve"> en sus profundidades. Para ello tendremos como parte practica una aplicación web y una aplicación móvil las cuales estarán realizadas por medio de una estructura HTML / CSS / JS. En primer lugar vamos a definir que es esto del </w:t>
      </w:r>
      <w:proofErr w:type="spellStart"/>
      <w:r w:rsidRPr="001D5A72">
        <w:t>frontend</w:t>
      </w:r>
      <w:proofErr w:type="spellEnd"/>
      <w:r w:rsidRPr="001D5A72">
        <w:t>.</w:t>
      </w:r>
    </w:p>
    <w:p w14:paraId="45F10EA7" w14:textId="77777777" w:rsidR="001D5A72" w:rsidRDefault="001D5A72" w:rsidP="001D5A72"/>
    <w:p w14:paraId="5D2BA379" w14:textId="454DAB4E" w:rsidR="001D5A72" w:rsidRPr="001D5A72" w:rsidRDefault="001D5A72" w:rsidP="001D5A72">
      <w:pPr>
        <w:rPr>
          <w:b/>
        </w:rPr>
      </w:pPr>
      <w:r w:rsidRPr="001D5A72">
        <w:rPr>
          <w:b/>
        </w:rPr>
        <w:t xml:space="preserve">¿Qué es el </w:t>
      </w:r>
      <w:proofErr w:type="spellStart"/>
      <w:r w:rsidRPr="001D5A72">
        <w:rPr>
          <w:b/>
        </w:rPr>
        <w:t>frontend</w:t>
      </w:r>
      <w:proofErr w:type="spellEnd"/>
      <w:r w:rsidRPr="001D5A72">
        <w:rPr>
          <w:b/>
        </w:rPr>
        <w:t>?</w:t>
      </w:r>
    </w:p>
    <w:p w14:paraId="21E5E880" w14:textId="77777777" w:rsidR="00A32C31" w:rsidRDefault="00A32C31" w:rsidP="00CC5E64"/>
    <w:p w14:paraId="5C604643" w14:textId="77777777" w:rsidR="00C10021" w:rsidRPr="00C10021" w:rsidRDefault="00C10021" w:rsidP="0057221E">
      <w:pPr>
        <w:jc w:val="both"/>
      </w:pPr>
      <w:r w:rsidRPr="00C10021">
        <w:t xml:space="preserve">El </w:t>
      </w:r>
      <w:proofErr w:type="spellStart"/>
      <w:r w:rsidRPr="00C10021">
        <w:t>front</w:t>
      </w:r>
      <w:proofErr w:type="spellEnd"/>
      <w:r w:rsidRPr="00C10021">
        <w:t xml:space="preserve"> es la parte visual (parte del cliente) de la web.</w:t>
      </w:r>
    </w:p>
    <w:p w14:paraId="7474571F" w14:textId="77777777" w:rsidR="00C10021" w:rsidRPr="00C10021" w:rsidRDefault="00C10021" w:rsidP="0057221E">
      <w:pPr>
        <w:jc w:val="both"/>
      </w:pPr>
      <w:r w:rsidRPr="00C10021">
        <w:t xml:space="preserve">Esto no quiere decir que el desarrollador </w:t>
      </w:r>
      <w:proofErr w:type="spellStart"/>
      <w:r w:rsidRPr="00C10021">
        <w:t>frontend</w:t>
      </w:r>
      <w:proofErr w:type="spellEnd"/>
      <w:r w:rsidRPr="00C10021">
        <w:t xml:space="preserve"> se dedique a la maquetación si no que también es el encargado de factores como la usabilidad, la accesibilidad y otras características que harán al usuario el poder consumir dicha aplicación web sin ningún tipo de dificultad o </w:t>
      </w:r>
      <w:proofErr w:type="spellStart"/>
      <w:r w:rsidRPr="00C10021">
        <w:t>desconcordancia</w:t>
      </w:r>
      <w:proofErr w:type="spellEnd"/>
      <w:r w:rsidRPr="00C10021">
        <w:t xml:space="preserve"> lógica.</w:t>
      </w:r>
    </w:p>
    <w:p w14:paraId="4A4E55C6" w14:textId="2476948B" w:rsidR="00C10021" w:rsidRPr="00C10021" w:rsidRDefault="00C10021" w:rsidP="0057221E">
      <w:pPr>
        <w:jc w:val="both"/>
      </w:pPr>
      <w:r w:rsidRPr="00C10021">
        <w:t xml:space="preserve">Encontramos diferentes tipos de lenguajes y tecnologías como: HTML, CSS, JavaScript, </w:t>
      </w:r>
      <w:proofErr w:type="spellStart"/>
      <w:r w:rsidRPr="00C10021">
        <w:t>jQuery</w:t>
      </w:r>
      <w:proofErr w:type="spellEnd"/>
      <w:r w:rsidRPr="00C10021">
        <w:t xml:space="preserve">, AngularJS, </w:t>
      </w:r>
      <w:proofErr w:type="spellStart"/>
      <w:r w:rsidRPr="00C10021">
        <w:t>BackboneJS</w:t>
      </w:r>
      <w:proofErr w:type="spellEnd"/>
      <w:r w:rsidRPr="00C10021">
        <w:t xml:space="preserve"> etc.</w:t>
      </w:r>
    </w:p>
    <w:p w14:paraId="3A3D73E2" w14:textId="77777777" w:rsidR="00C10021" w:rsidRPr="00C10021" w:rsidRDefault="00C10021" w:rsidP="0057221E">
      <w:pPr>
        <w:jc w:val="both"/>
      </w:pPr>
      <w:r w:rsidRPr="00C10021">
        <w:t xml:space="preserve">La web también se compone de otra parte llamada </w:t>
      </w:r>
      <w:proofErr w:type="spellStart"/>
      <w:r w:rsidRPr="00C10021">
        <w:t>Backend</w:t>
      </w:r>
      <w:proofErr w:type="spellEnd"/>
      <w:r w:rsidRPr="00C10021">
        <w:t>, la cual se encarga de recibir los datos de otras fuentes como por ejemplo pueden ser bases de datos externas (parte del servidor).</w:t>
      </w:r>
    </w:p>
    <w:p w14:paraId="4D07116A" w14:textId="742D5D47" w:rsidR="00C10021" w:rsidRPr="00C10021" w:rsidRDefault="00C10021" w:rsidP="0057221E">
      <w:pPr>
        <w:jc w:val="both"/>
      </w:pPr>
      <w:r w:rsidRPr="00C10021">
        <w:t xml:space="preserve">Se compone de lenguajes como: PHP, Ruby </w:t>
      </w:r>
      <w:proofErr w:type="spellStart"/>
      <w:r w:rsidRPr="00C10021">
        <w:t>on</w:t>
      </w:r>
      <w:proofErr w:type="spellEnd"/>
      <w:r w:rsidRPr="00C10021">
        <w:t xml:space="preserve"> </w:t>
      </w:r>
      <w:proofErr w:type="spellStart"/>
      <w:r w:rsidRPr="00C10021">
        <w:t>Rails</w:t>
      </w:r>
      <w:proofErr w:type="spellEnd"/>
      <w:r w:rsidRPr="00C10021">
        <w:t>, Django, Node.js, .NET etc.</w:t>
      </w:r>
    </w:p>
    <w:p w14:paraId="2333F8EF" w14:textId="77777777" w:rsidR="00C10021" w:rsidRPr="00C10021" w:rsidRDefault="00C10021" w:rsidP="0057221E">
      <w:pPr>
        <w:jc w:val="both"/>
      </w:pPr>
      <w:r w:rsidRPr="00C10021">
        <w:t>La unión de estas dos partes forma una completa aplicación web las cuales las podemos ver desde paginas web destinadas a las compras como puede ser el caso de Amazon o paginas web simples sin ningún tipo de dato dinámico, es decir, una pagina web estática.</w:t>
      </w:r>
    </w:p>
    <w:p w14:paraId="4FB1B6E3" w14:textId="6628AF42" w:rsidR="001D5A72" w:rsidRDefault="00ED6D8B" w:rsidP="00CC5E64">
      <w:r w:rsidRPr="0001418B">
        <w:rPr>
          <w:noProof/>
          <w:lang w:val="es-ES"/>
        </w:rPr>
        <w:drawing>
          <wp:anchor distT="0" distB="0" distL="114300" distR="114300" simplePos="0" relativeHeight="251658240" behindDoc="0" locked="0" layoutInCell="1" allowOverlap="1" wp14:anchorId="42847E2C" wp14:editId="17C139A0">
            <wp:simplePos x="0" y="0"/>
            <wp:positionH relativeFrom="margin">
              <wp:posOffset>0</wp:posOffset>
            </wp:positionH>
            <wp:positionV relativeFrom="margin">
              <wp:posOffset>5650865</wp:posOffset>
            </wp:positionV>
            <wp:extent cx="5010150" cy="2613660"/>
            <wp:effectExtent l="0" t="0" r="0" b="2540"/>
            <wp:wrapSquare wrapText="bothSides"/>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150"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5180CF" w14:textId="56C53254" w:rsidR="00C10021" w:rsidRDefault="00C10021" w:rsidP="00CC5E64"/>
    <w:p w14:paraId="0C153B5D" w14:textId="146CE539" w:rsidR="00A32C31" w:rsidRDefault="00A32C31" w:rsidP="00CC5E64"/>
    <w:p w14:paraId="25930F7E" w14:textId="77777777" w:rsidR="00A32C31" w:rsidRDefault="00A32C31" w:rsidP="00CC5E64"/>
    <w:p w14:paraId="15C60ACD" w14:textId="77777777" w:rsidR="00A32C31" w:rsidRDefault="00A32C31" w:rsidP="00CC5E64"/>
    <w:p w14:paraId="69990C86" w14:textId="77777777" w:rsidR="00A32C31" w:rsidRDefault="00A32C31" w:rsidP="00CC5E64"/>
    <w:p w14:paraId="2F825768" w14:textId="77777777" w:rsidR="00A32C31" w:rsidRDefault="00A32C31" w:rsidP="00CC5E64"/>
    <w:p w14:paraId="36600BBF" w14:textId="4EECAACC" w:rsidR="00C57EA3" w:rsidRDefault="00C57EA3" w:rsidP="00D97DC6">
      <w:pPr>
        <w:pStyle w:val="Ttulo1"/>
        <w:numPr>
          <w:ilvl w:val="0"/>
          <w:numId w:val="0"/>
        </w:numPr>
        <w:ind w:left="720"/>
      </w:pPr>
    </w:p>
    <w:p w14:paraId="68613763" w14:textId="77777777" w:rsidR="00D97DC6" w:rsidRDefault="00D97DC6" w:rsidP="00D97DC6"/>
    <w:p w14:paraId="7496C4A7" w14:textId="77777777" w:rsidR="00D97DC6" w:rsidRDefault="00D97DC6" w:rsidP="00D97DC6"/>
    <w:p w14:paraId="570325E4" w14:textId="77777777" w:rsidR="00D97DC6" w:rsidRDefault="00D97DC6" w:rsidP="00D97DC6"/>
    <w:p w14:paraId="34347773" w14:textId="254D54D2" w:rsidR="00D97DC6" w:rsidRDefault="00ED6D8B" w:rsidP="00ED6D8B">
      <w:pPr>
        <w:pStyle w:val="Epgrafe"/>
        <w:ind w:left="2124"/>
      </w:pPr>
      <w:r>
        <w:t xml:space="preserve">Figura 1. Frontend vs </w:t>
      </w:r>
      <w:proofErr w:type="spellStart"/>
      <w:r>
        <w:t>Backend</w:t>
      </w:r>
      <w:proofErr w:type="spellEnd"/>
    </w:p>
    <w:p w14:paraId="6BA15AB8" w14:textId="77777777" w:rsidR="00916EFE" w:rsidRPr="00916EFE" w:rsidRDefault="00916EFE" w:rsidP="00916EFE"/>
    <w:p w14:paraId="5BD74B12" w14:textId="42F39DA9" w:rsidR="00D97DC6" w:rsidRDefault="006643EE" w:rsidP="006643EE">
      <w:pPr>
        <w:pStyle w:val="Ttulo2"/>
      </w:pPr>
      <w:bookmarkStart w:id="1" w:name="_Toc296585404"/>
      <w:r>
        <w:t>Planteamiento del problema</w:t>
      </w:r>
      <w:bookmarkEnd w:id="1"/>
    </w:p>
    <w:p w14:paraId="4593676D" w14:textId="77777777" w:rsidR="006643EE" w:rsidRDefault="006643EE" w:rsidP="006643EE"/>
    <w:p w14:paraId="7E7003A9" w14:textId="77777777" w:rsidR="006643EE" w:rsidRPr="006643EE" w:rsidRDefault="006643EE" w:rsidP="0057221E">
      <w:pPr>
        <w:jc w:val="both"/>
      </w:pPr>
      <w:r w:rsidRPr="006643EE">
        <w:t>La idea de crear el negocio Quesoteca surge de la gran importancia que tiene el queso en la región manchega siendo uno de los entrantes/atractivos mas importantes de la zona.</w:t>
      </w:r>
    </w:p>
    <w:p w14:paraId="5F6B4BCE" w14:textId="77777777" w:rsidR="006643EE" w:rsidRDefault="006643EE" w:rsidP="0057221E">
      <w:pPr>
        <w:jc w:val="both"/>
      </w:pPr>
      <w:r w:rsidRPr="006643EE">
        <w:t xml:space="preserve">Tras analizar el otro gran símbolo de Castilla La Mancha, el vino, y ver que goza de un gran grado de popularidad con múltiples accesorios para su conservación, muchos sitios hablando de el, sus tipos, calidades, elaboración, beneficios, </w:t>
      </w:r>
      <w:proofErr w:type="spellStart"/>
      <w:r w:rsidRPr="006643EE">
        <w:t>etc</w:t>
      </w:r>
      <w:proofErr w:type="spellEnd"/>
      <w:r w:rsidRPr="006643EE">
        <w:t xml:space="preserve"> me di cuenta que el mundo del queso también podría tener un sitio así y poder ser una idea de negocio factible y sostenible.</w:t>
      </w:r>
    </w:p>
    <w:p w14:paraId="117CA527" w14:textId="02D23FCC" w:rsidR="00EF0128" w:rsidRDefault="00EF0128" w:rsidP="006643EE"/>
    <w:p w14:paraId="56E617BA" w14:textId="77777777" w:rsidR="00EF0128" w:rsidRDefault="00EF0128" w:rsidP="006643EE"/>
    <w:p w14:paraId="1C6DA0CC" w14:textId="0ACB4DE1" w:rsidR="006643EE" w:rsidRDefault="006643EE" w:rsidP="006643EE">
      <w:pPr>
        <w:pStyle w:val="Ttulo2"/>
      </w:pPr>
      <w:bookmarkStart w:id="2" w:name="_Toc296585405"/>
      <w:r>
        <w:t>Objetivos</w:t>
      </w:r>
      <w:bookmarkEnd w:id="2"/>
    </w:p>
    <w:p w14:paraId="34BE7CED" w14:textId="77777777" w:rsidR="006643EE" w:rsidRDefault="006643EE" w:rsidP="006643EE"/>
    <w:p w14:paraId="4FA5CEED" w14:textId="417CB575" w:rsidR="006643EE" w:rsidRPr="006643EE" w:rsidRDefault="006643EE" w:rsidP="0057221E">
      <w:pPr>
        <w:jc w:val="both"/>
      </w:pPr>
      <w:r w:rsidRPr="006643EE">
        <w:t>El objetivo principal de este proyecto es sacar adelante una aplicación web y una aplicación móvil lo más eficiente, modulable y escalable posible.</w:t>
      </w:r>
    </w:p>
    <w:p w14:paraId="27003CA1" w14:textId="77777777" w:rsidR="006643EE" w:rsidRPr="006643EE" w:rsidRDefault="006643EE" w:rsidP="0057221E">
      <w:pPr>
        <w:jc w:val="both"/>
      </w:pPr>
      <w:r w:rsidRPr="006643EE">
        <w:t xml:space="preserve">Siempre usando las tecnologías más actuales en el mundo del </w:t>
      </w:r>
      <w:proofErr w:type="spellStart"/>
      <w:r w:rsidRPr="006643EE">
        <w:t>frontend</w:t>
      </w:r>
      <w:proofErr w:type="spellEnd"/>
      <w:r w:rsidRPr="006643EE">
        <w:t xml:space="preserve"> y en el mundo del desarrollo de aplicaciones hibridas.</w:t>
      </w:r>
    </w:p>
    <w:p w14:paraId="047511E6" w14:textId="034D7FA2" w:rsidR="006643EE" w:rsidRPr="006643EE" w:rsidRDefault="006643EE" w:rsidP="0057221E">
      <w:pPr>
        <w:jc w:val="both"/>
      </w:pPr>
      <w:r w:rsidRPr="006643EE">
        <w:t xml:space="preserve">Sin olvidar el presentar todas las tecnologías usadas en el desarrollo actual del mundo del </w:t>
      </w:r>
      <w:proofErr w:type="spellStart"/>
      <w:r w:rsidRPr="006643EE">
        <w:t>frontend</w:t>
      </w:r>
      <w:proofErr w:type="spellEnd"/>
      <w:r w:rsidRPr="006643EE">
        <w:t xml:space="preserve"> desde </w:t>
      </w:r>
      <w:proofErr w:type="spellStart"/>
      <w:r w:rsidRPr="006643EE">
        <w:t>frameworks</w:t>
      </w:r>
      <w:proofErr w:type="spellEnd"/>
      <w:r w:rsidRPr="006643EE">
        <w:t xml:space="preserve"> para utilizar </w:t>
      </w:r>
      <w:proofErr w:type="spellStart"/>
      <w:r w:rsidRPr="006643EE">
        <w:t>grids</w:t>
      </w:r>
      <w:proofErr w:type="spellEnd"/>
      <w:r w:rsidRPr="006643EE">
        <w:t xml:space="preserve">, preprocesadores, </w:t>
      </w:r>
      <w:proofErr w:type="spellStart"/>
      <w:r w:rsidRPr="006643EE">
        <w:t>frameworks</w:t>
      </w:r>
      <w:proofErr w:type="spellEnd"/>
      <w:r w:rsidRPr="006643EE">
        <w:t xml:space="preserve"> para dar estilos etc.</w:t>
      </w:r>
    </w:p>
    <w:p w14:paraId="34B3A6E2" w14:textId="451B22F1" w:rsidR="005970DE" w:rsidRPr="006643EE" w:rsidRDefault="005970DE" w:rsidP="0057221E">
      <w:pPr>
        <w:jc w:val="both"/>
      </w:pPr>
      <w:r>
        <w:t>Como objetivo mas abstracto podemos</w:t>
      </w:r>
      <w:r w:rsidR="00E3090A">
        <w:t xml:space="preserve"> hacer alusión a la propulsión de una nueva idea de negocio como es Quesoteca. No encontramos en el mercado nada similar pudiéndose convertir </w:t>
      </w:r>
      <w:r w:rsidR="009E285A">
        <w:t xml:space="preserve">en un principio de una pequeña </w:t>
      </w:r>
      <w:proofErr w:type="spellStart"/>
      <w:r w:rsidR="009E285A">
        <w:t>Startup</w:t>
      </w:r>
      <w:proofErr w:type="spellEnd"/>
      <w:r w:rsidR="009E285A">
        <w:t xml:space="preserve">. </w:t>
      </w:r>
    </w:p>
    <w:p w14:paraId="1DAF657F" w14:textId="77777777" w:rsidR="00844696" w:rsidRDefault="00844696" w:rsidP="00830802"/>
    <w:p w14:paraId="59646077" w14:textId="77777777" w:rsidR="001765A3" w:rsidRDefault="001765A3" w:rsidP="00830802"/>
    <w:p w14:paraId="7AD5A086" w14:textId="77777777" w:rsidR="001765A3" w:rsidRDefault="001765A3" w:rsidP="00830802"/>
    <w:p w14:paraId="707C3913" w14:textId="77777777" w:rsidR="001765A3" w:rsidRDefault="001765A3" w:rsidP="00830802"/>
    <w:p w14:paraId="68A68C9B" w14:textId="77777777" w:rsidR="001765A3" w:rsidRDefault="001765A3" w:rsidP="00830802"/>
    <w:p w14:paraId="586CF624" w14:textId="77777777" w:rsidR="001765A3" w:rsidRDefault="001765A3" w:rsidP="00830802"/>
    <w:p w14:paraId="672BA921" w14:textId="77777777" w:rsidR="001765A3" w:rsidRDefault="001765A3" w:rsidP="00830802"/>
    <w:p w14:paraId="6511817C" w14:textId="77777777" w:rsidR="00916EFE" w:rsidRDefault="00916EFE" w:rsidP="00830802"/>
    <w:p w14:paraId="11043FF7" w14:textId="77777777" w:rsidR="001765A3" w:rsidRDefault="001765A3" w:rsidP="00830802"/>
    <w:p w14:paraId="6B16AC90" w14:textId="77777777" w:rsidR="001765A3" w:rsidRDefault="001765A3" w:rsidP="00830802"/>
    <w:p w14:paraId="5FE6F53D" w14:textId="77777777" w:rsidR="001765A3" w:rsidRDefault="001765A3" w:rsidP="00830802"/>
    <w:p w14:paraId="3A5B18C6" w14:textId="77777777" w:rsidR="001765A3" w:rsidRDefault="001765A3" w:rsidP="00830802"/>
    <w:p w14:paraId="53D2482F" w14:textId="77777777" w:rsidR="001765A3" w:rsidRDefault="001765A3" w:rsidP="00830802"/>
    <w:p w14:paraId="45280E43" w14:textId="77777777" w:rsidR="001765A3" w:rsidRDefault="001765A3" w:rsidP="00830802"/>
    <w:p w14:paraId="2CB7FC5A" w14:textId="4C41EDE0" w:rsidR="001765A3" w:rsidRDefault="001765A3" w:rsidP="001765A3">
      <w:pPr>
        <w:pStyle w:val="Ttulo2"/>
      </w:pPr>
      <w:bookmarkStart w:id="3" w:name="_Toc296585406"/>
      <w:r>
        <w:t>Metodología</w:t>
      </w:r>
      <w:bookmarkEnd w:id="3"/>
    </w:p>
    <w:p w14:paraId="184F9B38" w14:textId="77777777" w:rsidR="001765A3" w:rsidRDefault="001765A3" w:rsidP="001765A3"/>
    <w:p w14:paraId="157B7662" w14:textId="4701B269" w:rsidR="00ED5629" w:rsidRPr="00ED5629" w:rsidRDefault="00ED5629" w:rsidP="0057221E">
      <w:pPr>
        <w:jc w:val="both"/>
      </w:pPr>
      <w:r w:rsidRPr="00ED5629">
        <w:t>La elección de la metodología es un punto muy importante a la hora del desarrollo de un proyecto del tipo que sea tanto de software como de cualquier otro sector. Por lo tanto fue una decisión determinante y más al contar con tan poco tiempo de investigación y desarrollo.</w:t>
      </w:r>
    </w:p>
    <w:p w14:paraId="27264B85" w14:textId="77777777" w:rsidR="00ED5629" w:rsidRPr="00ED5629" w:rsidRDefault="00ED5629" w:rsidP="0057221E">
      <w:pPr>
        <w:jc w:val="both"/>
      </w:pPr>
      <w:r w:rsidRPr="00ED5629">
        <w:t>Como dijo Ángel Sevilla (ponente en la charla de Metodología) ninguna metodología es mejor que otra, simplemente tenemos que elegir la que más se adapta a nuestras necesidades.</w:t>
      </w:r>
    </w:p>
    <w:p w14:paraId="4A1E6695" w14:textId="77777777" w:rsidR="00ED5629" w:rsidRPr="00ED5629" w:rsidRDefault="00ED5629" w:rsidP="0057221E">
      <w:pPr>
        <w:jc w:val="both"/>
      </w:pPr>
      <w:r w:rsidRPr="00ED5629">
        <w:t>En este caso la necesidad de realizar un proyecto en muy poco tiempo hizo que me decantará por una metodología ágil.</w:t>
      </w:r>
    </w:p>
    <w:p w14:paraId="6F5D248A" w14:textId="77777777" w:rsidR="00ED5629" w:rsidRPr="00ED5629" w:rsidRDefault="00ED5629" w:rsidP="0057221E">
      <w:pPr>
        <w:jc w:val="both"/>
      </w:pPr>
      <w:r w:rsidRPr="00ED5629">
        <w:t xml:space="preserve">Dentro de estas metodologías agiles hay una que es la que se ha ajustado a las necesidades actuales la cual es: </w:t>
      </w:r>
    </w:p>
    <w:p w14:paraId="634FAE2D" w14:textId="77777777" w:rsidR="00ED5629" w:rsidRPr="00ED5629" w:rsidRDefault="00ED5629" w:rsidP="0057221E">
      <w:pPr>
        <w:numPr>
          <w:ilvl w:val="0"/>
          <w:numId w:val="4"/>
        </w:numPr>
        <w:jc w:val="both"/>
      </w:pPr>
      <w:r w:rsidRPr="00ED5629">
        <w:t>SCRUM: Con constantes comunicaciones con el tutor del proyecto para definir el proyecto, pidiendo opinión y consejo sobre otro punto de vista.</w:t>
      </w:r>
    </w:p>
    <w:p w14:paraId="02D9F1DB" w14:textId="77777777" w:rsidR="00ED5629" w:rsidRPr="00ED5629" w:rsidRDefault="00ED5629" w:rsidP="0057221E">
      <w:pPr>
        <w:jc w:val="both"/>
      </w:pPr>
      <w:r w:rsidRPr="00ED5629">
        <w:t>Dentro de esta metodología hay definidos distintos Sprint donde se proponen objetivos de trabajo. Esto último ha sido imprescindible y muy motivacional a la hora de terminar el desarrollo, ya que la fijación de diferentes metas temporales hace que se tome como una especie de reto.</w:t>
      </w:r>
    </w:p>
    <w:p w14:paraId="7E201B8C" w14:textId="30BC172F" w:rsidR="00ED5629" w:rsidRPr="00ED5629" w:rsidRDefault="00ED5629" w:rsidP="0057221E">
      <w:pPr>
        <w:jc w:val="both"/>
      </w:pPr>
      <w:r w:rsidRPr="00ED5629">
        <w:t>Además de todo esto, es una metodología fácil de aprender y modificar, permitiéndome diferentes cambios de ritmo según se van terminando las diferentes tareas.</w:t>
      </w:r>
    </w:p>
    <w:p w14:paraId="30CDC485" w14:textId="3AD22B15" w:rsidR="00ED5629" w:rsidRPr="00ED5629" w:rsidRDefault="00916EFE" w:rsidP="00ED5629">
      <w:r w:rsidRPr="00ED5629">
        <w:rPr>
          <w:noProof/>
          <w:lang w:val="es-ES"/>
        </w:rPr>
        <w:drawing>
          <wp:anchor distT="0" distB="0" distL="114300" distR="114300" simplePos="0" relativeHeight="251660288" behindDoc="0" locked="0" layoutInCell="1" allowOverlap="1" wp14:anchorId="4A9DDFD3" wp14:editId="2BCBA9A2">
            <wp:simplePos x="0" y="0"/>
            <wp:positionH relativeFrom="column">
              <wp:posOffset>0</wp:posOffset>
            </wp:positionH>
            <wp:positionV relativeFrom="paragraph">
              <wp:posOffset>88265</wp:posOffset>
            </wp:positionV>
            <wp:extent cx="5396230" cy="2886710"/>
            <wp:effectExtent l="0" t="0" r="0" b="8890"/>
            <wp:wrapSquare wrapText="bothSides"/>
            <wp:docPr id="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2D90D" w14:textId="737A9525" w:rsidR="00916EFE" w:rsidRDefault="00C75892" w:rsidP="00916EFE">
      <w:pPr>
        <w:pStyle w:val="Epgrafe"/>
        <w:ind w:left="2124" w:firstLine="708"/>
      </w:pPr>
      <w:r>
        <w:t xml:space="preserve">Figura 1.3. </w:t>
      </w:r>
      <w:r w:rsidR="00916EFE">
        <w:t>–</w:t>
      </w:r>
      <w:r>
        <w:t xml:space="preserve"> SCRUM</w:t>
      </w:r>
    </w:p>
    <w:p w14:paraId="1B6A976C" w14:textId="77777777" w:rsidR="003D1A87" w:rsidRPr="003D1A87" w:rsidRDefault="003D1A87" w:rsidP="003D1A87"/>
    <w:p w14:paraId="3F724316" w14:textId="28FDC2C2" w:rsidR="00CB4250" w:rsidRDefault="00CB4250" w:rsidP="00CB4250">
      <w:pPr>
        <w:pStyle w:val="Ttulo1"/>
      </w:pPr>
      <w:bookmarkStart w:id="4" w:name="_Toc296585407"/>
      <w:r>
        <w:t>Descripción del problema</w:t>
      </w:r>
      <w:bookmarkEnd w:id="4"/>
    </w:p>
    <w:p w14:paraId="2A254952" w14:textId="77777777" w:rsidR="00916EFE" w:rsidRPr="00916EFE" w:rsidRDefault="00916EFE" w:rsidP="00916EFE"/>
    <w:p w14:paraId="153717DB" w14:textId="46423494" w:rsidR="00916EFE" w:rsidRPr="00916EFE" w:rsidRDefault="00916EFE" w:rsidP="0057221E">
      <w:pPr>
        <w:jc w:val="both"/>
      </w:pPr>
      <w:r w:rsidRPr="00916EFE">
        <w:t>Los principales problemas que se pueden llegar a encontrar es la dificultad de las nuevas tecnologías con las que se ha pensado desarrollar este proyecto.</w:t>
      </w:r>
    </w:p>
    <w:p w14:paraId="39694CC1" w14:textId="36A72BA5" w:rsidR="00916EFE" w:rsidRPr="00916EFE" w:rsidRDefault="00916EFE" w:rsidP="0057221E">
      <w:pPr>
        <w:jc w:val="both"/>
      </w:pPr>
      <w:r w:rsidRPr="00916EFE">
        <w:t>Al ser tecnologías no vistas en el curso, llevar poco tiempo en el mercado y no tener demasiado tiempo para la investigación y desarrollo de las aplicaciones hace complejo la fase de documentación y extracción de información de otros ejemplos de internet, ya que la información es escasa y siempre proviene de las APIS de dichas tecnologías.</w:t>
      </w:r>
    </w:p>
    <w:p w14:paraId="17B24E79" w14:textId="77777777" w:rsidR="00916EFE" w:rsidRPr="00916EFE" w:rsidRDefault="00916EFE" w:rsidP="0057221E">
      <w:pPr>
        <w:jc w:val="both"/>
      </w:pPr>
      <w:r w:rsidRPr="00916EFE">
        <w:t>Sin olvidar también de carecer de un modelo de negocio similar al del entorno software que se va a desarrollar.</w:t>
      </w:r>
    </w:p>
    <w:p w14:paraId="1D848586" w14:textId="2E7940F0" w:rsidR="00CB4250" w:rsidRDefault="00916EFE" w:rsidP="0057221E">
      <w:pPr>
        <w:jc w:val="both"/>
      </w:pPr>
      <w:r w:rsidRPr="00916EFE">
        <w:t>No hay un claro ejemplo de un servicio como este por lo que el proceso de búsqueda de información para como plantearlo se hace mas complicado, teniendo que innovar, diseñar y crear todo desde 0.</w:t>
      </w:r>
    </w:p>
    <w:p w14:paraId="633FC68D" w14:textId="77777777" w:rsidR="003D1A87" w:rsidRDefault="003D1A87" w:rsidP="0057221E">
      <w:pPr>
        <w:jc w:val="both"/>
      </w:pPr>
    </w:p>
    <w:p w14:paraId="20B0F188" w14:textId="77777777" w:rsidR="003D1A87" w:rsidRDefault="003D1A87" w:rsidP="0057221E">
      <w:pPr>
        <w:jc w:val="both"/>
      </w:pPr>
    </w:p>
    <w:p w14:paraId="3F2EADDF" w14:textId="77777777" w:rsidR="003D1A87" w:rsidRDefault="003D1A87" w:rsidP="00916EFE"/>
    <w:p w14:paraId="7CD11814" w14:textId="77777777" w:rsidR="003D1A87" w:rsidRDefault="003D1A87" w:rsidP="00916EFE"/>
    <w:p w14:paraId="7C95AFD2" w14:textId="77777777" w:rsidR="003D1A87" w:rsidRDefault="003D1A87" w:rsidP="00916EFE"/>
    <w:p w14:paraId="15871589" w14:textId="77777777" w:rsidR="003D1A87" w:rsidRDefault="003D1A87" w:rsidP="00916EFE"/>
    <w:p w14:paraId="7A51E130" w14:textId="77777777" w:rsidR="003D1A87" w:rsidRDefault="003D1A87" w:rsidP="00916EFE"/>
    <w:p w14:paraId="3238E606" w14:textId="77777777" w:rsidR="003D1A87" w:rsidRDefault="003D1A87" w:rsidP="00916EFE"/>
    <w:p w14:paraId="4BDD4A1F" w14:textId="77777777" w:rsidR="003D1A87" w:rsidRDefault="003D1A87" w:rsidP="00916EFE"/>
    <w:p w14:paraId="03716E38" w14:textId="77777777" w:rsidR="003D1A87" w:rsidRDefault="003D1A87" w:rsidP="00916EFE"/>
    <w:p w14:paraId="319DFD7D" w14:textId="77777777" w:rsidR="003D1A87" w:rsidRDefault="003D1A87" w:rsidP="00916EFE"/>
    <w:p w14:paraId="15125F28" w14:textId="77777777" w:rsidR="003D1A87" w:rsidRDefault="003D1A87" w:rsidP="00916EFE"/>
    <w:p w14:paraId="7CD94497" w14:textId="77777777" w:rsidR="003D1A87" w:rsidRDefault="003D1A87" w:rsidP="00916EFE"/>
    <w:p w14:paraId="36294480" w14:textId="77777777" w:rsidR="003D1A87" w:rsidRDefault="003D1A87" w:rsidP="00916EFE"/>
    <w:p w14:paraId="6835AEDA" w14:textId="77777777" w:rsidR="003D1A87" w:rsidRDefault="003D1A87" w:rsidP="00916EFE"/>
    <w:p w14:paraId="6E81BE8E" w14:textId="77777777" w:rsidR="003D1A87" w:rsidRDefault="003D1A87" w:rsidP="00916EFE"/>
    <w:p w14:paraId="027833DE" w14:textId="77777777" w:rsidR="003D1A87" w:rsidRDefault="003D1A87" w:rsidP="00916EFE"/>
    <w:p w14:paraId="586A7CE0" w14:textId="77777777" w:rsidR="003D1A87" w:rsidRDefault="003D1A87" w:rsidP="00916EFE"/>
    <w:p w14:paraId="0845842F" w14:textId="77777777" w:rsidR="003D1A87" w:rsidRDefault="003D1A87" w:rsidP="00916EFE"/>
    <w:p w14:paraId="1403B744" w14:textId="77777777" w:rsidR="003D1A87" w:rsidRDefault="003D1A87" w:rsidP="00916EFE"/>
    <w:p w14:paraId="7CD3BC3C" w14:textId="77777777" w:rsidR="00DC31FF" w:rsidRDefault="00DC31FF" w:rsidP="00916EFE"/>
    <w:p w14:paraId="6D9A5C8E" w14:textId="0AB07D3B" w:rsidR="003D1A87" w:rsidRDefault="00DC31FF" w:rsidP="003D1A87">
      <w:pPr>
        <w:pStyle w:val="Ttulo1"/>
      </w:pPr>
      <w:bookmarkStart w:id="5" w:name="_Toc296585408"/>
      <w:r>
        <w:t>El proyecto software</w:t>
      </w:r>
      <w:bookmarkEnd w:id="5"/>
    </w:p>
    <w:p w14:paraId="3C0AF046" w14:textId="77777777" w:rsidR="00DC31FF" w:rsidRDefault="00DC31FF" w:rsidP="00DC31FF"/>
    <w:p w14:paraId="2FC10512" w14:textId="3C47702D" w:rsidR="00DC31FF" w:rsidRDefault="00DC31FF" w:rsidP="0057221E">
      <w:pPr>
        <w:jc w:val="both"/>
      </w:pPr>
      <w:r w:rsidRPr="00DC31FF">
        <w:t>El proyecto software se divide en dos partes. La primera es en una aplicación web y segundo una aplicación móvil multiplataforma. A continuación se detallaran estas dos.</w:t>
      </w:r>
    </w:p>
    <w:p w14:paraId="61E93BFC" w14:textId="77777777" w:rsidR="00DC31FF" w:rsidRDefault="00DC31FF" w:rsidP="00DC31FF"/>
    <w:p w14:paraId="4BAF2BDB" w14:textId="4656723B" w:rsidR="00DC31FF" w:rsidRDefault="00DC31FF" w:rsidP="00DC31FF">
      <w:pPr>
        <w:pStyle w:val="Ttulo2"/>
      </w:pPr>
      <w:bookmarkStart w:id="6" w:name="_Toc296585409"/>
      <w:r>
        <w:t>Aplicación Web.</w:t>
      </w:r>
      <w:bookmarkEnd w:id="6"/>
    </w:p>
    <w:p w14:paraId="0B75EECA" w14:textId="77777777" w:rsidR="00DC31FF" w:rsidRDefault="00DC31FF" w:rsidP="00DC31FF"/>
    <w:p w14:paraId="58576ED6" w14:textId="77777777" w:rsidR="00DC31FF" w:rsidRDefault="00DC31FF" w:rsidP="0057221E">
      <w:pPr>
        <w:jc w:val="both"/>
      </w:pPr>
      <w:r>
        <w:t>La primera parte del proyecto consta de una aplicación web destinada exclusivamente al visionado por medio de una plataforma de escritorio, es decir, la pagina esta hecha exclusivamente para ser consumida por el navegador de un ordenador.</w:t>
      </w:r>
    </w:p>
    <w:p w14:paraId="2D43DD3D" w14:textId="77777777" w:rsidR="00DC31FF" w:rsidRDefault="00DC31FF" w:rsidP="0057221E">
      <w:pPr>
        <w:jc w:val="both"/>
      </w:pPr>
      <w:r>
        <w:t>Esta pagina web tiene diferentes secciones que la componen:</w:t>
      </w:r>
    </w:p>
    <w:p w14:paraId="1F8B2A4E" w14:textId="77777777" w:rsidR="00DC31FF" w:rsidRDefault="00DC31FF" w:rsidP="0057221E">
      <w:pPr>
        <w:jc w:val="both"/>
      </w:pPr>
    </w:p>
    <w:p w14:paraId="38E2AE34" w14:textId="77777777" w:rsidR="00DC31FF" w:rsidRDefault="00DC31FF" w:rsidP="0057221E">
      <w:pPr>
        <w:jc w:val="both"/>
      </w:pPr>
      <w:r>
        <w:t>•</w:t>
      </w:r>
      <w:r>
        <w:tab/>
        <w:t>Inicio: Pequeña introducción a la pagina web.</w:t>
      </w:r>
    </w:p>
    <w:p w14:paraId="6B41DFBF" w14:textId="77777777" w:rsidR="00DC31FF" w:rsidRDefault="00DC31FF" w:rsidP="0057221E">
      <w:pPr>
        <w:ind w:left="700" w:hanging="700"/>
        <w:jc w:val="both"/>
      </w:pPr>
      <w:r>
        <w:t>•</w:t>
      </w:r>
      <w:r>
        <w:tab/>
        <w:t>Historia: Cuenta la historia del producto, como surge el nombre y su historia en nuestra región.</w:t>
      </w:r>
    </w:p>
    <w:p w14:paraId="5931A0F0" w14:textId="77777777" w:rsidR="00DC31FF" w:rsidRDefault="00DC31FF" w:rsidP="0057221E">
      <w:pPr>
        <w:ind w:left="700" w:hanging="700"/>
        <w:jc w:val="both"/>
      </w:pPr>
      <w:r>
        <w:t>•</w:t>
      </w:r>
      <w:r>
        <w:tab/>
        <w:t>Tipos: Enumera los diferentes tipos de quesos que podemos encontrar en el mercado según el origen de la leche y la textura de la pasta.</w:t>
      </w:r>
    </w:p>
    <w:p w14:paraId="5FF80F72" w14:textId="77777777" w:rsidR="00DC31FF" w:rsidRDefault="00DC31FF" w:rsidP="0057221E">
      <w:pPr>
        <w:ind w:left="700" w:hanging="700"/>
        <w:jc w:val="both"/>
      </w:pPr>
      <w:r>
        <w:t>•</w:t>
      </w:r>
      <w:r>
        <w:tab/>
        <w:t>Beneficios: Aporta datos nutritivos sobre el queso, por que debemos comerlo y distintos alimentos con los que podemos acompañarlo.</w:t>
      </w:r>
    </w:p>
    <w:p w14:paraId="4A7576B5" w14:textId="77777777" w:rsidR="00DC31FF" w:rsidRDefault="00DC31FF" w:rsidP="0057221E">
      <w:pPr>
        <w:ind w:left="700" w:hanging="700"/>
        <w:jc w:val="both"/>
      </w:pPr>
      <w:r>
        <w:t>•</w:t>
      </w:r>
      <w:r>
        <w:tab/>
        <w:t>Ferias: Las diferentes ferias que se organizan en el ámbito nacional destinadas a la promoción y el autoaprendizaje del mundo del queso.</w:t>
      </w:r>
    </w:p>
    <w:p w14:paraId="3842C7FC" w14:textId="77777777" w:rsidR="0003441A" w:rsidRDefault="0003441A" w:rsidP="0057221E">
      <w:pPr>
        <w:ind w:left="700" w:hanging="700"/>
        <w:jc w:val="both"/>
      </w:pPr>
    </w:p>
    <w:p w14:paraId="3E3F267E" w14:textId="77777777" w:rsidR="0003441A" w:rsidRPr="0003441A" w:rsidRDefault="0003441A" w:rsidP="0003441A">
      <w:pPr>
        <w:ind w:left="700" w:hanging="700"/>
        <w:jc w:val="both"/>
      </w:pPr>
      <w:r w:rsidRPr="0003441A">
        <w:t>En ella encontramos diferentes tecnologías:</w:t>
      </w:r>
    </w:p>
    <w:p w14:paraId="7714A74B" w14:textId="77777777" w:rsidR="00E60AFB" w:rsidRDefault="00E60AFB" w:rsidP="00E60AFB"/>
    <w:p w14:paraId="6E62DC4F" w14:textId="77777777" w:rsidR="00E60AFB" w:rsidRDefault="00E60AFB" w:rsidP="00E60AFB"/>
    <w:p w14:paraId="61AAAA79" w14:textId="77777777" w:rsidR="00E60AFB" w:rsidRDefault="00E60AFB" w:rsidP="00E60AFB"/>
    <w:p w14:paraId="6B5AD3D3" w14:textId="77777777" w:rsidR="00E60AFB" w:rsidRDefault="00E60AFB" w:rsidP="00E60AFB"/>
    <w:p w14:paraId="167D26C3" w14:textId="77777777" w:rsidR="00E60AFB" w:rsidRDefault="00E60AFB" w:rsidP="00E60AFB"/>
    <w:p w14:paraId="5A44C9E6" w14:textId="77777777" w:rsidR="00E60AFB" w:rsidRDefault="00E60AFB" w:rsidP="00E60AFB"/>
    <w:p w14:paraId="1C026C33" w14:textId="77777777" w:rsidR="00E60AFB" w:rsidRDefault="00E60AFB" w:rsidP="00E60AFB"/>
    <w:p w14:paraId="23FDACBB" w14:textId="77777777" w:rsidR="00E60AFB" w:rsidRDefault="00E60AFB" w:rsidP="00E60AFB"/>
    <w:p w14:paraId="55D8515B" w14:textId="77777777" w:rsidR="00E60AFB" w:rsidRDefault="00E60AFB" w:rsidP="00E60AFB"/>
    <w:p w14:paraId="5437A1E4" w14:textId="77777777" w:rsidR="0003441A" w:rsidRPr="003A3D05" w:rsidRDefault="0003441A" w:rsidP="00E60AFB">
      <w:pPr>
        <w:rPr>
          <w:rFonts w:ascii="Helvetica Neue" w:hAnsi="Helvetica Neue"/>
          <w:b/>
          <w:noProof/>
          <w:lang w:val="es-ES"/>
        </w:rPr>
      </w:pPr>
      <w:r w:rsidRPr="003A3D05">
        <w:rPr>
          <w:rFonts w:ascii="Helvetica Neue" w:hAnsi="Helvetica Neue"/>
          <w:b/>
          <w:noProof/>
          <w:lang w:val="es-ES"/>
        </w:rPr>
        <w:lastRenderedPageBreak/>
        <w:t>-HTML5 – CSS3 – Javascript.</w:t>
      </w:r>
    </w:p>
    <w:p w14:paraId="754A9B4A" w14:textId="045D362D" w:rsidR="0003441A" w:rsidRDefault="0003441A" w:rsidP="0003441A">
      <w:pPr>
        <w:ind w:left="708"/>
        <w:rPr>
          <w:rFonts w:ascii="Helvetica Neue" w:hAnsi="Helvetica Neue"/>
          <w:noProof/>
          <w:lang w:val="es-ES"/>
        </w:rPr>
      </w:pPr>
    </w:p>
    <w:p w14:paraId="4A346290" w14:textId="06F3FCA5" w:rsidR="0003441A" w:rsidRPr="005D59BE" w:rsidRDefault="0003441A" w:rsidP="0003441A">
      <w:pPr>
        <w:ind w:left="708"/>
        <w:jc w:val="center"/>
        <w:rPr>
          <w:rFonts w:ascii="Helvetica Neue" w:hAnsi="Helvetica Neue"/>
        </w:rPr>
      </w:pPr>
      <w:r>
        <w:rPr>
          <w:rFonts w:ascii="Helvetica Neue" w:hAnsi="Helvetica Neue"/>
          <w:noProof/>
          <w:lang w:val="es-ES"/>
        </w:rPr>
        <w:drawing>
          <wp:anchor distT="0" distB="0" distL="114300" distR="114300" simplePos="0" relativeHeight="251661312" behindDoc="0" locked="0" layoutInCell="1" allowOverlap="1" wp14:anchorId="32AC6146" wp14:editId="6EF44A88">
            <wp:simplePos x="0" y="0"/>
            <wp:positionH relativeFrom="column">
              <wp:posOffset>1257300</wp:posOffset>
            </wp:positionH>
            <wp:positionV relativeFrom="paragraph">
              <wp:posOffset>164465</wp:posOffset>
            </wp:positionV>
            <wp:extent cx="2863850" cy="2602230"/>
            <wp:effectExtent l="0" t="0" r="6350" b="0"/>
            <wp:wrapSquare wrapText="bothSides"/>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3850"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B611BE" w14:textId="77777777" w:rsidR="0003441A" w:rsidRDefault="0003441A" w:rsidP="00E60AFB">
      <w:pPr>
        <w:pStyle w:val="Prrafodelista"/>
        <w:ind w:left="0"/>
        <w:jc w:val="both"/>
        <w:rPr>
          <w:rFonts w:ascii="Helvetica Neue" w:hAnsi="Helvetica Neue"/>
        </w:rPr>
      </w:pPr>
    </w:p>
    <w:p w14:paraId="73B0412C" w14:textId="77777777" w:rsidR="0003441A" w:rsidRDefault="0003441A" w:rsidP="00E60AFB">
      <w:pPr>
        <w:pStyle w:val="Prrafodelista"/>
        <w:ind w:left="0"/>
        <w:jc w:val="both"/>
        <w:rPr>
          <w:rFonts w:ascii="Helvetica Neue" w:hAnsi="Helvetica Neue"/>
        </w:rPr>
      </w:pPr>
    </w:p>
    <w:p w14:paraId="4BC13928" w14:textId="77777777" w:rsidR="0003441A" w:rsidRDefault="0003441A" w:rsidP="00E60AFB">
      <w:pPr>
        <w:pStyle w:val="Prrafodelista"/>
        <w:ind w:left="0"/>
        <w:jc w:val="both"/>
        <w:rPr>
          <w:rFonts w:ascii="Helvetica Neue" w:hAnsi="Helvetica Neue"/>
        </w:rPr>
      </w:pPr>
    </w:p>
    <w:p w14:paraId="4EBA9D41" w14:textId="77777777" w:rsidR="0003441A" w:rsidRDefault="0003441A" w:rsidP="00E60AFB">
      <w:pPr>
        <w:pStyle w:val="Prrafodelista"/>
        <w:ind w:left="0"/>
        <w:jc w:val="both"/>
        <w:rPr>
          <w:rFonts w:ascii="Helvetica Neue" w:hAnsi="Helvetica Neue"/>
        </w:rPr>
      </w:pPr>
    </w:p>
    <w:p w14:paraId="682FABC4" w14:textId="77777777" w:rsidR="0003441A" w:rsidRDefault="0003441A" w:rsidP="00E60AFB">
      <w:pPr>
        <w:pStyle w:val="Prrafodelista"/>
        <w:ind w:left="0"/>
        <w:jc w:val="both"/>
        <w:rPr>
          <w:rFonts w:ascii="Helvetica Neue" w:hAnsi="Helvetica Neue"/>
        </w:rPr>
      </w:pPr>
    </w:p>
    <w:p w14:paraId="07DD604A" w14:textId="77777777" w:rsidR="0003441A" w:rsidRDefault="0003441A" w:rsidP="00E60AFB">
      <w:pPr>
        <w:pStyle w:val="Prrafodelista"/>
        <w:ind w:left="0"/>
        <w:jc w:val="both"/>
        <w:rPr>
          <w:rFonts w:ascii="Helvetica Neue" w:hAnsi="Helvetica Neue"/>
        </w:rPr>
      </w:pPr>
    </w:p>
    <w:p w14:paraId="52C3A171" w14:textId="77777777" w:rsidR="0003441A" w:rsidRDefault="0003441A" w:rsidP="00E60AFB">
      <w:pPr>
        <w:pStyle w:val="Prrafodelista"/>
        <w:ind w:left="0"/>
        <w:jc w:val="both"/>
        <w:rPr>
          <w:rFonts w:ascii="Helvetica Neue" w:hAnsi="Helvetica Neue"/>
        </w:rPr>
      </w:pPr>
    </w:p>
    <w:p w14:paraId="36154C7C" w14:textId="77777777" w:rsidR="0003441A" w:rsidRDefault="0003441A" w:rsidP="00E60AFB">
      <w:pPr>
        <w:pStyle w:val="Prrafodelista"/>
        <w:ind w:left="0"/>
        <w:jc w:val="both"/>
        <w:rPr>
          <w:rFonts w:ascii="Helvetica Neue" w:hAnsi="Helvetica Neue"/>
        </w:rPr>
      </w:pPr>
    </w:p>
    <w:p w14:paraId="6A24021E" w14:textId="77777777" w:rsidR="0003441A" w:rsidRDefault="0003441A" w:rsidP="00E60AFB">
      <w:pPr>
        <w:pStyle w:val="Prrafodelista"/>
        <w:ind w:left="0"/>
        <w:jc w:val="both"/>
        <w:rPr>
          <w:rFonts w:ascii="Helvetica Neue" w:hAnsi="Helvetica Neue"/>
        </w:rPr>
      </w:pPr>
    </w:p>
    <w:p w14:paraId="02722746" w14:textId="77777777" w:rsidR="0003441A" w:rsidRDefault="0003441A" w:rsidP="00E60AFB">
      <w:pPr>
        <w:pStyle w:val="Prrafodelista"/>
        <w:ind w:left="0"/>
        <w:jc w:val="both"/>
        <w:rPr>
          <w:rFonts w:ascii="Helvetica Neue" w:hAnsi="Helvetica Neue"/>
        </w:rPr>
      </w:pPr>
    </w:p>
    <w:p w14:paraId="70594AE5" w14:textId="77777777" w:rsidR="0003441A" w:rsidRDefault="0003441A" w:rsidP="00E60AFB">
      <w:pPr>
        <w:pStyle w:val="Prrafodelista"/>
        <w:ind w:left="0"/>
        <w:jc w:val="both"/>
        <w:rPr>
          <w:rFonts w:ascii="Helvetica Neue" w:hAnsi="Helvetica Neue"/>
        </w:rPr>
      </w:pPr>
    </w:p>
    <w:p w14:paraId="2C9B2250" w14:textId="77777777" w:rsidR="0003441A" w:rsidRDefault="0003441A" w:rsidP="00E60AFB">
      <w:pPr>
        <w:pStyle w:val="Prrafodelista"/>
        <w:ind w:left="0"/>
        <w:jc w:val="both"/>
        <w:rPr>
          <w:rFonts w:ascii="Helvetica Neue" w:hAnsi="Helvetica Neue"/>
        </w:rPr>
      </w:pPr>
    </w:p>
    <w:p w14:paraId="56802FDA" w14:textId="77777777" w:rsidR="0003441A" w:rsidRDefault="0003441A" w:rsidP="00E60AFB">
      <w:pPr>
        <w:pStyle w:val="Prrafodelista"/>
        <w:ind w:left="0"/>
        <w:jc w:val="both"/>
        <w:rPr>
          <w:rFonts w:ascii="Helvetica Neue" w:hAnsi="Helvetica Neue"/>
        </w:rPr>
      </w:pPr>
    </w:p>
    <w:p w14:paraId="0EB8A167" w14:textId="77777777" w:rsidR="0003441A" w:rsidRDefault="0003441A" w:rsidP="00E60AFB">
      <w:pPr>
        <w:pStyle w:val="Prrafodelista"/>
        <w:ind w:left="0"/>
        <w:jc w:val="both"/>
        <w:rPr>
          <w:rFonts w:ascii="Helvetica Neue" w:hAnsi="Helvetica Neue"/>
        </w:rPr>
      </w:pPr>
    </w:p>
    <w:p w14:paraId="5C14B2C6" w14:textId="77777777" w:rsidR="0003441A" w:rsidRDefault="0003441A" w:rsidP="00E60AFB">
      <w:pPr>
        <w:pStyle w:val="Prrafodelista"/>
        <w:ind w:left="0"/>
        <w:jc w:val="both"/>
        <w:rPr>
          <w:rFonts w:ascii="Helvetica Neue" w:hAnsi="Helvetica Neue"/>
        </w:rPr>
      </w:pPr>
    </w:p>
    <w:p w14:paraId="03412ECB" w14:textId="502C1076" w:rsidR="00502B40" w:rsidRDefault="00502B40" w:rsidP="00502B40">
      <w:pPr>
        <w:pStyle w:val="Epgrafe"/>
        <w:ind w:left="2124" w:firstLine="708"/>
      </w:pPr>
      <w:r>
        <w:t>Figura 3.1. HTML / CSS / JS</w:t>
      </w:r>
    </w:p>
    <w:p w14:paraId="76ACE4F4" w14:textId="77777777" w:rsidR="00502B40" w:rsidRDefault="00502B40" w:rsidP="00E60AFB"/>
    <w:p w14:paraId="21D3814A" w14:textId="77777777" w:rsidR="0003441A" w:rsidRDefault="0003441A" w:rsidP="00E60AFB">
      <w:r>
        <w:t>Este es el full-</w:t>
      </w:r>
      <w:proofErr w:type="spellStart"/>
      <w:r>
        <w:t>stack</w:t>
      </w:r>
      <w:proofErr w:type="spellEnd"/>
      <w:r>
        <w:t xml:space="preserve"> de cualquier desarrollo web utilizando HTML5 como el lenguaje básico para la formación de una pagina web.</w:t>
      </w:r>
    </w:p>
    <w:p w14:paraId="4A13B080" w14:textId="77777777" w:rsidR="0003441A" w:rsidRDefault="0003441A" w:rsidP="00E60AFB"/>
    <w:p w14:paraId="7066F650" w14:textId="77777777" w:rsidR="0003441A" w:rsidRDefault="0003441A" w:rsidP="00E60AFB">
      <w:r>
        <w:t>Componemos nuestra web en base a la inclusión de etiquetas formando así distintas capas con distintos elementos ya sean títulos, enlaces, imágenes etc.</w:t>
      </w:r>
    </w:p>
    <w:p w14:paraId="390456C5" w14:textId="77777777" w:rsidR="0003441A" w:rsidRDefault="0003441A" w:rsidP="00E60AFB">
      <w:r>
        <w:t>La renovación de HTML 4 a la versión 5 ha supuesto unos cambios abismales a la hora de la explotación de la web ya que para los usuarios es mucho mas fácil el incluir contenido multimedia, estructurar la web y la inclusión de otro tipo de elementos como pueden ser elementos 3D.</w:t>
      </w:r>
    </w:p>
    <w:p w14:paraId="76819935" w14:textId="77777777" w:rsidR="0003441A" w:rsidRDefault="0003441A" w:rsidP="00E60AFB"/>
    <w:p w14:paraId="64DF77B2" w14:textId="77777777" w:rsidR="0003441A" w:rsidRDefault="0003441A" w:rsidP="00E60AFB">
      <w:r>
        <w:t xml:space="preserve">Con CSS3 aplicamos un estilo a nuestra web, es decir, unos colores, unos tamaños de letra, separaciones, tipografías </w:t>
      </w:r>
      <w:proofErr w:type="spellStart"/>
      <w:r>
        <w:t>etc</w:t>
      </w:r>
      <w:proofErr w:type="spellEnd"/>
      <w:r>
        <w:t xml:space="preserve"> </w:t>
      </w:r>
      <w:proofErr w:type="spellStart"/>
      <w:r>
        <w:t>etc</w:t>
      </w:r>
      <w:proofErr w:type="spellEnd"/>
      <w:r>
        <w:t xml:space="preserve">. Nos permite la incorporación de nuevas funciones como la inclusión de propiedades relativas a los bordes, fondos, colores, texto, interfaz, comodidad a la hora del </w:t>
      </w:r>
      <w:proofErr w:type="spellStart"/>
      <w:r>
        <w:t>usor</w:t>
      </w:r>
      <w:proofErr w:type="spellEnd"/>
      <w:r>
        <w:t xml:space="preserve"> de selectores, degradados, media </w:t>
      </w:r>
      <w:proofErr w:type="spellStart"/>
      <w:r>
        <w:t>queries</w:t>
      </w:r>
      <w:proofErr w:type="spellEnd"/>
      <w:r>
        <w:t xml:space="preserve"> </w:t>
      </w:r>
      <w:proofErr w:type="spellStart"/>
      <w:r>
        <w:t>etc</w:t>
      </w:r>
      <w:proofErr w:type="spellEnd"/>
      <w:r>
        <w:t xml:space="preserve"> </w:t>
      </w:r>
      <w:proofErr w:type="spellStart"/>
      <w:r>
        <w:t>etc</w:t>
      </w:r>
      <w:proofErr w:type="spellEnd"/>
      <w:r>
        <w:t>.</w:t>
      </w:r>
    </w:p>
    <w:p w14:paraId="6BFFC1CD" w14:textId="77777777" w:rsidR="0003441A" w:rsidRDefault="0003441A" w:rsidP="00E60AFB"/>
    <w:p w14:paraId="4DBAC304" w14:textId="77777777" w:rsidR="0003441A" w:rsidRDefault="0003441A" w:rsidP="00E60AFB">
      <w:proofErr w:type="spellStart"/>
      <w:r>
        <w:t>Javascript</w:t>
      </w:r>
      <w:proofErr w:type="spellEnd"/>
      <w:r>
        <w:t xml:space="preserve"> comúnmente conocido como JS es la forma que tiene la aplicación web de interactuar con el usuario. Desde mensajes de alerta, validación de formularios, sincronización de datos con bases de datos externas, manejar y manipular el DOM, contenido interactivo como juegos, animación de los diferentes elementos de la página etc. Con </w:t>
      </w:r>
      <w:proofErr w:type="spellStart"/>
      <w:r>
        <w:t>javascript</w:t>
      </w:r>
      <w:proofErr w:type="spellEnd"/>
      <w:r>
        <w:t xml:space="preserve"> tenemos un sinfín de posibilidades. El limite lo ponemos nosotros.</w:t>
      </w:r>
    </w:p>
    <w:p w14:paraId="4580630C" w14:textId="5D563BB8" w:rsidR="00502B40" w:rsidRDefault="00502B40" w:rsidP="00E60AFB"/>
    <w:p w14:paraId="22E36844" w14:textId="77777777" w:rsidR="00502B40" w:rsidRPr="00502B40" w:rsidRDefault="00502B40" w:rsidP="00502B40">
      <w:pPr>
        <w:rPr>
          <w:b/>
        </w:rPr>
      </w:pPr>
      <w:r w:rsidRPr="00502B40">
        <w:rPr>
          <w:b/>
        </w:rPr>
        <w:t>-SAAS</w:t>
      </w:r>
    </w:p>
    <w:p w14:paraId="0923BE04" w14:textId="7AA3A3D4" w:rsidR="00502B40" w:rsidRPr="00502B40" w:rsidRDefault="004954AA" w:rsidP="00502B40">
      <w:pPr>
        <w:rPr>
          <w:b/>
        </w:rPr>
      </w:pPr>
      <w:r w:rsidRPr="00502B40">
        <w:rPr>
          <w:noProof/>
          <w:lang w:val="es-ES"/>
        </w:rPr>
        <w:drawing>
          <wp:anchor distT="0" distB="0" distL="114300" distR="114300" simplePos="0" relativeHeight="251662336" behindDoc="0" locked="0" layoutInCell="1" allowOverlap="1" wp14:anchorId="4FCEB92E" wp14:editId="72D0E536">
            <wp:simplePos x="0" y="0"/>
            <wp:positionH relativeFrom="column">
              <wp:posOffset>1257300</wp:posOffset>
            </wp:positionH>
            <wp:positionV relativeFrom="paragraph">
              <wp:posOffset>50165</wp:posOffset>
            </wp:positionV>
            <wp:extent cx="2533650" cy="1898015"/>
            <wp:effectExtent l="0" t="0" r="6350" b="6985"/>
            <wp:wrapSquare wrapText="bothSides"/>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D539B" w14:textId="577D3D40" w:rsidR="00502B40" w:rsidRPr="00502B40" w:rsidRDefault="00502B40" w:rsidP="00502B40"/>
    <w:p w14:paraId="3ABD24F8" w14:textId="77777777" w:rsidR="00502B40" w:rsidRPr="00502B40" w:rsidRDefault="00502B40" w:rsidP="00502B40"/>
    <w:p w14:paraId="054018C3" w14:textId="77777777" w:rsidR="00502B40" w:rsidRPr="00502B40" w:rsidRDefault="00502B40" w:rsidP="00502B40"/>
    <w:p w14:paraId="186C0203" w14:textId="77777777" w:rsidR="004954AA" w:rsidRDefault="004954AA" w:rsidP="00502B40"/>
    <w:p w14:paraId="0295E511" w14:textId="77777777" w:rsidR="004954AA" w:rsidRDefault="004954AA" w:rsidP="00502B40"/>
    <w:p w14:paraId="3DFCBD2A" w14:textId="29B357C2" w:rsidR="004954AA" w:rsidRDefault="00BA1A1F" w:rsidP="00BA1A1F">
      <w:pPr>
        <w:pStyle w:val="Epgrafe"/>
      </w:pPr>
      <w:r>
        <w:t>Figura 3.1 - SASS</w:t>
      </w:r>
    </w:p>
    <w:p w14:paraId="23F1C99A" w14:textId="77777777" w:rsidR="004954AA" w:rsidRDefault="004954AA" w:rsidP="00502B40"/>
    <w:p w14:paraId="07029C14" w14:textId="77777777" w:rsidR="00502B40" w:rsidRPr="00502B40" w:rsidRDefault="00502B40" w:rsidP="00502B40">
      <w:r w:rsidRPr="00502B40">
        <w:t>Usaremos SASS como preprocesador CSS.</w:t>
      </w:r>
    </w:p>
    <w:p w14:paraId="0A2A5754" w14:textId="77777777" w:rsidR="00502B40" w:rsidRPr="00502B40" w:rsidRDefault="00502B40" w:rsidP="00502B40">
      <w:r w:rsidRPr="00502B40">
        <w:t xml:space="preserve">¿Para qué? Con esta tecnología ahorraremos muchas líneas de código de estilos, nos compilará nuestro código a </w:t>
      </w:r>
      <w:proofErr w:type="spellStart"/>
      <w:r w:rsidRPr="00502B40">
        <w:t>css</w:t>
      </w:r>
      <w:proofErr w:type="spellEnd"/>
      <w:r w:rsidRPr="00502B40">
        <w:t xml:space="preserve"> avisándonos así de si hubiese algún tipo de error, nos amplia funcionalidades como el manejo de distintos tipos de datos como por ejemplo, números, cadenas, colores (código hexadecimal o nombre) y booleanos.</w:t>
      </w:r>
    </w:p>
    <w:p w14:paraId="1564DD80" w14:textId="77777777" w:rsidR="00502B40" w:rsidRPr="00502B40" w:rsidRDefault="00502B40" w:rsidP="00502B40"/>
    <w:p w14:paraId="5B1C813C" w14:textId="36822C1D" w:rsidR="00502B40" w:rsidRPr="00502B40" w:rsidRDefault="00502B40" w:rsidP="00502B40">
      <w:r w:rsidRPr="00502B40">
        <w:t>Nos permite también la creación de distintas funciones (</w:t>
      </w:r>
      <w:proofErr w:type="spellStart"/>
      <w:r w:rsidRPr="00502B40">
        <w:t>mixins</w:t>
      </w:r>
      <w:proofErr w:type="spellEnd"/>
      <w:r w:rsidRPr="00502B40">
        <w:t>) los cuales podremos utilizar por ejemplo para calcular la equivalencia de 1em a pixel, importar imágenes con una serie de patrones estilísticos etc. La creación de variables para almacenar datos y ser utilizados en nuestro código, el uso de directivas de control (</w:t>
      </w:r>
      <w:proofErr w:type="spellStart"/>
      <w:r w:rsidRPr="00502B40">
        <w:t>if</w:t>
      </w:r>
      <w:proofErr w:type="spellEnd"/>
      <w:r w:rsidRPr="00502B40">
        <w:t>/</w:t>
      </w:r>
      <w:proofErr w:type="spellStart"/>
      <w:r w:rsidRPr="00502B40">
        <w:t>else</w:t>
      </w:r>
      <w:proofErr w:type="spellEnd"/>
      <w:r w:rsidRPr="00502B40">
        <w:t xml:space="preserve">), bucles y distintas librerías ya creadas con la inclusión de paletas predefinidas, </w:t>
      </w:r>
      <w:proofErr w:type="spellStart"/>
      <w:r w:rsidRPr="00502B40">
        <w:t>mixins</w:t>
      </w:r>
      <w:proofErr w:type="spellEnd"/>
      <w:r w:rsidRPr="00502B40">
        <w:t xml:space="preserve"> ya creados etc. Sin olvidar también la posibilidad de </w:t>
      </w:r>
      <w:proofErr w:type="spellStart"/>
      <w:r w:rsidRPr="00502B40">
        <w:t>modularizar</w:t>
      </w:r>
      <w:proofErr w:type="spellEnd"/>
      <w:r w:rsidRPr="00502B40">
        <w:t xml:space="preserve"> nuestro código ya que podremos importar diferentes hojas de estilo haciendo así nuestro desarrollo mas optimo y limpio reduciendo el numero de líneas por archivo.</w:t>
      </w:r>
    </w:p>
    <w:p w14:paraId="6F96D048" w14:textId="77777777" w:rsidR="00502B40" w:rsidRPr="00502B40" w:rsidRDefault="00502B40" w:rsidP="00502B40">
      <w:r w:rsidRPr="00502B40">
        <w:t xml:space="preserve">Con SASS la capacidad de dar estilo a una web es muchísimo mas amplia y mucho mas potente ya que optimiza al máximo nuestro código CSS restante. </w:t>
      </w:r>
    </w:p>
    <w:p w14:paraId="07C1532B" w14:textId="77777777" w:rsidR="00502B40" w:rsidRPr="00502B40" w:rsidRDefault="00502B40" w:rsidP="00502B40">
      <w:r w:rsidRPr="00502B40">
        <w:t>Ejemplo básico de código y su conversión equivalente.</w:t>
      </w:r>
    </w:p>
    <w:p w14:paraId="1EA05996" w14:textId="5F7EF691" w:rsidR="00502B40" w:rsidRPr="00502B40" w:rsidRDefault="004954AA" w:rsidP="00502B40">
      <w:r w:rsidRPr="00502B40">
        <w:rPr>
          <w:noProof/>
          <w:lang w:val="es-ES"/>
        </w:rPr>
        <w:drawing>
          <wp:anchor distT="0" distB="0" distL="114300" distR="114300" simplePos="0" relativeHeight="251663360" behindDoc="0" locked="0" layoutInCell="1" allowOverlap="1" wp14:anchorId="0DCFEE84" wp14:editId="247529BD">
            <wp:simplePos x="0" y="0"/>
            <wp:positionH relativeFrom="column">
              <wp:posOffset>457200</wp:posOffset>
            </wp:positionH>
            <wp:positionV relativeFrom="paragraph">
              <wp:posOffset>95250</wp:posOffset>
            </wp:positionV>
            <wp:extent cx="4568190" cy="1836420"/>
            <wp:effectExtent l="0" t="0" r="3810" b="0"/>
            <wp:wrapSquare wrapText="bothSides"/>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190" cy="183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9957B" w14:textId="38CE5AD2" w:rsidR="00502B40" w:rsidRPr="00502B40" w:rsidRDefault="00502B40" w:rsidP="00502B40"/>
    <w:p w14:paraId="69649794" w14:textId="77777777" w:rsidR="00502B40" w:rsidRDefault="00502B40" w:rsidP="00E60AFB"/>
    <w:p w14:paraId="34D97B46" w14:textId="77777777" w:rsidR="0003441A" w:rsidRDefault="0003441A" w:rsidP="0057221E">
      <w:pPr>
        <w:ind w:left="700" w:hanging="700"/>
        <w:jc w:val="both"/>
      </w:pPr>
    </w:p>
    <w:p w14:paraId="3DCEF15B" w14:textId="77777777" w:rsidR="00393FA2" w:rsidRDefault="00393FA2" w:rsidP="00393FA2">
      <w:pPr>
        <w:pStyle w:val="Epgrafe"/>
      </w:pPr>
    </w:p>
    <w:p w14:paraId="470E04A7" w14:textId="77777777" w:rsidR="00393FA2" w:rsidRDefault="00393FA2" w:rsidP="00393FA2">
      <w:pPr>
        <w:pStyle w:val="Epgrafe"/>
      </w:pPr>
    </w:p>
    <w:p w14:paraId="7FD55747" w14:textId="77777777" w:rsidR="00393FA2" w:rsidRDefault="00393FA2" w:rsidP="00393FA2">
      <w:pPr>
        <w:pStyle w:val="Epgrafe"/>
      </w:pPr>
    </w:p>
    <w:p w14:paraId="3AE32EF9" w14:textId="77777777" w:rsidR="00393FA2" w:rsidRDefault="00393FA2" w:rsidP="00393FA2">
      <w:pPr>
        <w:pStyle w:val="Epgrafe"/>
      </w:pPr>
    </w:p>
    <w:p w14:paraId="165B054C" w14:textId="326002AB" w:rsidR="0003441A" w:rsidRDefault="00393FA2" w:rsidP="00393FA2">
      <w:pPr>
        <w:pStyle w:val="Epgrafe"/>
        <w:ind w:left="1416" w:firstLine="708"/>
      </w:pPr>
      <w:r>
        <w:t>Figura 3.1 Comparación de código SASS - CSS</w:t>
      </w:r>
    </w:p>
    <w:p w14:paraId="04AA4139" w14:textId="77777777" w:rsidR="00EA1C30" w:rsidRDefault="00EA1C30" w:rsidP="000455EE">
      <w:pPr>
        <w:jc w:val="both"/>
        <w:rPr>
          <w:b/>
        </w:rPr>
      </w:pPr>
    </w:p>
    <w:p w14:paraId="22E0A5A3" w14:textId="78E61F41" w:rsidR="000455EE" w:rsidRPr="000455EE" w:rsidRDefault="000455EE" w:rsidP="000455EE">
      <w:pPr>
        <w:jc w:val="both"/>
        <w:rPr>
          <w:b/>
        </w:rPr>
      </w:pPr>
      <w:r w:rsidRPr="000455EE">
        <w:rPr>
          <w:b/>
        </w:rPr>
        <w:t>-</w:t>
      </w:r>
      <w:proofErr w:type="spellStart"/>
      <w:r w:rsidRPr="000455EE">
        <w:rPr>
          <w:b/>
        </w:rPr>
        <w:t>Bootstrap</w:t>
      </w:r>
      <w:proofErr w:type="spellEnd"/>
    </w:p>
    <w:p w14:paraId="1F3F2A45" w14:textId="77777777" w:rsidR="000455EE" w:rsidRPr="000455EE" w:rsidRDefault="000455EE" w:rsidP="000455EE">
      <w:pPr>
        <w:jc w:val="both"/>
        <w:rPr>
          <w:b/>
        </w:rPr>
      </w:pPr>
    </w:p>
    <w:p w14:paraId="55455A8E" w14:textId="2F4A03AA" w:rsidR="000455EE" w:rsidRPr="000455EE" w:rsidRDefault="00E73541" w:rsidP="000455EE">
      <w:pPr>
        <w:jc w:val="both"/>
        <w:rPr>
          <w:b/>
        </w:rPr>
      </w:pPr>
      <w:r w:rsidRPr="000455EE">
        <w:rPr>
          <w:b/>
          <w:noProof/>
          <w:lang w:val="es-ES"/>
        </w:rPr>
        <w:drawing>
          <wp:anchor distT="0" distB="0" distL="114300" distR="114300" simplePos="0" relativeHeight="251664384" behindDoc="0" locked="0" layoutInCell="1" allowOverlap="1" wp14:anchorId="7FCF2F69" wp14:editId="1778963B">
            <wp:simplePos x="0" y="0"/>
            <wp:positionH relativeFrom="column">
              <wp:posOffset>228600</wp:posOffset>
            </wp:positionH>
            <wp:positionV relativeFrom="paragraph">
              <wp:posOffset>164465</wp:posOffset>
            </wp:positionV>
            <wp:extent cx="4952365" cy="2291080"/>
            <wp:effectExtent l="0" t="0" r="0" b="0"/>
            <wp:wrapSquare wrapText="bothSides"/>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2365" cy="2291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FC9FB" w14:textId="77777777" w:rsidR="000455EE" w:rsidRPr="000455EE" w:rsidRDefault="000455EE" w:rsidP="000455EE">
      <w:pPr>
        <w:jc w:val="both"/>
      </w:pPr>
    </w:p>
    <w:p w14:paraId="52E49E90" w14:textId="77777777" w:rsidR="000455EE" w:rsidRPr="000455EE" w:rsidRDefault="000455EE" w:rsidP="000455EE">
      <w:pPr>
        <w:jc w:val="both"/>
      </w:pPr>
    </w:p>
    <w:p w14:paraId="6EB7FC90" w14:textId="77777777" w:rsidR="00E73541" w:rsidRDefault="00E73541" w:rsidP="000455EE">
      <w:pPr>
        <w:jc w:val="both"/>
      </w:pPr>
    </w:p>
    <w:p w14:paraId="23610997" w14:textId="77777777" w:rsidR="00E73541" w:rsidRDefault="00E73541" w:rsidP="000455EE">
      <w:pPr>
        <w:jc w:val="both"/>
      </w:pPr>
    </w:p>
    <w:p w14:paraId="5CB9A146" w14:textId="77777777" w:rsidR="00E73541" w:rsidRDefault="00E73541" w:rsidP="000455EE">
      <w:pPr>
        <w:jc w:val="both"/>
      </w:pPr>
    </w:p>
    <w:p w14:paraId="586CD5D7" w14:textId="77777777" w:rsidR="00E73541" w:rsidRDefault="00E73541" w:rsidP="000455EE">
      <w:pPr>
        <w:jc w:val="both"/>
      </w:pPr>
    </w:p>
    <w:p w14:paraId="62548A05" w14:textId="77777777" w:rsidR="00E73541" w:rsidRDefault="00E73541" w:rsidP="000455EE">
      <w:pPr>
        <w:jc w:val="both"/>
      </w:pPr>
    </w:p>
    <w:p w14:paraId="603FD7C0" w14:textId="77777777" w:rsidR="00E73541" w:rsidRDefault="00E73541" w:rsidP="000455EE">
      <w:pPr>
        <w:jc w:val="both"/>
      </w:pPr>
    </w:p>
    <w:p w14:paraId="0C44DD36" w14:textId="77777777" w:rsidR="00E73541" w:rsidRDefault="00E73541" w:rsidP="000455EE">
      <w:pPr>
        <w:jc w:val="both"/>
      </w:pPr>
    </w:p>
    <w:p w14:paraId="48E708C7" w14:textId="41D93BFC" w:rsidR="00E73541" w:rsidRDefault="00E73541" w:rsidP="00E73541">
      <w:pPr>
        <w:pStyle w:val="Epgrafe"/>
      </w:pPr>
      <w:r>
        <w:tab/>
      </w:r>
      <w:r>
        <w:tab/>
      </w:r>
      <w:r>
        <w:tab/>
      </w:r>
      <w:r>
        <w:tab/>
        <w:t xml:space="preserve">Figura 3.1 - </w:t>
      </w:r>
      <w:proofErr w:type="spellStart"/>
      <w:r>
        <w:t>Bootstrap</w:t>
      </w:r>
      <w:proofErr w:type="spellEnd"/>
    </w:p>
    <w:p w14:paraId="08281174" w14:textId="77777777" w:rsidR="00E73541" w:rsidRDefault="00E73541" w:rsidP="000455EE">
      <w:pPr>
        <w:jc w:val="both"/>
      </w:pPr>
    </w:p>
    <w:p w14:paraId="27A3E83C" w14:textId="70CC752C" w:rsidR="000455EE" w:rsidRPr="000455EE" w:rsidRDefault="000455EE" w:rsidP="000455EE">
      <w:pPr>
        <w:jc w:val="both"/>
      </w:pPr>
      <w:proofErr w:type="spellStart"/>
      <w:r w:rsidRPr="000455EE">
        <w:t>Bootstrap</w:t>
      </w:r>
      <w:proofErr w:type="spellEnd"/>
      <w:r w:rsidRPr="000455EE">
        <w:t xml:space="preserve"> es un framework creado por </w:t>
      </w:r>
      <w:proofErr w:type="spellStart"/>
      <w:r w:rsidRPr="000455EE">
        <w:t>Twitter</w:t>
      </w:r>
      <w:proofErr w:type="spellEnd"/>
      <w:r w:rsidRPr="000455EE">
        <w:t xml:space="preserve"> que nos amplia y ayuda en distintas funcionalidades tanto de CSS como de JS.</w:t>
      </w:r>
    </w:p>
    <w:p w14:paraId="56110B2E" w14:textId="77777777" w:rsidR="000455EE" w:rsidRPr="000455EE" w:rsidRDefault="000455EE" w:rsidP="000455EE">
      <w:pPr>
        <w:jc w:val="both"/>
      </w:pPr>
      <w:r w:rsidRPr="000455EE">
        <w:t xml:space="preserve">El principal fuerte de </w:t>
      </w:r>
      <w:proofErr w:type="spellStart"/>
      <w:r w:rsidRPr="000455EE">
        <w:t>bootstrap</w:t>
      </w:r>
      <w:proofErr w:type="spellEnd"/>
      <w:r w:rsidRPr="000455EE">
        <w:t xml:space="preserve"> es su </w:t>
      </w:r>
      <w:proofErr w:type="spellStart"/>
      <w:r w:rsidRPr="000455EE">
        <w:t>grid</w:t>
      </w:r>
      <w:proofErr w:type="spellEnd"/>
      <w:r w:rsidRPr="000455EE">
        <w:t xml:space="preserve">, haciendo al desarrollador muy cómoda la tarea  de maquetar una web full </w:t>
      </w:r>
      <w:proofErr w:type="spellStart"/>
      <w:r w:rsidRPr="000455EE">
        <w:t>responsive</w:t>
      </w:r>
      <w:proofErr w:type="spellEnd"/>
      <w:r w:rsidRPr="000455EE">
        <w:t xml:space="preserve"> diciéndole así el numero de columnas que quiere que ocupe dicho elemento.</w:t>
      </w:r>
    </w:p>
    <w:p w14:paraId="66E6C531" w14:textId="77777777" w:rsidR="000455EE" w:rsidRPr="000455EE" w:rsidRDefault="000455EE" w:rsidP="000455EE">
      <w:pPr>
        <w:jc w:val="both"/>
      </w:pPr>
    </w:p>
    <w:p w14:paraId="3E27CEB4" w14:textId="77777777" w:rsidR="000455EE" w:rsidRPr="000455EE" w:rsidRDefault="000455EE" w:rsidP="000455EE">
      <w:pPr>
        <w:jc w:val="both"/>
      </w:pPr>
      <w:r w:rsidRPr="000455EE">
        <w:t xml:space="preserve">También usaremos </w:t>
      </w:r>
      <w:proofErr w:type="spellStart"/>
      <w:r w:rsidRPr="000455EE">
        <w:t>bootstrap</w:t>
      </w:r>
      <w:proofErr w:type="spellEnd"/>
      <w:r w:rsidRPr="000455EE">
        <w:t xml:space="preserve"> como base de desarrollo aplicándonos por defecto unos estilos limpios, colores minimalistas y distintos elementos ya creados teniendo solo que importarlos y modificarlos </w:t>
      </w:r>
      <w:bookmarkStart w:id="7" w:name="_GoBack"/>
      <w:bookmarkEnd w:id="7"/>
      <w:r w:rsidRPr="000455EE">
        <w:t>mínimamente.</w:t>
      </w:r>
    </w:p>
    <w:p w14:paraId="1831AA6E" w14:textId="77777777" w:rsidR="000455EE" w:rsidRPr="000455EE" w:rsidRDefault="000455EE" w:rsidP="000455EE">
      <w:pPr>
        <w:jc w:val="both"/>
      </w:pPr>
    </w:p>
    <w:p w14:paraId="44640C09" w14:textId="77777777" w:rsidR="000455EE" w:rsidRPr="000455EE" w:rsidRDefault="000455EE" w:rsidP="000455EE">
      <w:pPr>
        <w:jc w:val="both"/>
      </w:pPr>
      <w:r w:rsidRPr="000455EE">
        <w:t>Encontramos diferentes elementos ya creados ya pueden ser carruseles de imágenes, barras de navegaciones, pies, elementos laterales, formatos de imágenes, formularios y su validación etc.</w:t>
      </w:r>
    </w:p>
    <w:p w14:paraId="4D2E9973" w14:textId="77777777" w:rsidR="000455EE" w:rsidRPr="000455EE" w:rsidRDefault="000455EE" w:rsidP="000455EE">
      <w:pPr>
        <w:jc w:val="both"/>
      </w:pPr>
    </w:p>
    <w:p w14:paraId="0FC1A500" w14:textId="77777777" w:rsidR="000455EE" w:rsidRPr="000455EE" w:rsidRDefault="000455EE" w:rsidP="000455EE">
      <w:pPr>
        <w:jc w:val="both"/>
      </w:pPr>
      <w:r w:rsidRPr="000455EE">
        <w:t>Con este framework hacemos que nuestra web sea valida para todos los navegadores por lo que el desarrollo invertido para que la web sea equivalente en todos los navegadores es mínimo.</w:t>
      </w:r>
    </w:p>
    <w:p w14:paraId="79A1AEBA" w14:textId="77777777" w:rsidR="00DC31FF" w:rsidRDefault="00DC31FF" w:rsidP="0057221E">
      <w:pPr>
        <w:jc w:val="both"/>
      </w:pPr>
    </w:p>
    <w:p w14:paraId="1294DEEF" w14:textId="77777777" w:rsidR="00EA1C30" w:rsidRDefault="00EA1C30" w:rsidP="0057221E">
      <w:pPr>
        <w:jc w:val="both"/>
      </w:pPr>
    </w:p>
    <w:p w14:paraId="74392547" w14:textId="77777777" w:rsidR="00EA1C30" w:rsidRDefault="00EA1C30" w:rsidP="0057221E">
      <w:pPr>
        <w:jc w:val="both"/>
      </w:pPr>
    </w:p>
    <w:p w14:paraId="4F58064F" w14:textId="77777777" w:rsidR="00EA1C30" w:rsidRDefault="00EA1C30" w:rsidP="0057221E">
      <w:pPr>
        <w:jc w:val="both"/>
      </w:pPr>
    </w:p>
    <w:p w14:paraId="7EF6E5BA" w14:textId="22FF9F14" w:rsidR="00EA1C30" w:rsidRDefault="00EA1C30" w:rsidP="0057221E">
      <w:pPr>
        <w:jc w:val="both"/>
      </w:pPr>
    </w:p>
    <w:p w14:paraId="0D34309D" w14:textId="77777777" w:rsidR="00EC4ED4" w:rsidRPr="00EC4ED4" w:rsidRDefault="00EC4ED4" w:rsidP="00EC4ED4">
      <w:pPr>
        <w:jc w:val="both"/>
        <w:rPr>
          <w:b/>
        </w:rPr>
      </w:pPr>
      <w:r w:rsidRPr="00EC4ED4">
        <w:rPr>
          <w:b/>
        </w:rPr>
        <w:t>-AngularJS</w:t>
      </w:r>
    </w:p>
    <w:p w14:paraId="2639B920" w14:textId="772C5BCB" w:rsidR="00EC4ED4" w:rsidRPr="00EC4ED4" w:rsidRDefault="00EC4ED4" w:rsidP="00EC4ED4">
      <w:pPr>
        <w:jc w:val="both"/>
      </w:pPr>
      <w:r w:rsidRPr="00EC4ED4">
        <w:rPr>
          <w:noProof/>
          <w:lang w:val="es-ES"/>
        </w:rPr>
        <w:drawing>
          <wp:anchor distT="0" distB="0" distL="114300" distR="114300" simplePos="0" relativeHeight="251665408" behindDoc="0" locked="0" layoutInCell="1" allowOverlap="1" wp14:anchorId="0C2DBA56" wp14:editId="160C5F74">
            <wp:simplePos x="0" y="0"/>
            <wp:positionH relativeFrom="column">
              <wp:posOffset>114300</wp:posOffset>
            </wp:positionH>
            <wp:positionV relativeFrom="paragraph">
              <wp:posOffset>50165</wp:posOffset>
            </wp:positionV>
            <wp:extent cx="5075555" cy="2325370"/>
            <wp:effectExtent l="0" t="0" r="4445" b="11430"/>
            <wp:wrapSquare wrapText="bothSides"/>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b="18586"/>
                    <a:stretch/>
                  </pic:blipFill>
                  <pic:spPr bwMode="auto">
                    <a:xfrm>
                      <a:off x="0" y="0"/>
                      <a:ext cx="5075555" cy="2325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FBC0C" w14:textId="27D6D168" w:rsidR="00EC4ED4" w:rsidRPr="00EC4ED4" w:rsidRDefault="00EC4ED4" w:rsidP="00EC4ED4">
      <w:pPr>
        <w:jc w:val="both"/>
      </w:pPr>
    </w:p>
    <w:p w14:paraId="4AA1A5F5" w14:textId="77777777" w:rsidR="00EC4ED4" w:rsidRDefault="00EC4ED4" w:rsidP="00EC4ED4">
      <w:pPr>
        <w:jc w:val="both"/>
      </w:pPr>
    </w:p>
    <w:p w14:paraId="3668763B" w14:textId="77777777" w:rsidR="00EC4ED4" w:rsidRDefault="00EC4ED4" w:rsidP="00EC4ED4">
      <w:pPr>
        <w:jc w:val="both"/>
      </w:pPr>
    </w:p>
    <w:p w14:paraId="608C812F" w14:textId="77777777" w:rsidR="00EC4ED4" w:rsidRDefault="00EC4ED4" w:rsidP="00EC4ED4">
      <w:pPr>
        <w:jc w:val="both"/>
      </w:pPr>
    </w:p>
    <w:p w14:paraId="0944DA6B" w14:textId="77777777" w:rsidR="00EC4ED4" w:rsidRDefault="00EC4ED4" w:rsidP="00EC4ED4">
      <w:pPr>
        <w:jc w:val="both"/>
      </w:pPr>
    </w:p>
    <w:p w14:paraId="317BF564" w14:textId="77777777" w:rsidR="00EC4ED4" w:rsidRDefault="00EC4ED4" w:rsidP="00EC4ED4">
      <w:pPr>
        <w:jc w:val="both"/>
      </w:pPr>
    </w:p>
    <w:p w14:paraId="7B81D1D8" w14:textId="77777777" w:rsidR="00EC4ED4" w:rsidRDefault="00EC4ED4" w:rsidP="00EC4ED4">
      <w:pPr>
        <w:jc w:val="both"/>
      </w:pPr>
    </w:p>
    <w:p w14:paraId="3E5C477A" w14:textId="77777777" w:rsidR="00EC4ED4" w:rsidRDefault="00EC4ED4" w:rsidP="00EC4ED4">
      <w:pPr>
        <w:jc w:val="both"/>
      </w:pPr>
    </w:p>
    <w:p w14:paraId="27C33D67" w14:textId="77777777" w:rsidR="00EC4ED4" w:rsidRDefault="00EC4ED4" w:rsidP="00EC4ED4">
      <w:pPr>
        <w:jc w:val="both"/>
      </w:pPr>
    </w:p>
    <w:p w14:paraId="032306B5" w14:textId="304569A8" w:rsidR="00EC4ED4" w:rsidRDefault="00EC4ED4" w:rsidP="00EC4ED4">
      <w:pPr>
        <w:pStyle w:val="Epgrafe"/>
        <w:ind w:left="2124" w:firstLine="708"/>
      </w:pPr>
      <w:r>
        <w:t>Figura 3.1- AngularJS</w:t>
      </w:r>
    </w:p>
    <w:p w14:paraId="325DCD69" w14:textId="5374140E" w:rsidR="00EC4ED4" w:rsidRPr="00EC4ED4" w:rsidRDefault="00EC4ED4" w:rsidP="00EC4ED4">
      <w:pPr>
        <w:jc w:val="both"/>
      </w:pPr>
      <w:r w:rsidRPr="00EC4ED4">
        <w:t xml:space="preserve">Framework </w:t>
      </w:r>
      <w:proofErr w:type="spellStart"/>
      <w:r w:rsidRPr="00EC4ED4">
        <w:t>Javascript</w:t>
      </w:r>
      <w:proofErr w:type="spellEnd"/>
      <w:r w:rsidRPr="00EC4ED4">
        <w:t xml:space="preserve"> desarrollado por Google de código abierto que abre permite crear aplicaciones MVC (Modelo Vista Controlador) y SPA (Single Page </w:t>
      </w:r>
      <w:proofErr w:type="spellStart"/>
      <w:r w:rsidRPr="00EC4ED4">
        <w:t>Application</w:t>
      </w:r>
      <w:proofErr w:type="spellEnd"/>
      <w:r w:rsidRPr="00EC4ED4">
        <w:t>).</w:t>
      </w:r>
    </w:p>
    <w:p w14:paraId="539DFFB3" w14:textId="77777777" w:rsidR="00EC4ED4" w:rsidRPr="00EC4ED4" w:rsidRDefault="00EC4ED4" w:rsidP="00EC4ED4">
      <w:pPr>
        <w:jc w:val="both"/>
      </w:pPr>
    </w:p>
    <w:p w14:paraId="6F674599" w14:textId="77777777" w:rsidR="00EC4ED4" w:rsidRPr="00EC4ED4" w:rsidRDefault="00EC4ED4" w:rsidP="00EC4ED4">
      <w:pPr>
        <w:jc w:val="both"/>
      </w:pPr>
      <w:r w:rsidRPr="00EC4ED4">
        <w:t>¿Por qué usar AngularJS?.</w:t>
      </w:r>
    </w:p>
    <w:p w14:paraId="67E5FB09" w14:textId="77777777" w:rsidR="00EC4ED4" w:rsidRPr="00EC4ED4" w:rsidRDefault="00EC4ED4" w:rsidP="00EC4ED4">
      <w:pPr>
        <w:jc w:val="both"/>
      </w:pPr>
      <w:r w:rsidRPr="00EC4ED4">
        <w:t xml:space="preserve">Con AngularJS creamos una aplicación web extremadamente rápida ya que solo va a realizar una petición al servidor (SPA) haciendo la experiencia de usuario realmente gratificante sobre todo si es un portal con distintas partes o </w:t>
      </w:r>
      <w:proofErr w:type="spellStart"/>
      <w:r w:rsidRPr="00EC4ED4">
        <w:t>tabs</w:t>
      </w:r>
      <w:proofErr w:type="spellEnd"/>
      <w:r w:rsidRPr="00EC4ED4">
        <w:t>.</w:t>
      </w:r>
    </w:p>
    <w:p w14:paraId="7CDC7D3B" w14:textId="77777777" w:rsidR="00EC4ED4" w:rsidRPr="00EC4ED4" w:rsidRDefault="00EC4ED4" w:rsidP="00EC4ED4">
      <w:pPr>
        <w:jc w:val="both"/>
      </w:pPr>
    </w:p>
    <w:p w14:paraId="31BD2F07" w14:textId="77777777" w:rsidR="00EC4ED4" w:rsidRPr="00EC4ED4" w:rsidRDefault="00EC4ED4" w:rsidP="00EC4ED4">
      <w:pPr>
        <w:jc w:val="both"/>
      </w:pPr>
      <w:r w:rsidRPr="00EC4ED4">
        <w:t>Ayuda muchísimo a la modularidad del portal ya que podremos importar diferentes partes de la pagina en nuestro código haciendo así los archivos .</w:t>
      </w:r>
      <w:proofErr w:type="spellStart"/>
      <w:r w:rsidRPr="00EC4ED4">
        <w:t>html</w:t>
      </w:r>
      <w:proofErr w:type="spellEnd"/>
      <w:r w:rsidRPr="00EC4ED4">
        <w:t xml:space="preserve"> con muy pocas líneas.</w:t>
      </w:r>
    </w:p>
    <w:p w14:paraId="41C1FD47" w14:textId="77777777" w:rsidR="00EC4ED4" w:rsidRPr="00EC4ED4" w:rsidRDefault="00EC4ED4" w:rsidP="00EC4ED4">
      <w:pPr>
        <w:jc w:val="both"/>
      </w:pPr>
      <w:r w:rsidRPr="00EC4ED4">
        <w:t>Sin olvidar también de que la manipulación del DOM con AngularJS es muy eficiente, haciendo prácticamente invisible cualquier cambio en el.</w:t>
      </w:r>
    </w:p>
    <w:p w14:paraId="4A1E6F8C" w14:textId="77777777" w:rsidR="00EC4ED4" w:rsidRPr="00EC4ED4" w:rsidRDefault="00EC4ED4" w:rsidP="00EC4ED4">
      <w:pPr>
        <w:jc w:val="both"/>
      </w:pPr>
    </w:p>
    <w:p w14:paraId="0CAA3723" w14:textId="77777777" w:rsidR="00EC4ED4" w:rsidRPr="00EC4ED4" w:rsidRDefault="00EC4ED4" w:rsidP="00EC4ED4">
      <w:pPr>
        <w:jc w:val="both"/>
      </w:pPr>
      <w:r w:rsidRPr="00EC4ED4">
        <w:t>Al seguir el modelo MVC permite disociar el lado cliente del lado servidor de la aplicación haciendo así una mejora para su manutención y un desarrollo en paralelo.</w:t>
      </w:r>
    </w:p>
    <w:p w14:paraId="7911F50E" w14:textId="77777777" w:rsidR="00EC4ED4" w:rsidRPr="00EC4ED4" w:rsidRDefault="00EC4ED4" w:rsidP="00EC4ED4">
      <w:pPr>
        <w:jc w:val="both"/>
      </w:pPr>
    </w:p>
    <w:p w14:paraId="40F314E5" w14:textId="132FDA97" w:rsidR="00EC4ED4" w:rsidRDefault="00255B11" w:rsidP="00EC4ED4">
      <w:pPr>
        <w:jc w:val="both"/>
      </w:pPr>
      <w:r>
        <w:t xml:space="preserve">En [1] </w:t>
      </w:r>
      <w:hyperlink r:id="rId24" w:history="1">
        <w:r w:rsidR="00EC4ED4" w:rsidRPr="00EC4ED4">
          <w:rPr>
            <w:rStyle w:val="Hipervnculo"/>
          </w:rPr>
          <w:t>http://trends.builtwith.com/javascript/Angular-JS</w:t>
        </w:r>
      </w:hyperlink>
      <w:r w:rsidR="00EC4ED4" w:rsidRPr="00EC4ED4">
        <w:t xml:space="preserve"> podremos ver la evolución de sitios web que están apostando fuertemente por el uso de AngularJS como motor principal.</w:t>
      </w:r>
    </w:p>
    <w:p w14:paraId="73B69518" w14:textId="77777777" w:rsidR="003403DE" w:rsidRPr="00EC4ED4" w:rsidRDefault="003403DE" w:rsidP="00EC4ED4">
      <w:pPr>
        <w:jc w:val="both"/>
      </w:pPr>
    </w:p>
    <w:p w14:paraId="7E5B840D" w14:textId="77777777" w:rsidR="00CB0DDD" w:rsidRDefault="00CB0DDD" w:rsidP="002E358F">
      <w:pPr>
        <w:jc w:val="both"/>
        <w:rPr>
          <w:b/>
        </w:rPr>
      </w:pPr>
    </w:p>
    <w:p w14:paraId="5CDD70D2" w14:textId="66580C31" w:rsidR="002E358F" w:rsidRPr="002E358F" w:rsidRDefault="002E358F" w:rsidP="002E358F">
      <w:pPr>
        <w:jc w:val="both"/>
        <w:rPr>
          <w:b/>
        </w:rPr>
      </w:pPr>
      <w:r w:rsidRPr="002E358F">
        <w:rPr>
          <w:b/>
        </w:rPr>
        <w:lastRenderedPageBreak/>
        <w:t>-</w:t>
      </w:r>
      <w:proofErr w:type="spellStart"/>
      <w:r w:rsidRPr="002E358F">
        <w:rPr>
          <w:b/>
        </w:rPr>
        <w:t>jQuery</w:t>
      </w:r>
      <w:proofErr w:type="spellEnd"/>
    </w:p>
    <w:p w14:paraId="363E06C6" w14:textId="5AD8A7F0" w:rsidR="002E358F" w:rsidRPr="002E358F" w:rsidRDefault="00CB0DDD" w:rsidP="002E358F">
      <w:pPr>
        <w:jc w:val="both"/>
        <w:rPr>
          <w:b/>
        </w:rPr>
      </w:pPr>
      <w:r w:rsidRPr="002E358F">
        <w:rPr>
          <w:noProof/>
          <w:lang w:val="es-ES"/>
        </w:rPr>
        <w:drawing>
          <wp:anchor distT="0" distB="0" distL="114300" distR="114300" simplePos="0" relativeHeight="251666432" behindDoc="0" locked="0" layoutInCell="1" allowOverlap="1" wp14:anchorId="3074E431" wp14:editId="44AF90DB">
            <wp:simplePos x="0" y="0"/>
            <wp:positionH relativeFrom="column">
              <wp:posOffset>685800</wp:posOffset>
            </wp:positionH>
            <wp:positionV relativeFrom="paragraph">
              <wp:posOffset>50165</wp:posOffset>
            </wp:positionV>
            <wp:extent cx="3811905" cy="1900555"/>
            <wp:effectExtent l="0" t="0" r="0" b="0"/>
            <wp:wrapSquare wrapText="bothSides"/>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1905" cy="190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6B5A5" w14:textId="77777777" w:rsidR="002E358F" w:rsidRPr="002E358F" w:rsidRDefault="002E358F" w:rsidP="002E358F">
      <w:pPr>
        <w:jc w:val="both"/>
      </w:pPr>
    </w:p>
    <w:p w14:paraId="24C33B02" w14:textId="5A4C9B18" w:rsidR="002E358F" w:rsidRPr="002E358F" w:rsidRDefault="002E358F" w:rsidP="002E358F">
      <w:pPr>
        <w:jc w:val="both"/>
      </w:pPr>
    </w:p>
    <w:p w14:paraId="70BB7AD0" w14:textId="77777777" w:rsidR="002E358F" w:rsidRPr="002E358F" w:rsidRDefault="002E358F" w:rsidP="002E358F">
      <w:pPr>
        <w:jc w:val="both"/>
      </w:pPr>
    </w:p>
    <w:p w14:paraId="63637B84" w14:textId="77777777" w:rsidR="002E358F" w:rsidRPr="002E358F" w:rsidRDefault="002E358F" w:rsidP="002E358F">
      <w:pPr>
        <w:jc w:val="both"/>
      </w:pPr>
    </w:p>
    <w:p w14:paraId="03376E0B" w14:textId="77777777" w:rsidR="00CB0DDD" w:rsidRDefault="00CB0DDD" w:rsidP="002E358F">
      <w:pPr>
        <w:jc w:val="both"/>
      </w:pPr>
    </w:p>
    <w:p w14:paraId="00855864" w14:textId="77777777" w:rsidR="00CB0DDD" w:rsidRDefault="00CB0DDD" w:rsidP="002E358F">
      <w:pPr>
        <w:jc w:val="both"/>
      </w:pPr>
    </w:p>
    <w:p w14:paraId="63FF5471" w14:textId="77777777" w:rsidR="004C4AA3" w:rsidRDefault="004C4AA3" w:rsidP="00A557CB">
      <w:pPr>
        <w:pStyle w:val="Epgrafe"/>
      </w:pPr>
    </w:p>
    <w:p w14:paraId="169CB73F" w14:textId="12588B0E" w:rsidR="00CB0DDD" w:rsidRDefault="004C4AA3" w:rsidP="004C4AA3">
      <w:pPr>
        <w:pStyle w:val="Epgrafe"/>
        <w:ind w:left="2124" w:firstLine="708"/>
      </w:pPr>
      <w:r>
        <w:t xml:space="preserve">Figura 3.1 - </w:t>
      </w:r>
      <w:proofErr w:type="spellStart"/>
      <w:r>
        <w:t>jQuery</w:t>
      </w:r>
      <w:proofErr w:type="spellEnd"/>
    </w:p>
    <w:p w14:paraId="7A865DD4" w14:textId="51A31B3A" w:rsidR="002E358F" w:rsidRPr="002E358F" w:rsidRDefault="002E358F" w:rsidP="002E358F">
      <w:pPr>
        <w:jc w:val="both"/>
      </w:pPr>
      <w:r w:rsidRPr="002E358F">
        <w:t xml:space="preserve">Es una biblioteca </w:t>
      </w:r>
      <w:proofErr w:type="spellStart"/>
      <w:r w:rsidRPr="002E358F">
        <w:t>Javascript</w:t>
      </w:r>
      <w:proofErr w:type="spellEnd"/>
      <w:r w:rsidRPr="002E358F">
        <w:t xml:space="preserve"> que permite la forma de interactuar con los</w:t>
      </w:r>
    </w:p>
    <w:p w14:paraId="0FCA76EB" w14:textId="3796D4F7" w:rsidR="002E358F" w:rsidRPr="002E358F" w:rsidRDefault="002E358F" w:rsidP="002E358F">
      <w:pPr>
        <w:jc w:val="both"/>
      </w:pPr>
      <w:r w:rsidRPr="002E358F">
        <w:t xml:space="preserve">Documentos HTML, manipular el árbol DOM, manejar </w:t>
      </w:r>
      <w:r>
        <w:t xml:space="preserve">distintos eventos, </w:t>
      </w:r>
      <w:r w:rsidRPr="002E358F">
        <w:t>animaciones, manipulación de estilos etc.</w:t>
      </w:r>
    </w:p>
    <w:p w14:paraId="6540D43C" w14:textId="77777777" w:rsidR="002E358F" w:rsidRPr="002E358F" w:rsidRDefault="002E358F" w:rsidP="002E358F">
      <w:pPr>
        <w:jc w:val="both"/>
      </w:pPr>
    </w:p>
    <w:p w14:paraId="031AEADA" w14:textId="77777777" w:rsidR="002E358F" w:rsidRPr="002E358F" w:rsidRDefault="002E358F" w:rsidP="002E358F">
      <w:pPr>
        <w:jc w:val="both"/>
      </w:pPr>
      <w:r w:rsidRPr="002E358F">
        <w:t>El código es totalmente libre por lo que se abre la posibilidad de a los desarrolladores de seguir optimizándolo y mejorándolo.</w:t>
      </w:r>
    </w:p>
    <w:p w14:paraId="3AB053A2" w14:textId="77777777" w:rsidR="002E358F" w:rsidRPr="002E358F" w:rsidRDefault="002E358F" w:rsidP="002E358F">
      <w:pPr>
        <w:jc w:val="both"/>
      </w:pPr>
    </w:p>
    <w:p w14:paraId="19854EAA" w14:textId="77777777" w:rsidR="002E358F" w:rsidRPr="002E358F" w:rsidRDefault="002E358F" w:rsidP="002E358F">
      <w:pPr>
        <w:jc w:val="both"/>
      </w:pPr>
      <w:r w:rsidRPr="002E358F">
        <w:t xml:space="preserve">En resumen, usamos </w:t>
      </w:r>
      <w:proofErr w:type="spellStart"/>
      <w:r w:rsidRPr="002E358F">
        <w:t>jQuery</w:t>
      </w:r>
      <w:proofErr w:type="spellEnd"/>
      <w:r w:rsidRPr="002E358F">
        <w:t xml:space="preserve"> para una mayor optimización del manejo del DOM, tiempo de escritura de código </w:t>
      </w:r>
      <w:proofErr w:type="spellStart"/>
      <w:r w:rsidRPr="002E358F">
        <w:t>Javascript</w:t>
      </w:r>
      <w:proofErr w:type="spellEnd"/>
      <w:r w:rsidRPr="002E358F">
        <w:t xml:space="preserve"> y distintos efectos ya implementados.</w:t>
      </w:r>
    </w:p>
    <w:p w14:paraId="2A278DF3" w14:textId="77777777" w:rsidR="002E358F" w:rsidRPr="002E358F" w:rsidRDefault="002E358F" w:rsidP="002E358F">
      <w:pPr>
        <w:jc w:val="both"/>
      </w:pPr>
    </w:p>
    <w:p w14:paraId="6386E7F0" w14:textId="77777777" w:rsidR="00EC4ED4" w:rsidRDefault="00EC4ED4" w:rsidP="0057221E">
      <w:pPr>
        <w:jc w:val="both"/>
      </w:pPr>
    </w:p>
    <w:p w14:paraId="1E550644" w14:textId="77777777" w:rsidR="00CB0DDD" w:rsidRDefault="00CB0DDD" w:rsidP="0057221E">
      <w:pPr>
        <w:jc w:val="both"/>
      </w:pPr>
    </w:p>
    <w:p w14:paraId="3EDE16FA" w14:textId="77777777" w:rsidR="00CB0DDD" w:rsidRDefault="00CB0DDD" w:rsidP="0057221E">
      <w:pPr>
        <w:jc w:val="both"/>
      </w:pPr>
    </w:p>
    <w:p w14:paraId="6924381B" w14:textId="77777777" w:rsidR="00CB0DDD" w:rsidRDefault="00CB0DDD" w:rsidP="0057221E">
      <w:pPr>
        <w:jc w:val="both"/>
      </w:pPr>
    </w:p>
    <w:p w14:paraId="2D8941FF" w14:textId="77777777" w:rsidR="00CB0DDD" w:rsidRDefault="00CB0DDD" w:rsidP="0057221E">
      <w:pPr>
        <w:jc w:val="both"/>
      </w:pPr>
    </w:p>
    <w:p w14:paraId="05B5937B" w14:textId="77777777" w:rsidR="00CB0DDD" w:rsidRDefault="00CB0DDD" w:rsidP="0057221E">
      <w:pPr>
        <w:jc w:val="both"/>
      </w:pPr>
    </w:p>
    <w:p w14:paraId="21E77FDF" w14:textId="77777777" w:rsidR="00CB0DDD" w:rsidRDefault="00CB0DDD" w:rsidP="0057221E">
      <w:pPr>
        <w:jc w:val="both"/>
      </w:pPr>
    </w:p>
    <w:p w14:paraId="49214B9A" w14:textId="77777777" w:rsidR="00CB0DDD" w:rsidRDefault="00CB0DDD" w:rsidP="0057221E">
      <w:pPr>
        <w:jc w:val="both"/>
      </w:pPr>
    </w:p>
    <w:p w14:paraId="1D5E38A0" w14:textId="77777777" w:rsidR="00CB0DDD" w:rsidRDefault="00CB0DDD" w:rsidP="0057221E">
      <w:pPr>
        <w:jc w:val="both"/>
      </w:pPr>
    </w:p>
    <w:p w14:paraId="42AF1842" w14:textId="77777777" w:rsidR="00CB0DDD" w:rsidRDefault="00CB0DDD" w:rsidP="0057221E">
      <w:pPr>
        <w:jc w:val="both"/>
      </w:pPr>
    </w:p>
    <w:p w14:paraId="5242766A" w14:textId="77777777" w:rsidR="00CB0DDD" w:rsidRDefault="00CB0DDD" w:rsidP="0057221E">
      <w:pPr>
        <w:jc w:val="both"/>
      </w:pPr>
    </w:p>
    <w:p w14:paraId="5AC5A390" w14:textId="77777777" w:rsidR="00CB0DDD" w:rsidRDefault="00CB0DDD" w:rsidP="0057221E">
      <w:pPr>
        <w:jc w:val="both"/>
      </w:pPr>
    </w:p>
    <w:p w14:paraId="6B20AA18" w14:textId="77777777" w:rsidR="00CB0DDD" w:rsidRDefault="00CB0DDD" w:rsidP="0057221E">
      <w:pPr>
        <w:jc w:val="both"/>
      </w:pPr>
    </w:p>
    <w:p w14:paraId="5F2A524D" w14:textId="77777777" w:rsidR="00CB0DDD" w:rsidRDefault="00CB0DDD" w:rsidP="0057221E">
      <w:pPr>
        <w:jc w:val="both"/>
      </w:pPr>
    </w:p>
    <w:p w14:paraId="75A45047" w14:textId="77777777" w:rsidR="00CB0DDD" w:rsidRDefault="00CB0DDD" w:rsidP="0057221E">
      <w:pPr>
        <w:jc w:val="both"/>
      </w:pPr>
    </w:p>
    <w:p w14:paraId="3BA89ABF" w14:textId="4227095C" w:rsidR="00CB0DDD" w:rsidRDefault="00CB0DDD" w:rsidP="00CB0DDD">
      <w:pPr>
        <w:pStyle w:val="Ttulo3"/>
      </w:pPr>
      <w:bookmarkStart w:id="8" w:name="_Toc296585410"/>
      <w:r>
        <w:t>Aspectos del diseño</w:t>
      </w:r>
      <w:bookmarkEnd w:id="8"/>
    </w:p>
    <w:p w14:paraId="74423ED1" w14:textId="77777777" w:rsidR="00CB0DDD" w:rsidRDefault="00CB0DDD" w:rsidP="00CB0DDD"/>
    <w:p w14:paraId="2FFBF54E" w14:textId="77777777" w:rsidR="00CB0DDD" w:rsidRPr="00CB0DDD" w:rsidRDefault="00CB0DDD" w:rsidP="00CB0DDD">
      <w:r w:rsidRPr="00CB0DDD">
        <w:t>Al no partir de ningún tipo de plantilla ni base ya creada, el proceso del diseño ha sido con diferencia de los mas costosos por la poca experiencia en el sector.</w:t>
      </w:r>
    </w:p>
    <w:p w14:paraId="6FFE89AC" w14:textId="77777777" w:rsidR="00CB0DDD" w:rsidRPr="00CB0DDD" w:rsidRDefault="00CB0DDD" w:rsidP="00CB0DDD"/>
    <w:p w14:paraId="12F4919C" w14:textId="77777777" w:rsidR="00CB0DDD" w:rsidRPr="00CB0DDD" w:rsidRDefault="00CB0DDD" w:rsidP="00CB0DDD">
      <w:r w:rsidRPr="00CB0DDD">
        <w:t>La intención con el diseño es extrapolarnos a una web actual, con diseño minimalista y sin excesos de componentes que hagan una experiencia de usuario amable y sin ningún tipo de complicación a la hora de navegar por ella.</w:t>
      </w:r>
    </w:p>
    <w:p w14:paraId="4B82C68B" w14:textId="77777777" w:rsidR="00CB0DDD" w:rsidRPr="00CB0DDD" w:rsidRDefault="00CB0DDD" w:rsidP="00CB0DDD"/>
    <w:p w14:paraId="7307972A" w14:textId="77777777" w:rsidR="00CB0DDD" w:rsidRPr="00CB0DDD" w:rsidRDefault="00CB0DDD" w:rsidP="00CB0DDD">
      <w:r w:rsidRPr="00CB0DDD">
        <w:t>Los colores utilizados han sido generados a partir de una paleta de colores combinándolos entre sus colores análogos, complementarios y tonales. Se ha procurado una familiarización lógica para la temática de la página con los colores y tonos seleccionados siendo así el amarillo claro a marrón los elegidos.</w:t>
      </w:r>
    </w:p>
    <w:p w14:paraId="053F09D7" w14:textId="31D6BD44" w:rsidR="00CB0DDD" w:rsidRPr="00CB0DDD" w:rsidRDefault="00CB0DDD" w:rsidP="00CB0DDD"/>
    <w:p w14:paraId="5E694004" w14:textId="162796B3" w:rsidR="00CB0DDD" w:rsidRPr="00CB0DDD" w:rsidRDefault="00ED3E5B" w:rsidP="00CB0DDD">
      <w:r w:rsidRPr="00CB0DDD">
        <w:rPr>
          <w:noProof/>
          <w:lang w:val="es-ES"/>
        </w:rPr>
        <w:drawing>
          <wp:anchor distT="0" distB="0" distL="114300" distR="114300" simplePos="0" relativeHeight="251667456" behindDoc="0" locked="0" layoutInCell="1" allowOverlap="1" wp14:anchorId="544FB072" wp14:editId="07CCFEF6">
            <wp:simplePos x="0" y="0"/>
            <wp:positionH relativeFrom="column">
              <wp:posOffset>0</wp:posOffset>
            </wp:positionH>
            <wp:positionV relativeFrom="paragraph">
              <wp:posOffset>469265</wp:posOffset>
            </wp:positionV>
            <wp:extent cx="5396230" cy="97409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0 a las 18.12.33.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974090"/>
                    </a:xfrm>
                    <a:prstGeom prst="rect">
                      <a:avLst/>
                    </a:prstGeom>
                  </pic:spPr>
                </pic:pic>
              </a:graphicData>
            </a:graphic>
            <wp14:sizeRelH relativeFrom="page">
              <wp14:pctWidth>0</wp14:pctWidth>
            </wp14:sizeRelH>
            <wp14:sizeRelV relativeFrom="page">
              <wp14:pctHeight>0</wp14:pctHeight>
            </wp14:sizeRelV>
          </wp:anchor>
        </w:drawing>
      </w:r>
      <w:r w:rsidR="00CB0DDD" w:rsidRPr="00CB0DDD">
        <w:t xml:space="preserve">A continuación la paleta que se ha seguido. </w:t>
      </w:r>
    </w:p>
    <w:p w14:paraId="06C9BB2A" w14:textId="4B385D23" w:rsidR="00CB0DDD" w:rsidRPr="00CB0DDD" w:rsidRDefault="00ED3E5B" w:rsidP="00ED3E5B">
      <w:pPr>
        <w:pStyle w:val="Epgrafe"/>
        <w:ind w:left="2124" w:firstLine="708"/>
      </w:pPr>
      <w:r>
        <w:t>3.1.1 – Paleta de colores</w:t>
      </w:r>
    </w:p>
    <w:p w14:paraId="73C603FC" w14:textId="77777777" w:rsidR="00ED3E5B" w:rsidRDefault="00CB0DDD" w:rsidP="00CB0DDD">
      <w:r w:rsidRPr="00CB0DDD">
        <w:t xml:space="preserve">Como la intención es un aspecto minimalista se han tenido en cuenta distintas tipografías utilizadas de distintas empresas lideres en el sector de la tecnología e innovación como pueden ser Apple, Google, </w:t>
      </w:r>
      <w:proofErr w:type="spellStart"/>
      <w:r w:rsidRPr="00CB0DDD">
        <w:t>Twitter</w:t>
      </w:r>
      <w:proofErr w:type="spellEnd"/>
      <w:r w:rsidRPr="00CB0DDD">
        <w:t xml:space="preserve">, Facebook. Tipografías limpias y claras que nos transportan a un diseño conceptual muy actual. En este caso la fuente primordial elegida ha sido </w:t>
      </w:r>
      <w:proofErr w:type="spellStart"/>
      <w:r w:rsidRPr="00CB0DDD">
        <w:t>Helvetica</w:t>
      </w:r>
      <w:proofErr w:type="spellEnd"/>
      <w:r w:rsidRPr="00CB0DDD">
        <w:t xml:space="preserve"> </w:t>
      </w:r>
      <w:proofErr w:type="spellStart"/>
      <w:r w:rsidRPr="00CB0DDD">
        <w:t>Neue</w:t>
      </w:r>
      <w:proofErr w:type="spellEnd"/>
      <w:r w:rsidRPr="00CB0DDD">
        <w:t xml:space="preserve"> utilizada por Apple en sus diseños de interfaz gráfica para sus dispositivos.</w:t>
      </w:r>
    </w:p>
    <w:p w14:paraId="5AD42526" w14:textId="3E829D26" w:rsidR="00AD27C8" w:rsidRDefault="00AD27C8" w:rsidP="00AD27C8">
      <w:pPr>
        <w:pStyle w:val="Epgrafe"/>
        <w:ind w:left="2124" w:firstLine="708"/>
      </w:pPr>
      <w:r w:rsidRPr="00CB0DDD">
        <w:rPr>
          <w:noProof/>
          <w:lang w:val="es-ES"/>
        </w:rPr>
        <w:drawing>
          <wp:anchor distT="0" distB="0" distL="114300" distR="114300" simplePos="0" relativeHeight="251668480" behindDoc="0" locked="0" layoutInCell="1" allowOverlap="1" wp14:anchorId="5E5DE41B" wp14:editId="5320600A">
            <wp:simplePos x="0" y="0"/>
            <wp:positionH relativeFrom="column">
              <wp:posOffset>0</wp:posOffset>
            </wp:positionH>
            <wp:positionV relativeFrom="paragraph">
              <wp:posOffset>366395</wp:posOffset>
            </wp:positionV>
            <wp:extent cx="5396230" cy="2037715"/>
            <wp:effectExtent l="0" t="0" r="0" b="0"/>
            <wp:wrapSquare wrapText="bothSides"/>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0377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3.1.1 – </w:t>
      </w:r>
      <w:proofErr w:type="spellStart"/>
      <w:r>
        <w:t>Tipografia</w:t>
      </w:r>
      <w:proofErr w:type="spellEnd"/>
      <w:r>
        <w:t xml:space="preserve"> </w:t>
      </w:r>
      <w:r w:rsidR="003403DE">
        <w:t xml:space="preserve">- </w:t>
      </w:r>
      <w:proofErr w:type="spellStart"/>
      <w:r>
        <w:t>Helvetica</w:t>
      </w:r>
      <w:proofErr w:type="spellEnd"/>
    </w:p>
    <w:p w14:paraId="5FAD769D" w14:textId="7145C9F7" w:rsidR="00CB0DDD" w:rsidRPr="00CB0DDD" w:rsidRDefault="00CB0DDD" w:rsidP="00F07181">
      <w:pPr>
        <w:jc w:val="center"/>
      </w:pPr>
    </w:p>
    <w:p w14:paraId="1CAC4ACA" w14:textId="77B24014" w:rsidR="00CB0DDD" w:rsidRDefault="003403DE" w:rsidP="003403DE">
      <w:pPr>
        <w:pStyle w:val="Ttulo3"/>
      </w:pPr>
      <w:bookmarkStart w:id="9" w:name="_Toc296585411"/>
      <w:r>
        <w:t>Aspectos técnicos</w:t>
      </w:r>
      <w:bookmarkEnd w:id="9"/>
    </w:p>
    <w:p w14:paraId="779A9F98" w14:textId="77777777" w:rsidR="003403DE" w:rsidRDefault="003403DE" w:rsidP="003403DE"/>
    <w:p w14:paraId="2D62B8AA" w14:textId="77777777" w:rsidR="003403DE" w:rsidRPr="003403DE" w:rsidRDefault="003403DE" w:rsidP="003403DE">
      <w:r w:rsidRPr="003403DE">
        <w:t>Referente al apartado técnico, se han usado las tecnologías mentadas anteriormente para lo siguiente:</w:t>
      </w:r>
    </w:p>
    <w:p w14:paraId="3F53230E" w14:textId="77777777" w:rsidR="003403DE" w:rsidRPr="003403DE" w:rsidRDefault="003403DE" w:rsidP="006C5981"/>
    <w:p w14:paraId="7374ACFF" w14:textId="77777777" w:rsidR="003403DE" w:rsidRPr="003403DE" w:rsidRDefault="003403DE" w:rsidP="006C5981">
      <w:pPr>
        <w:numPr>
          <w:ilvl w:val="0"/>
          <w:numId w:val="5"/>
        </w:numPr>
      </w:pPr>
      <w:r w:rsidRPr="003403DE">
        <w:rPr>
          <w:b/>
        </w:rPr>
        <w:t>HTML5</w:t>
      </w:r>
      <w:r w:rsidRPr="003403DE">
        <w:t>: Lenguaje con el que crearemos la estructura de una pagina web. Creando sus diferentes elementos ya sea organizativos como secciones, capas como multimedia imágenes, videos, mapas etc.</w:t>
      </w:r>
    </w:p>
    <w:p w14:paraId="5E1D9577" w14:textId="77777777" w:rsidR="003403DE" w:rsidRPr="003403DE" w:rsidRDefault="003403DE" w:rsidP="006C5981">
      <w:pPr>
        <w:numPr>
          <w:ilvl w:val="0"/>
          <w:numId w:val="5"/>
        </w:numPr>
      </w:pPr>
      <w:r w:rsidRPr="003403DE">
        <w:rPr>
          <w:b/>
        </w:rPr>
        <w:t>SASS</w:t>
      </w:r>
      <w:r w:rsidRPr="003403DE">
        <w:t>: Crear un estilo para la aplicación web. Gracias a SASS tenemos un código limpio y modulable teniendo así distintos archivos los cuales se compilan y crean un solo archivo CSS eficaz y fiable.</w:t>
      </w:r>
    </w:p>
    <w:p w14:paraId="2FFBE68D" w14:textId="77777777" w:rsidR="003403DE" w:rsidRPr="003403DE" w:rsidRDefault="003403DE" w:rsidP="006C5981">
      <w:pPr>
        <w:numPr>
          <w:ilvl w:val="0"/>
          <w:numId w:val="5"/>
        </w:numPr>
      </w:pPr>
      <w:proofErr w:type="spellStart"/>
      <w:r w:rsidRPr="003403DE">
        <w:rPr>
          <w:b/>
        </w:rPr>
        <w:t>Bootstrap</w:t>
      </w:r>
      <w:proofErr w:type="spellEnd"/>
      <w:r w:rsidRPr="003403DE">
        <w:t xml:space="preserve">:  Se ha utilizado mayormente para su </w:t>
      </w:r>
      <w:proofErr w:type="spellStart"/>
      <w:r w:rsidRPr="003403DE">
        <w:t>grid</w:t>
      </w:r>
      <w:proofErr w:type="spellEnd"/>
      <w:r w:rsidRPr="003403DE">
        <w:t xml:space="preserve"> ahorrando así tiempo de elección de medidas para los componentes. También ha ayudado mucho a la hora de establecer un diseño preliminar aunque posteriormente se ha ido ajustando a la temática de la web.</w:t>
      </w:r>
    </w:p>
    <w:p w14:paraId="6DC86D69" w14:textId="77777777" w:rsidR="003403DE" w:rsidRPr="003403DE" w:rsidRDefault="003403DE" w:rsidP="006C5981">
      <w:pPr>
        <w:numPr>
          <w:ilvl w:val="0"/>
          <w:numId w:val="5"/>
        </w:numPr>
      </w:pPr>
      <w:proofErr w:type="spellStart"/>
      <w:r w:rsidRPr="003403DE">
        <w:rPr>
          <w:b/>
        </w:rPr>
        <w:t>jQuery</w:t>
      </w:r>
      <w:proofErr w:type="spellEnd"/>
      <w:r w:rsidRPr="003403DE">
        <w:t xml:space="preserve">: Librería de JavaScript usada para la importación de elementos multimedia como el carrusel de imágenes. Es imprescindible </w:t>
      </w:r>
      <w:proofErr w:type="spellStart"/>
      <w:r w:rsidRPr="003403DE">
        <w:t>jQuery</w:t>
      </w:r>
      <w:proofErr w:type="spellEnd"/>
      <w:r w:rsidRPr="003403DE">
        <w:t xml:space="preserve"> en nuestro proyecto ya que sin este componente otros dejarían de funcionar como por ejemplo </w:t>
      </w:r>
      <w:proofErr w:type="spellStart"/>
      <w:r w:rsidRPr="003403DE">
        <w:t>Bootstrap</w:t>
      </w:r>
      <w:proofErr w:type="spellEnd"/>
      <w:r w:rsidRPr="003403DE">
        <w:t>.</w:t>
      </w:r>
    </w:p>
    <w:p w14:paraId="3D1A4C35" w14:textId="77777777" w:rsidR="003403DE" w:rsidRPr="003403DE" w:rsidRDefault="003403DE" w:rsidP="006C5981">
      <w:pPr>
        <w:numPr>
          <w:ilvl w:val="0"/>
          <w:numId w:val="5"/>
        </w:numPr>
      </w:pPr>
      <w:r w:rsidRPr="003403DE">
        <w:rPr>
          <w:b/>
        </w:rPr>
        <w:t>AngularJS</w:t>
      </w:r>
      <w:r w:rsidRPr="003403DE">
        <w:t>: El motor de la aplicación web. Se ha usado para la limpieza y modularidad de toda la gestión de HTML. Se han usado diferentes directivas como:</w:t>
      </w:r>
    </w:p>
    <w:p w14:paraId="34EA58DC" w14:textId="77777777" w:rsidR="003403DE" w:rsidRPr="003403DE" w:rsidRDefault="003403DE" w:rsidP="006C5981">
      <w:pPr>
        <w:numPr>
          <w:ilvl w:val="1"/>
          <w:numId w:val="5"/>
        </w:numPr>
      </w:pPr>
      <w:r w:rsidRPr="003403DE">
        <w:rPr>
          <w:b/>
        </w:rPr>
        <w:t>NG-App</w:t>
      </w:r>
      <w:r w:rsidRPr="003403DE">
        <w:t>: Damos nombre a la aplicación Angular.</w:t>
      </w:r>
    </w:p>
    <w:p w14:paraId="1D5FADF7" w14:textId="77777777" w:rsidR="003403DE" w:rsidRPr="003403DE" w:rsidRDefault="003403DE" w:rsidP="006C5981">
      <w:pPr>
        <w:numPr>
          <w:ilvl w:val="1"/>
          <w:numId w:val="5"/>
        </w:numPr>
      </w:pPr>
      <w:r w:rsidRPr="003403DE">
        <w:rPr>
          <w:b/>
        </w:rPr>
        <w:t>NG-</w:t>
      </w:r>
      <w:proofErr w:type="spellStart"/>
      <w:r w:rsidRPr="003403DE">
        <w:rPr>
          <w:b/>
        </w:rPr>
        <w:t>Repeat</w:t>
      </w:r>
      <w:proofErr w:type="spellEnd"/>
      <w:r w:rsidRPr="003403DE">
        <w:t>: Para la creación de elementos repetidos cambiando el  contenido. Se encuentra en la parte de tipos de queso.</w:t>
      </w:r>
    </w:p>
    <w:p w14:paraId="7AA19F7D" w14:textId="77777777" w:rsidR="003403DE" w:rsidRPr="003403DE" w:rsidRDefault="003403DE" w:rsidP="006C5981">
      <w:pPr>
        <w:numPr>
          <w:ilvl w:val="1"/>
          <w:numId w:val="5"/>
        </w:numPr>
      </w:pPr>
      <w:r w:rsidRPr="003403DE">
        <w:rPr>
          <w:b/>
        </w:rPr>
        <w:t>NG-</w:t>
      </w:r>
      <w:proofErr w:type="spellStart"/>
      <w:r w:rsidRPr="003403DE">
        <w:rPr>
          <w:b/>
        </w:rPr>
        <w:t>Include</w:t>
      </w:r>
      <w:proofErr w:type="spellEnd"/>
      <w:r w:rsidRPr="003403DE">
        <w:t>: Para la incorporación de elementos fijos a la web como pueden ser la cabecera y el pie.</w:t>
      </w:r>
    </w:p>
    <w:p w14:paraId="2570788C" w14:textId="77777777" w:rsidR="003403DE" w:rsidRPr="003403DE" w:rsidRDefault="003403DE" w:rsidP="006C5981">
      <w:pPr>
        <w:numPr>
          <w:ilvl w:val="1"/>
          <w:numId w:val="5"/>
        </w:numPr>
      </w:pPr>
      <w:r w:rsidRPr="003403DE">
        <w:rPr>
          <w:b/>
        </w:rPr>
        <w:t>NG-View</w:t>
      </w:r>
      <w:r w:rsidRPr="003403DE">
        <w:t>: Para la gestión del contenido dinámico. En esta parte se mostraran los diferentes parciales .</w:t>
      </w:r>
      <w:proofErr w:type="spellStart"/>
      <w:r w:rsidRPr="003403DE">
        <w:t>html</w:t>
      </w:r>
      <w:proofErr w:type="spellEnd"/>
      <w:r w:rsidRPr="003403DE">
        <w:t xml:space="preserve"> de nuestra aplicación.</w:t>
      </w:r>
    </w:p>
    <w:p w14:paraId="66CD4955" w14:textId="77777777" w:rsidR="003403DE" w:rsidRPr="003403DE" w:rsidRDefault="003403DE" w:rsidP="006C5981">
      <w:pPr>
        <w:numPr>
          <w:ilvl w:val="1"/>
          <w:numId w:val="5"/>
        </w:numPr>
      </w:pPr>
      <w:r w:rsidRPr="003403DE">
        <w:rPr>
          <w:b/>
        </w:rPr>
        <w:t>NG-</w:t>
      </w:r>
      <w:proofErr w:type="spellStart"/>
      <w:r w:rsidRPr="003403DE">
        <w:rPr>
          <w:b/>
        </w:rPr>
        <w:t>Route</w:t>
      </w:r>
      <w:proofErr w:type="spellEnd"/>
      <w:r w:rsidRPr="003403DE">
        <w:t>: Gestiona el enrutamiento de las diferentes paginas web. Con esto nuestro portal web aumenta en seguridad ocultando los archivos .</w:t>
      </w:r>
      <w:proofErr w:type="spellStart"/>
      <w:r w:rsidRPr="003403DE">
        <w:t>html</w:t>
      </w:r>
      <w:proofErr w:type="spellEnd"/>
      <w:r w:rsidRPr="003403DE">
        <w:t xml:space="preserve"> que esta cargando y facilitándonos así la gestión de dichas partes.</w:t>
      </w:r>
    </w:p>
    <w:p w14:paraId="7D18D005" w14:textId="27FCD608" w:rsidR="003403DE" w:rsidRPr="003403DE" w:rsidRDefault="003403DE" w:rsidP="003403DE">
      <w:pPr>
        <w:numPr>
          <w:ilvl w:val="1"/>
          <w:numId w:val="5"/>
        </w:numPr>
      </w:pPr>
      <w:r w:rsidRPr="006C5981">
        <w:rPr>
          <w:b/>
        </w:rPr>
        <w:t>NG-</w:t>
      </w:r>
      <w:proofErr w:type="spellStart"/>
      <w:r w:rsidRPr="006C5981">
        <w:rPr>
          <w:b/>
        </w:rPr>
        <w:t>Controller</w:t>
      </w:r>
      <w:proofErr w:type="spellEnd"/>
      <w:r w:rsidRPr="003403DE">
        <w:t>: Controlador para el elemento que asignamos. Tenemos dos controladores, uno para cada categorización de quesos. Así mismo hace la parte de lógica ya que por el controlador ofrecemos los datos a la aplicación.</w:t>
      </w:r>
    </w:p>
    <w:p w14:paraId="3BF15377" w14:textId="77777777" w:rsidR="003403DE" w:rsidRPr="003403DE" w:rsidRDefault="003403DE" w:rsidP="003403DE">
      <w:pPr>
        <w:rPr>
          <w:b/>
        </w:rPr>
      </w:pPr>
      <w:proofErr w:type="spellStart"/>
      <w:r w:rsidRPr="003403DE">
        <w:t>Tambien</w:t>
      </w:r>
      <w:proofErr w:type="spellEnd"/>
      <w:r w:rsidRPr="003403DE">
        <w:t xml:space="preserve"> usamos  data </w:t>
      </w:r>
      <w:proofErr w:type="spellStart"/>
      <w:r w:rsidRPr="003403DE">
        <w:t>binding</w:t>
      </w:r>
      <w:proofErr w:type="spellEnd"/>
      <w:r w:rsidRPr="003403DE">
        <w:t xml:space="preserve"> para la asignación de los datos en los elementos que queremos. Lo podemos encontrar donde usemos la directiva </w:t>
      </w:r>
      <w:r w:rsidRPr="003403DE">
        <w:rPr>
          <w:b/>
        </w:rPr>
        <w:t>NG-</w:t>
      </w:r>
      <w:proofErr w:type="spellStart"/>
      <w:r w:rsidRPr="003403DE">
        <w:rPr>
          <w:b/>
        </w:rPr>
        <w:t>Repeat</w:t>
      </w:r>
      <w:proofErr w:type="spellEnd"/>
      <w:r w:rsidRPr="003403DE">
        <w:rPr>
          <w:b/>
        </w:rPr>
        <w:t>.</w:t>
      </w:r>
    </w:p>
    <w:p w14:paraId="4FC05781" w14:textId="77777777" w:rsidR="003403DE" w:rsidRPr="003403DE" w:rsidRDefault="003403DE" w:rsidP="003403DE"/>
    <w:p w14:paraId="31493116" w14:textId="77777777" w:rsidR="006C5981" w:rsidRPr="006C5981" w:rsidRDefault="006C5981" w:rsidP="006C5981">
      <w:r w:rsidRPr="006C5981">
        <w:t>Conceptos relacionados con AngularJS:</w:t>
      </w:r>
    </w:p>
    <w:p w14:paraId="5FECEA96" w14:textId="77777777" w:rsidR="006C5981" w:rsidRPr="006C5981" w:rsidRDefault="006C5981" w:rsidP="006C5981">
      <w:pPr>
        <w:numPr>
          <w:ilvl w:val="0"/>
          <w:numId w:val="6"/>
        </w:numPr>
      </w:pPr>
      <w:r w:rsidRPr="006C5981">
        <w:rPr>
          <w:b/>
        </w:rPr>
        <w:t>Directiva</w:t>
      </w:r>
      <w:r w:rsidRPr="006C5981">
        <w:t>: El concepto de directiva consiste en una funcionalidad que aporta dicho elemento. Es decir, al igual que en java u otros lenguajes, ya hay funciones creadas para cualquier operación (matemática, manejo de cadenas, leer ficheros etc.) en angular coge el nombre de directiva.</w:t>
      </w:r>
    </w:p>
    <w:p w14:paraId="1EF07547" w14:textId="77777777" w:rsidR="006C5981" w:rsidRPr="006C5981" w:rsidRDefault="006C5981" w:rsidP="006C5981">
      <w:pPr>
        <w:numPr>
          <w:ilvl w:val="0"/>
          <w:numId w:val="6"/>
        </w:numPr>
      </w:pPr>
      <w:r w:rsidRPr="006C5981">
        <w:rPr>
          <w:b/>
        </w:rPr>
        <w:t xml:space="preserve">Data </w:t>
      </w:r>
      <w:proofErr w:type="spellStart"/>
      <w:r w:rsidRPr="006C5981">
        <w:rPr>
          <w:b/>
        </w:rPr>
        <w:t>binding</w:t>
      </w:r>
      <w:proofErr w:type="spellEnd"/>
      <w:r w:rsidRPr="006C5981">
        <w:t>: Es el termino utilizado para refrescar la vista automáticamente cada vez que el modelo cambie y viceversa. Esto es posible debido a que se ha eliminado la manipulación del DOM.</w:t>
      </w:r>
    </w:p>
    <w:p w14:paraId="09CFF725" w14:textId="19691564" w:rsidR="006C5981" w:rsidRPr="006C5981" w:rsidRDefault="006C5981" w:rsidP="006C5981"/>
    <w:p w14:paraId="0A48EB76" w14:textId="6F664BB5" w:rsidR="006C5981" w:rsidRPr="006C5981" w:rsidRDefault="009D3B52" w:rsidP="006C5981">
      <w:r w:rsidRPr="006C5981">
        <w:rPr>
          <w:noProof/>
          <w:lang w:val="es-ES"/>
        </w:rPr>
        <w:drawing>
          <wp:anchor distT="0" distB="0" distL="114300" distR="114300" simplePos="0" relativeHeight="251670528" behindDoc="0" locked="0" layoutInCell="1" allowOverlap="1" wp14:anchorId="2A7DB701" wp14:editId="4273494D">
            <wp:simplePos x="0" y="0"/>
            <wp:positionH relativeFrom="column">
              <wp:posOffset>0</wp:posOffset>
            </wp:positionH>
            <wp:positionV relativeFrom="paragraph">
              <wp:posOffset>456565</wp:posOffset>
            </wp:positionV>
            <wp:extent cx="5624195" cy="2628900"/>
            <wp:effectExtent l="0" t="0" r="0" b="1270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0 a las 19.45.22.png"/>
                    <pic:cNvPicPr/>
                  </pic:nvPicPr>
                  <pic:blipFill>
                    <a:blip r:embed="rId28">
                      <a:extLst>
                        <a:ext uri="{28A0092B-C50C-407E-A947-70E740481C1C}">
                          <a14:useLocalDpi xmlns:a14="http://schemas.microsoft.com/office/drawing/2010/main" val="0"/>
                        </a:ext>
                      </a:extLst>
                    </a:blip>
                    <a:stretch>
                      <a:fillRect/>
                    </a:stretch>
                  </pic:blipFill>
                  <pic:spPr>
                    <a:xfrm>
                      <a:off x="0" y="0"/>
                      <a:ext cx="5624195" cy="2628900"/>
                    </a:xfrm>
                    <a:prstGeom prst="rect">
                      <a:avLst/>
                    </a:prstGeom>
                  </pic:spPr>
                </pic:pic>
              </a:graphicData>
            </a:graphic>
            <wp14:sizeRelH relativeFrom="page">
              <wp14:pctWidth>0</wp14:pctWidth>
            </wp14:sizeRelH>
            <wp14:sizeRelV relativeFrom="page">
              <wp14:pctHeight>0</wp14:pctHeight>
            </wp14:sizeRelV>
          </wp:anchor>
        </w:drawing>
      </w:r>
      <w:r w:rsidR="006C5981" w:rsidRPr="006C5981">
        <w:t>Ejemplos de código AngularJS en el proyecto.</w:t>
      </w:r>
    </w:p>
    <w:p w14:paraId="753BF2BE" w14:textId="6DD81AE2" w:rsidR="00210034" w:rsidRDefault="009B6D45" w:rsidP="00BB1B1A">
      <w:pPr>
        <w:pStyle w:val="Epgrafe"/>
        <w:ind w:left="2124" w:firstLine="708"/>
      </w:pPr>
      <w:r>
        <w:rPr>
          <w:rFonts w:ascii="Helvetica Neue" w:hAnsi="Helvetica Neue"/>
          <w:noProof/>
          <w:lang w:val="es-ES"/>
        </w:rPr>
        <w:drawing>
          <wp:anchor distT="0" distB="0" distL="114300" distR="114300" simplePos="0" relativeHeight="251672576" behindDoc="0" locked="0" layoutInCell="1" allowOverlap="1" wp14:anchorId="1D9577F0" wp14:editId="6A107EB1">
            <wp:simplePos x="0" y="0"/>
            <wp:positionH relativeFrom="column">
              <wp:posOffset>114300</wp:posOffset>
            </wp:positionH>
            <wp:positionV relativeFrom="paragraph">
              <wp:posOffset>3288665</wp:posOffset>
            </wp:positionV>
            <wp:extent cx="5041265" cy="3629025"/>
            <wp:effectExtent l="0" t="0" r="0"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0 a las 19.46.29.png"/>
                    <pic:cNvPicPr/>
                  </pic:nvPicPr>
                  <pic:blipFill>
                    <a:blip r:embed="rId29">
                      <a:extLst>
                        <a:ext uri="{28A0092B-C50C-407E-A947-70E740481C1C}">
                          <a14:useLocalDpi xmlns:a14="http://schemas.microsoft.com/office/drawing/2010/main" val="0"/>
                        </a:ext>
                      </a:extLst>
                    </a:blip>
                    <a:stretch>
                      <a:fillRect/>
                    </a:stretch>
                  </pic:blipFill>
                  <pic:spPr>
                    <a:xfrm>
                      <a:off x="0" y="0"/>
                      <a:ext cx="5041265" cy="3629025"/>
                    </a:xfrm>
                    <a:prstGeom prst="rect">
                      <a:avLst/>
                    </a:prstGeom>
                  </pic:spPr>
                </pic:pic>
              </a:graphicData>
            </a:graphic>
            <wp14:sizeRelH relativeFrom="page">
              <wp14:pctWidth>0</wp14:pctWidth>
            </wp14:sizeRelH>
            <wp14:sizeRelV relativeFrom="page">
              <wp14:pctHeight>0</wp14:pctHeight>
            </wp14:sizeRelV>
          </wp:anchor>
        </w:drawing>
      </w:r>
      <w:r w:rsidR="009D3B52">
        <w:t xml:space="preserve">Figura 3.1.2 – Código AngularJS </w:t>
      </w:r>
      <w:r>
        <w:t>(2 imágenes)</w:t>
      </w:r>
    </w:p>
    <w:p w14:paraId="17DC650E" w14:textId="77777777" w:rsidR="00210034" w:rsidRDefault="00210034" w:rsidP="009D3B52"/>
    <w:p w14:paraId="7D1D8A99" w14:textId="77777777" w:rsidR="00210034" w:rsidRDefault="00210034" w:rsidP="009D3B52"/>
    <w:p w14:paraId="715AF87B" w14:textId="77777777" w:rsidR="00210034" w:rsidRDefault="00210034" w:rsidP="009D3B52"/>
    <w:p w14:paraId="49FB6BE9" w14:textId="77777777" w:rsidR="00210034" w:rsidRDefault="00210034" w:rsidP="009D3B52"/>
    <w:p w14:paraId="4D67B2C5" w14:textId="77777777" w:rsidR="00210034" w:rsidRDefault="00210034" w:rsidP="009D3B52"/>
    <w:p w14:paraId="1E420357" w14:textId="77777777" w:rsidR="00210034" w:rsidRDefault="00210034" w:rsidP="009D3B52"/>
    <w:p w14:paraId="6586D6ED" w14:textId="77777777" w:rsidR="00210034" w:rsidRDefault="00210034" w:rsidP="009D3B52"/>
    <w:p w14:paraId="00F03664" w14:textId="77777777" w:rsidR="00210034" w:rsidRDefault="00210034" w:rsidP="009D3B52"/>
    <w:p w14:paraId="1A634A36" w14:textId="77777777" w:rsidR="00210034" w:rsidRDefault="00210034" w:rsidP="009D3B52"/>
    <w:p w14:paraId="6E22AFB7" w14:textId="77777777" w:rsidR="00210034" w:rsidRDefault="00210034" w:rsidP="009D3B52"/>
    <w:p w14:paraId="15D94EFB" w14:textId="77777777" w:rsidR="00BB1B1A" w:rsidRDefault="00BB1B1A" w:rsidP="009D3B52"/>
    <w:p w14:paraId="4CB79E44" w14:textId="77777777" w:rsidR="00BB1B1A" w:rsidRDefault="00BB1B1A" w:rsidP="009D3B52"/>
    <w:p w14:paraId="3B3F818D" w14:textId="77777777" w:rsidR="00BB1B1A" w:rsidRDefault="00BB1B1A" w:rsidP="009D3B52"/>
    <w:p w14:paraId="634CED27" w14:textId="77777777" w:rsidR="00BB1B1A" w:rsidRPr="00BB1B1A" w:rsidRDefault="00BB1B1A" w:rsidP="00BB1B1A">
      <w:r w:rsidRPr="00BB1B1A">
        <w:t xml:space="preserve">Conceptos relacionados con </w:t>
      </w:r>
      <w:proofErr w:type="spellStart"/>
      <w:r w:rsidRPr="00BB1B1A">
        <w:t>Bootstrap</w:t>
      </w:r>
      <w:proofErr w:type="spellEnd"/>
      <w:r w:rsidRPr="00BB1B1A">
        <w:t>:</w:t>
      </w:r>
    </w:p>
    <w:p w14:paraId="1932D1AE" w14:textId="77777777" w:rsidR="00BB1B1A" w:rsidRPr="00BB1B1A" w:rsidRDefault="00BB1B1A" w:rsidP="00BB1B1A"/>
    <w:p w14:paraId="4DA2B1E3" w14:textId="77777777" w:rsidR="00BB1B1A" w:rsidRPr="00BB1B1A" w:rsidRDefault="00BB1B1A" w:rsidP="00BB1B1A">
      <w:pPr>
        <w:numPr>
          <w:ilvl w:val="0"/>
          <w:numId w:val="7"/>
        </w:numPr>
      </w:pPr>
      <w:proofErr w:type="spellStart"/>
      <w:r w:rsidRPr="00BB1B1A">
        <w:rPr>
          <w:b/>
        </w:rPr>
        <w:t>Grid</w:t>
      </w:r>
      <w:proofErr w:type="spellEnd"/>
      <w:r w:rsidRPr="00BB1B1A">
        <w:t xml:space="preserve">: Una definición de </w:t>
      </w:r>
      <w:proofErr w:type="spellStart"/>
      <w:r w:rsidRPr="00BB1B1A">
        <w:t>grid</w:t>
      </w:r>
      <w:proofErr w:type="spellEnd"/>
      <w:r w:rsidRPr="00BB1B1A">
        <w:t xml:space="preserve"> podría ser una división de un área de trabajo en cuadriculas. ¿Cómo aplicamos esto a un diseño de una pagina web?. Pues bien, comúnmente un diseño web se realiza en columnas teniendo dos variaciones 10 y 12 columnas siendo esta ultima la mas utilizada en el desarrollo web. En la actualidad existen muchísimos tipos de </w:t>
      </w:r>
      <w:proofErr w:type="spellStart"/>
      <w:r w:rsidRPr="00BB1B1A">
        <w:t>grid</w:t>
      </w:r>
      <w:proofErr w:type="spellEnd"/>
      <w:r w:rsidRPr="00BB1B1A">
        <w:t xml:space="preserve"> de diferentes </w:t>
      </w:r>
      <w:proofErr w:type="spellStart"/>
      <w:r w:rsidRPr="00BB1B1A">
        <w:t>frameworks</w:t>
      </w:r>
      <w:proofErr w:type="spellEnd"/>
      <w:r w:rsidRPr="00BB1B1A">
        <w:t xml:space="preserve"> teniendo cada uno sus medidas y sus características.</w:t>
      </w:r>
    </w:p>
    <w:p w14:paraId="758F3BB6" w14:textId="77777777" w:rsidR="00BB1B1A" w:rsidRPr="00BB1B1A" w:rsidRDefault="00BB1B1A" w:rsidP="00BB1B1A">
      <w:pPr>
        <w:ind w:left="360"/>
      </w:pPr>
      <w:r w:rsidRPr="00BB1B1A">
        <w:t xml:space="preserve">El uso de un </w:t>
      </w:r>
      <w:proofErr w:type="spellStart"/>
      <w:r w:rsidRPr="00BB1B1A">
        <w:t>grid</w:t>
      </w:r>
      <w:proofErr w:type="spellEnd"/>
      <w:r w:rsidRPr="00BB1B1A">
        <w:t xml:space="preserve"> es imprescindible para un diseño full </w:t>
      </w:r>
      <w:proofErr w:type="spellStart"/>
      <w:r w:rsidRPr="00BB1B1A">
        <w:t>responsive</w:t>
      </w:r>
      <w:proofErr w:type="spellEnd"/>
      <w:r w:rsidRPr="00BB1B1A">
        <w:t xml:space="preserve"> que aunque en este caso no es necesario ya que existe una aplicación móvil, su implantación no seria muy costosa ya que estamos usando un diseño basado en columnas por lo que pequeñas empresas se pueden olvidar sin ningún pudor de un desarrollo móvil.</w:t>
      </w:r>
    </w:p>
    <w:p w14:paraId="12F2A4B0" w14:textId="77777777" w:rsidR="00BB1B1A" w:rsidRPr="00BB1B1A" w:rsidRDefault="00BB1B1A" w:rsidP="00BB1B1A">
      <w:pPr>
        <w:ind w:left="360"/>
      </w:pPr>
    </w:p>
    <w:p w14:paraId="01A4B940" w14:textId="77777777" w:rsidR="00BB1B1A" w:rsidRDefault="00BB1B1A" w:rsidP="00BB1B1A">
      <w:pPr>
        <w:ind w:left="360"/>
      </w:pPr>
      <w:r w:rsidRPr="00BB1B1A">
        <w:t>Como vemos en la siguiente imagen hay una división por columnas. Cualquier división tiene que sumar 12 por lo que si queremos un elemento al lado de otro del mismo tamaño deberemos dividirlo en dos col-6, o si queremos un elemento que ocupe todo el ancho de la pantalla usamos un col-12 y así sucesivamente. De esta manera nos permite organizar nuestros elementos de una forma fácil y rápida.</w:t>
      </w:r>
    </w:p>
    <w:p w14:paraId="3B453E5C" w14:textId="256F624C" w:rsidR="00BB1B1A" w:rsidRDefault="00BB1B1A" w:rsidP="00BB1B1A">
      <w:pPr>
        <w:ind w:left="360"/>
      </w:pPr>
      <w:r>
        <w:rPr>
          <w:rFonts w:ascii="Helvetica Neue" w:hAnsi="Helvetica Neue"/>
          <w:noProof/>
          <w:lang w:val="es-ES"/>
        </w:rPr>
        <w:drawing>
          <wp:anchor distT="0" distB="0" distL="114300" distR="114300" simplePos="0" relativeHeight="251674624" behindDoc="0" locked="0" layoutInCell="1" allowOverlap="1" wp14:anchorId="56F31F09" wp14:editId="3D1AB582">
            <wp:simplePos x="0" y="0"/>
            <wp:positionH relativeFrom="column">
              <wp:posOffset>-800100</wp:posOffset>
            </wp:positionH>
            <wp:positionV relativeFrom="paragraph">
              <wp:posOffset>177165</wp:posOffset>
            </wp:positionV>
            <wp:extent cx="6898640" cy="3404870"/>
            <wp:effectExtent l="0" t="0" r="10160" b="0"/>
            <wp:wrapSquare wrapText="bothSides"/>
            <wp:docPr id="2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t="7292"/>
                    <a:stretch/>
                  </pic:blipFill>
                  <pic:spPr bwMode="auto">
                    <a:xfrm>
                      <a:off x="0" y="0"/>
                      <a:ext cx="6898640" cy="3404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761FF8" w14:textId="05305E82" w:rsidR="00BB1B1A" w:rsidRDefault="00BB1B1A" w:rsidP="00BB1B1A">
      <w:pPr>
        <w:pStyle w:val="Epgrafe"/>
        <w:ind w:left="2124" w:firstLine="708"/>
      </w:pPr>
      <w:r>
        <w:t xml:space="preserve">Figura 3.1.2 – </w:t>
      </w:r>
      <w:proofErr w:type="spellStart"/>
      <w:r>
        <w:t>Grid</w:t>
      </w:r>
      <w:proofErr w:type="spellEnd"/>
      <w:r>
        <w:t xml:space="preserve"> </w:t>
      </w:r>
      <w:proofErr w:type="spellStart"/>
      <w:r>
        <w:t>Bootstrap</w:t>
      </w:r>
      <w:proofErr w:type="spellEnd"/>
    </w:p>
    <w:p w14:paraId="2BA659B9" w14:textId="77777777" w:rsidR="00BB1B1A" w:rsidRDefault="00BB1B1A" w:rsidP="00BB1B1A"/>
    <w:p w14:paraId="27CCE666" w14:textId="3FEB2DEB" w:rsidR="00BB1B1A" w:rsidRPr="00BB1B1A" w:rsidRDefault="00495AA7" w:rsidP="00BB1B1A">
      <w:r w:rsidRPr="00495AA7">
        <w:rPr>
          <w:noProof/>
          <w:lang w:val="es-ES"/>
        </w:rPr>
        <w:lastRenderedPageBreak/>
        <w:drawing>
          <wp:anchor distT="0" distB="0" distL="114300" distR="114300" simplePos="0" relativeHeight="251676672" behindDoc="0" locked="0" layoutInCell="1" allowOverlap="1" wp14:anchorId="1A779EC1" wp14:editId="049FBA30">
            <wp:simplePos x="0" y="0"/>
            <wp:positionH relativeFrom="margin">
              <wp:posOffset>2857500</wp:posOffset>
            </wp:positionH>
            <wp:positionV relativeFrom="margin">
              <wp:posOffset>139065</wp:posOffset>
            </wp:positionV>
            <wp:extent cx="2984500" cy="7920990"/>
            <wp:effectExtent l="203200" t="152400" r="190500" b="1816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5-06-20 a las 19.14.05.png"/>
                    <pic:cNvPicPr/>
                  </pic:nvPicPr>
                  <pic:blipFill rotWithShape="1">
                    <a:blip r:embed="rId31">
                      <a:extLst>
                        <a:ext uri="{28A0092B-C50C-407E-A947-70E740481C1C}">
                          <a14:useLocalDpi xmlns:a14="http://schemas.microsoft.com/office/drawing/2010/main" val="0"/>
                        </a:ext>
                      </a:extLst>
                    </a:blip>
                    <a:srcRect t="2086"/>
                    <a:stretch/>
                  </pic:blipFill>
                  <pic:spPr bwMode="auto">
                    <a:xfrm>
                      <a:off x="0" y="0"/>
                      <a:ext cx="2984500" cy="7920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glow rad="63500">
                        <a:srgbClr val="073779">
                          <a:satMod val="175000"/>
                          <a:alpha val="40000"/>
                        </a:srgbClr>
                      </a:glow>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D94440" w14:textId="4E737F65" w:rsidR="00495AA7" w:rsidRPr="00495AA7" w:rsidRDefault="00495AA7" w:rsidP="00495AA7">
      <w:pPr>
        <w:rPr>
          <w:lang w:val="es-ES"/>
        </w:rPr>
      </w:pPr>
      <w:r w:rsidRPr="00495AA7">
        <w:t>El proyecto se estructura de la siguiente manera.</w:t>
      </w:r>
      <w:r w:rsidRPr="00495AA7">
        <w:rPr>
          <w:lang w:val="es-ES"/>
        </w:rPr>
        <w:t xml:space="preserve"> </w:t>
      </w:r>
    </w:p>
    <w:p w14:paraId="3C1C289C" w14:textId="77777777" w:rsidR="00495AA7" w:rsidRPr="00495AA7" w:rsidRDefault="00495AA7" w:rsidP="00495AA7">
      <w:pPr>
        <w:numPr>
          <w:ilvl w:val="0"/>
          <w:numId w:val="8"/>
        </w:numPr>
      </w:pPr>
      <w:proofErr w:type="spellStart"/>
      <w:r w:rsidRPr="00495AA7">
        <w:rPr>
          <w:b/>
        </w:rPr>
        <w:t>Html</w:t>
      </w:r>
      <w:proofErr w:type="spellEnd"/>
      <w:r w:rsidRPr="00495AA7">
        <w:t>: Carpeta donde se guardan los distintos archivos .</w:t>
      </w:r>
      <w:proofErr w:type="spellStart"/>
      <w:r w:rsidRPr="00495AA7">
        <w:t>html</w:t>
      </w:r>
      <w:proofErr w:type="spellEnd"/>
      <w:r w:rsidRPr="00495AA7">
        <w:t>. Desde los fijos hasta los dinámicos.</w:t>
      </w:r>
    </w:p>
    <w:p w14:paraId="1F4ECEF4" w14:textId="77777777" w:rsidR="00495AA7" w:rsidRPr="00495AA7" w:rsidRDefault="00495AA7" w:rsidP="00495AA7">
      <w:pPr>
        <w:numPr>
          <w:ilvl w:val="0"/>
          <w:numId w:val="8"/>
        </w:numPr>
      </w:pPr>
      <w:proofErr w:type="spellStart"/>
      <w:r w:rsidRPr="00495AA7">
        <w:rPr>
          <w:b/>
        </w:rPr>
        <w:t>Img</w:t>
      </w:r>
      <w:proofErr w:type="spellEnd"/>
      <w:r w:rsidRPr="00495AA7">
        <w:t>: Se albergan las diferentes imágenes que se han usado en el desarrollo.</w:t>
      </w:r>
    </w:p>
    <w:p w14:paraId="2D6617CC" w14:textId="77777777" w:rsidR="00495AA7" w:rsidRPr="00495AA7" w:rsidRDefault="00495AA7" w:rsidP="00495AA7">
      <w:pPr>
        <w:numPr>
          <w:ilvl w:val="0"/>
          <w:numId w:val="8"/>
        </w:numPr>
      </w:pPr>
      <w:proofErr w:type="spellStart"/>
      <w:r w:rsidRPr="00495AA7">
        <w:rPr>
          <w:b/>
        </w:rPr>
        <w:t>Js</w:t>
      </w:r>
      <w:proofErr w:type="spellEnd"/>
      <w:r w:rsidRPr="00495AA7">
        <w:t xml:space="preserve">: Contiene los diferentes archivos </w:t>
      </w:r>
      <w:proofErr w:type="spellStart"/>
      <w:r w:rsidRPr="00495AA7">
        <w:t>javascript</w:t>
      </w:r>
      <w:proofErr w:type="spellEnd"/>
      <w:r w:rsidRPr="00495AA7">
        <w:t xml:space="preserve">. Tanto de </w:t>
      </w:r>
      <w:proofErr w:type="spellStart"/>
      <w:r w:rsidRPr="00495AA7">
        <w:t>javascript</w:t>
      </w:r>
      <w:proofErr w:type="spellEnd"/>
      <w:r w:rsidRPr="00495AA7">
        <w:t xml:space="preserve"> como de AngularJS.</w:t>
      </w:r>
    </w:p>
    <w:p w14:paraId="40ABA694" w14:textId="77777777" w:rsidR="00495AA7" w:rsidRPr="00495AA7" w:rsidRDefault="00495AA7" w:rsidP="00495AA7">
      <w:pPr>
        <w:numPr>
          <w:ilvl w:val="0"/>
          <w:numId w:val="8"/>
        </w:numPr>
      </w:pPr>
      <w:proofErr w:type="spellStart"/>
      <w:r w:rsidRPr="00495AA7">
        <w:rPr>
          <w:b/>
        </w:rPr>
        <w:t>Lib</w:t>
      </w:r>
      <w:proofErr w:type="spellEnd"/>
      <w:r w:rsidRPr="00495AA7">
        <w:t xml:space="preserve">: Encontramos las diferentes librerías que hacen falta para que el proyecto funcione correctamente. A su vez, esta dividido en mas carpetas dependiendo de sus tecnologías. Estas divisiones son de </w:t>
      </w:r>
      <w:proofErr w:type="spellStart"/>
      <w:r w:rsidRPr="00495AA7">
        <w:t>css</w:t>
      </w:r>
      <w:proofErr w:type="spellEnd"/>
      <w:r w:rsidRPr="00495AA7">
        <w:t xml:space="preserve">, </w:t>
      </w:r>
      <w:proofErr w:type="spellStart"/>
      <w:r w:rsidRPr="00495AA7">
        <w:t>js</w:t>
      </w:r>
      <w:proofErr w:type="spellEnd"/>
      <w:r w:rsidRPr="00495AA7">
        <w:t xml:space="preserve">, y </w:t>
      </w:r>
      <w:proofErr w:type="spellStart"/>
      <w:r w:rsidRPr="00495AA7">
        <w:t>fonts</w:t>
      </w:r>
      <w:proofErr w:type="spellEnd"/>
      <w:r w:rsidRPr="00495AA7">
        <w:t xml:space="preserve"> (fuentes).</w:t>
      </w:r>
    </w:p>
    <w:p w14:paraId="142261D2" w14:textId="77777777" w:rsidR="00495AA7" w:rsidRPr="00495AA7" w:rsidRDefault="00495AA7" w:rsidP="00495AA7">
      <w:pPr>
        <w:numPr>
          <w:ilvl w:val="0"/>
          <w:numId w:val="8"/>
        </w:numPr>
      </w:pPr>
      <w:proofErr w:type="spellStart"/>
      <w:r w:rsidRPr="00495AA7">
        <w:rPr>
          <w:b/>
        </w:rPr>
        <w:t>Styles</w:t>
      </w:r>
      <w:proofErr w:type="spellEnd"/>
      <w:r w:rsidRPr="00495AA7">
        <w:t>: Encontramos los archivos .</w:t>
      </w:r>
      <w:proofErr w:type="spellStart"/>
      <w:r w:rsidRPr="00495AA7">
        <w:t>scss</w:t>
      </w:r>
      <w:proofErr w:type="spellEnd"/>
      <w:r w:rsidRPr="00495AA7">
        <w:t xml:space="preserve"> (SASS) y su archivo .</w:t>
      </w:r>
      <w:proofErr w:type="spellStart"/>
      <w:r w:rsidRPr="00495AA7">
        <w:t>css</w:t>
      </w:r>
      <w:proofErr w:type="spellEnd"/>
      <w:r w:rsidRPr="00495AA7">
        <w:t xml:space="preserve"> compilado que es el que se importa al index.html.</w:t>
      </w:r>
    </w:p>
    <w:p w14:paraId="060F77E7" w14:textId="77777777" w:rsidR="00495AA7" w:rsidRPr="00495AA7" w:rsidRDefault="00495AA7" w:rsidP="00495AA7">
      <w:pPr>
        <w:numPr>
          <w:ilvl w:val="0"/>
          <w:numId w:val="8"/>
        </w:numPr>
      </w:pPr>
      <w:r w:rsidRPr="00495AA7">
        <w:rPr>
          <w:b/>
        </w:rPr>
        <w:t>Raíz</w:t>
      </w:r>
      <w:r w:rsidRPr="00495AA7">
        <w:t xml:space="preserve">: Encontramos el archivo index.html en el cual están las importaciones de las librerías, los </w:t>
      </w:r>
      <w:proofErr w:type="spellStart"/>
      <w:r w:rsidRPr="00495AA7">
        <w:t>includes</w:t>
      </w:r>
      <w:proofErr w:type="spellEnd"/>
      <w:r w:rsidRPr="00495AA7">
        <w:t xml:space="preserve"> de las partes fijas de la web (cabecera y pie) además de la parte dinámica y por ultimo los diferentes </w:t>
      </w:r>
      <w:proofErr w:type="spellStart"/>
      <w:r w:rsidRPr="00495AA7">
        <w:t>imports</w:t>
      </w:r>
      <w:proofErr w:type="spellEnd"/>
      <w:r w:rsidRPr="00495AA7">
        <w:t xml:space="preserve"> de archivos .</w:t>
      </w:r>
      <w:proofErr w:type="spellStart"/>
      <w:r w:rsidRPr="00495AA7">
        <w:t>js</w:t>
      </w:r>
      <w:proofErr w:type="spellEnd"/>
      <w:r w:rsidRPr="00495AA7">
        <w:t xml:space="preserve"> que añaden funcionalidad a nuestro sitio web. </w:t>
      </w:r>
    </w:p>
    <w:p w14:paraId="0E59D8D0" w14:textId="77777777" w:rsidR="00BB1B1A" w:rsidRDefault="00BB1B1A" w:rsidP="009D3B52"/>
    <w:p w14:paraId="7EB66CDF" w14:textId="77777777" w:rsidR="00BB5699" w:rsidRDefault="00BB5699" w:rsidP="009D3B52"/>
    <w:p w14:paraId="377B9203" w14:textId="77777777" w:rsidR="00BB5699" w:rsidRDefault="00BB5699" w:rsidP="009D3B52"/>
    <w:p w14:paraId="1A9D3F41" w14:textId="77777777" w:rsidR="00BB5699" w:rsidRDefault="00BB5699" w:rsidP="009D3B52"/>
    <w:p w14:paraId="1D906301" w14:textId="77777777" w:rsidR="00BB5699" w:rsidRDefault="00BB5699" w:rsidP="009D3B52"/>
    <w:p w14:paraId="4732CE4B" w14:textId="77777777" w:rsidR="00BB5699" w:rsidRDefault="00BB5699" w:rsidP="009D3B52"/>
    <w:p w14:paraId="0320DE2E" w14:textId="69107C99" w:rsidR="00BB5699" w:rsidRDefault="00BB5699" w:rsidP="00BB5699">
      <w:pPr>
        <w:pStyle w:val="Epgrafe"/>
      </w:pPr>
      <w:r>
        <w:tab/>
      </w:r>
      <w:r>
        <w:tab/>
      </w:r>
      <w:r>
        <w:tab/>
      </w:r>
      <w:r>
        <w:tab/>
      </w:r>
      <w:r>
        <w:tab/>
      </w:r>
      <w:r>
        <w:tab/>
      </w:r>
      <w:r>
        <w:tab/>
        <w:t>Figura 3.1.2 – Estructura proyecto web</w:t>
      </w:r>
    </w:p>
    <w:p w14:paraId="191CDBAC" w14:textId="77777777" w:rsidR="005E752D" w:rsidRDefault="005E752D" w:rsidP="005E752D"/>
    <w:p w14:paraId="032420F1" w14:textId="22F1E875" w:rsidR="005E752D" w:rsidRDefault="00227D8A" w:rsidP="00227D8A">
      <w:pPr>
        <w:pStyle w:val="Ttulo2"/>
      </w:pPr>
      <w:bookmarkStart w:id="10" w:name="_Toc296585412"/>
      <w:r>
        <w:t>Aplicación móvil</w:t>
      </w:r>
      <w:bookmarkEnd w:id="10"/>
    </w:p>
    <w:p w14:paraId="484CDF2B" w14:textId="77777777" w:rsidR="00227D8A" w:rsidRDefault="00227D8A" w:rsidP="00227D8A"/>
    <w:p w14:paraId="6A62EBE4" w14:textId="0DF663D6" w:rsidR="009618FC" w:rsidRPr="009618FC" w:rsidRDefault="009618FC" w:rsidP="009618FC">
      <w:r w:rsidRPr="009618FC">
        <w:t xml:space="preserve">La aplicación móvil será el perfecto ejemplo de cómo las tecnologías de desarrollo web han dado un avance impresionante y son capaces de ejecutar una aplicación con un lenguaje de marcas (HTML), un estilo (CSS) y acciones con las que interactúa el usuario (JavaScript) a un rendimiento de una aplicación de desarrollo nativo como puede ser </w:t>
      </w:r>
      <w:proofErr w:type="spellStart"/>
      <w:r w:rsidRPr="009618FC">
        <w:t>iOS</w:t>
      </w:r>
      <w:proofErr w:type="spellEnd"/>
      <w:r w:rsidRPr="009618FC">
        <w:t xml:space="preserve"> con el lenguaje </w:t>
      </w:r>
      <w:proofErr w:type="spellStart"/>
      <w:r w:rsidRPr="009618FC">
        <w:t>Objective</w:t>
      </w:r>
      <w:proofErr w:type="spellEnd"/>
      <w:r w:rsidRPr="009618FC">
        <w:t xml:space="preserve"> – C y Android con Java.</w:t>
      </w:r>
    </w:p>
    <w:p w14:paraId="5E8B7449" w14:textId="4060CDFA" w:rsidR="009618FC" w:rsidRPr="009618FC" w:rsidRDefault="009618FC" w:rsidP="009618FC">
      <w:r w:rsidRPr="009618FC">
        <w:t xml:space="preserve">De la mano de </w:t>
      </w:r>
      <w:proofErr w:type="spellStart"/>
      <w:r w:rsidRPr="009618FC">
        <w:t>Phonegap</w:t>
      </w:r>
      <w:proofErr w:type="spellEnd"/>
      <w:r w:rsidRPr="009618FC">
        <w:t xml:space="preserve"> podemos usar los lenguajes de la web para el desarrollo de aplicaciones multiplataforma haciendo de un solo desarrollo una aplicación para plataformas como: </w:t>
      </w:r>
      <w:proofErr w:type="spellStart"/>
      <w:r w:rsidRPr="009618FC">
        <w:t>iOS</w:t>
      </w:r>
      <w:proofErr w:type="spellEnd"/>
      <w:r w:rsidRPr="009618FC">
        <w:t xml:space="preserve">, Android, Windows </w:t>
      </w:r>
      <w:proofErr w:type="spellStart"/>
      <w:r w:rsidRPr="009618FC">
        <w:t>Phone</w:t>
      </w:r>
      <w:proofErr w:type="spellEnd"/>
      <w:r w:rsidRPr="009618FC">
        <w:t xml:space="preserve">, </w:t>
      </w:r>
      <w:proofErr w:type="spellStart"/>
      <w:r w:rsidRPr="009618FC">
        <w:t>WebOS</w:t>
      </w:r>
      <w:proofErr w:type="spellEnd"/>
      <w:r w:rsidRPr="009618FC">
        <w:t xml:space="preserve">, BlackBerry OS, </w:t>
      </w:r>
      <w:proofErr w:type="spellStart"/>
      <w:r w:rsidRPr="009618FC">
        <w:t>Symbian</w:t>
      </w:r>
      <w:proofErr w:type="spellEnd"/>
      <w:r w:rsidRPr="009618FC">
        <w:t xml:space="preserve"> etc.</w:t>
      </w:r>
    </w:p>
    <w:p w14:paraId="3904F844" w14:textId="5CCAC35D" w:rsidR="009618FC" w:rsidRPr="009618FC" w:rsidRDefault="009618FC" w:rsidP="009618FC">
      <w:r w:rsidRPr="009618FC">
        <w:t>Así mismo, seguiremos el patrón anterior explicando las tecnologías utilizadas, el aspecto de diseño y por ultimo el aspecto técnico.</w:t>
      </w:r>
    </w:p>
    <w:p w14:paraId="0EB50A1E" w14:textId="77777777" w:rsidR="009618FC" w:rsidRPr="009618FC" w:rsidRDefault="009618FC" w:rsidP="009618FC">
      <w:r w:rsidRPr="009618FC">
        <w:t>Al ser la aplicación móvil una extensión de la aplicación web muchos de los conceptos aplicados ya se han explicado anteriormente. En esta sección solo se mentarán rápidamente los ya utilizados y explicados en profundidad los nuevos.</w:t>
      </w:r>
    </w:p>
    <w:p w14:paraId="5251EA54" w14:textId="77777777" w:rsidR="009618FC" w:rsidRPr="009618FC" w:rsidRDefault="009618FC" w:rsidP="009618FC"/>
    <w:p w14:paraId="2B9772A8" w14:textId="4F2921BA" w:rsidR="009618FC" w:rsidRPr="009618FC" w:rsidRDefault="009201B8" w:rsidP="009618FC">
      <w:r w:rsidRPr="009618FC">
        <w:rPr>
          <w:noProof/>
          <w:lang w:val="es-ES"/>
        </w:rPr>
        <w:drawing>
          <wp:anchor distT="0" distB="0" distL="114300" distR="114300" simplePos="0" relativeHeight="251678720" behindDoc="0" locked="0" layoutInCell="1" allowOverlap="1" wp14:anchorId="41618556" wp14:editId="77FFC8B0">
            <wp:simplePos x="0" y="0"/>
            <wp:positionH relativeFrom="column">
              <wp:posOffset>-571500</wp:posOffset>
            </wp:positionH>
            <wp:positionV relativeFrom="paragraph">
              <wp:posOffset>405765</wp:posOffset>
            </wp:positionV>
            <wp:extent cx="6410325" cy="2167255"/>
            <wp:effectExtent l="0" t="0" r="0" b="0"/>
            <wp:wrapSquare wrapText="bothSides"/>
            <wp:docPr id="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0325" cy="216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65E36" w14:textId="0D77FCC7" w:rsidR="009618FC" w:rsidRDefault="009618FC" w:rsidP="009618FC"/>
    <w:p w14:paraId="2AC30C43" w14:textId="77777777" w:rsidR="009201B8" w:rsidRDefault="009201B8" w:rsidP="009618FC"/>
    <w:p w14:paraId="17BA37CA" w14:textId="64ABFC49" w:rsidR="009201B8" w:rsidRDefault="00432335" w:rsidP="009818A9">
      <w:pPr>
        <w:pStyle w:val="Epgrafe"/>
        <w:ind w:left="2124" w:firstLine="708"/>
      </w:pPr>
      <w:r>
        <w:t xml:space="preserve">Figura 3.2 </w:t>
      </w:r>
      <w:r w:rsidR="009818A9">
        <w:t xml:space="preserve">Diseño </w:t>
      </w:r>
      <w:proofErr w:type="spellStart"/>
      <w:r w:rsidR="009818A9">
        <w:t>Phonegap</w:t>
      </w:r>
      <w:proofErr w:type="spellEnd"/>
    </w:p>
    <w:p w14:paraId="57B0061D" w14:textId="47D8D87C" w:rsidR="009201B8" w:rsidRPr="009201B8" w:rsidRDefault="009201B8" w:rsidP="009201B8">
      <w:r w:rsidRPr="009201B8">
        <w:t xml:space="preserve">La aplicación móvil de </w:t>
      </w:r>
      <w:proofErr w:type="spellStart"/>
      <w:r w:rsidRPr="009201B8">
        <w:t>quesoteca</w:t>
      </w:r>
      <w:proofErr w:type="spellEnd"/>
      <w:r w:rsidRPr="009201B8">
        <w:t xml:space="preserve"> utiliza las siguientes tecnologías:</w:t>
      </w:r>
    </w:p>
    <w:p w14:paraId="5DFB04DE" w14:textId="77777777" w:rsidR="009201B8" w:rsidRDefault="009201B8" w:rsidP="009618FC"/>
    <w:p w14:paraId="01F6933E" w14:textId="77777777" w:rsidR="009201B8" w:rsidRDefault="009201B8" w:rsidP="009618FC"/>
    <w:p w14:paraId="6B7B55C9" w14:textId="77777777" w:rsidR="009201B8" w:rsidRDefault="009201B8" w:rsidP="009618FC"/>
    <w:p w14:paraId="7596FCED" w14:textId="77777777" w:rsidR="009201B8" w:rsidRDefault="009201B8" w:rsidP="009618FC"/>
    <w:p w14:paraId="3C71F913" w14:textId="08E75B10" w:rsidR="009201B8" w:rsidRDefault="009201B8" w:rsidP="009618FC"/>
    <w:p w14:paraId="7B6D13CF" w14:textId="77777777" w:rsidR="009201B8" w:rsidRDefault="009201B8" w:rsidP="009618FC"/>
    <w:p w14:paraId="0BFC54F8" w14:textId="77777777" w:rsidR="00432335" w:rsidRPr="00432335" w:rsidRDefault="00432335" w:rsidP="00432335">
      <w:pPr>
        <w:rPr>
          <w:b/>
        </w:rPr>
      </w:pPr>
      <w:r w:rsidRPr="00432335">
        <w:rPr>
          <w:b/>
        </w:rPr>
        <w:t>-</w:t>
      </w:r>
      <w:proofErr w:type="spellStart"/>
      <w:r w:rsidRPr="00432335">
        <w:rPr>
          <w:b/>
        </w:rPr>
        <w:t>Phonegap</w:t>
      </w:r>
      <w:proofErr w:type="spellEnd"/>
      <w:r w:rsidRPr="00432335">
        <w:rPr>
          <w:b/>
        </w:rPr>
        <w:t xml:space="preserve"> (</w:t>
      </w:r>
      <w:proofErr w:type="spellStart"/>
      <w:r w:rsidRPr="00432335">
        <w:rPr>
          <w:b/>
        </w:rPr>
        <w:t>Cordova</w:t>
      </w:r>
      <w:proofErr w:type="spellEnd"/>
      <w:r w:rsidRPr="00432335">
        <w:rPr>
          <w:b/>
        </w:rPr>
        <w:t>)</w:t>
      </w:r>
      <w:r w:rsidRPr="00432335">
        <w:rPr>
          <w:b/>
        </w:rPr>
        <w:tab/>
      </w:r>
    </w:p>
    <w:p w14:paraId="6A545EDF" w14:textId="7036638A" w:rsidR="00432335" w:rsidRPr="00432335" w:rsidRDefault="00432335" w:rsidP="009818A9">
      <w:pPr>
        <w:pStyle w:val="Epgrafe"/>
      </w:pPr>
      <w:r w:rsidRPr="00432335">
        <w:rPr>
          <w:noProof/>
          <w:lang w:val="es-ES"/>
        </w:rPr>
        <w:drawing>
          <wp:anchor distT="0" distB="0" distL="114300" distR="114300" simplePos="0" relativeHeight="251679744" behindDoc="0" locked="0" layoutInCell="1" allowOverlap="1" wp14:anchorId="176BF361" wp14:editId="0D2F7C5D">
            <wp:simplePos x="0" y="0"/>
            <wp:positionH relativeFrom="column">
              <wp:posOffset>0</wp:posOffset>
            </wp:positionH>
            <wp:positionV relativeFrom="paragraph">
              <wp:posOffset>253365</wp:posOffset>
            </wp:positionV>
            <wp:extent cx="5396230" cy="3658235"/>
            <wp:effectExtent l="0" t="0" r="0" b="0"/>
            <wp:wrapSquare wrapText="bothSides"/>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65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9818A9">
        <w:tab/>
      </w:r>
      <w:r w:rsidR="009818A9">
        <w:tab/>
      </w:r>
      <w:r w:rsidR="009818A9">
        <w:tab/>
        <w:t xml:space="preserve">Figura 3.2 </w:t>
      </w:r>
      <w:proofErr w:type="spellStart"/>
      <w:r w:rsidR="009818A9">
        <w:t>Phonegap</w:t>
      </w:r>
      <w:proofErr w:type="spellEnd"/>
      <w:r w:rsidR="009818A9">
        <w:t xml:space="preserve"> – Lenguajes - Plataformas</w:t>
      </w:r>
    </w:p>
    <w:p w14:paraId="41C8745E" w14:textId="492E42AC" w:rsidR="00432335" w:rsidRPr="00432335" w:rsidRDefault="00432335" w:rsidP="00432335"/>
    <w:p w14:paraId="42250E71" w14:textId="77777777" w:rsidR="00432335" w:rsidRPr="00432335" w:rsidRDefault="00432335" w:rsidP="00432335">
      <w:proofErr w:type="spellStart"/>
      <w:r w:rsidRPr="00432335">
        <w:t>Phonegap</w:t>
      </w:r>
      <w:proofErr w:type="spellEnd"/>
      <w:r w:rsidRPr="00432335">
        <w:t xml:space="preserve"> es un framework para el desarrollo de aplicaciones móviles utilizando herramientas genéricas tales como JavaScript, HTML5 y CSS3. La aplicaciones resultantes son de tipo hibridas, es decir, no son aplicaciones realmente nativas pero tampoco son aplicaciones web que trabajan con el navegador web del dispositivo.</w:t>
      </w:r>
    </w:p>
    <w:p w14:paraId="22A7EC27" w14:textId="77777777" w:rsidR="00432335" w:rsidRPr="00432335" w:rsidRDefault="00432335" w:rsidP="00432335">
      <w:r w:rsidRPr="00432335">
        <w:t xml:space="preserve">El punto fuerte de </w:t>
      </w:r>
      <w:proofErr w:type="spellStart"/>
      <w:r w:rsidRPr="00432335">
        <w:t>Phonegap</w:t>
      </w:r>
      <w:proofErr w:type="spellEnd"/>
      <w:r w:rsidRPr="00432335">
        <w:t xml:space="preserve"> es que de un solo desarrollo obtenemos una aplicación para distintas plataformas, además de contar con una extensa comunidad de desarrolladores que suben continuamente distintos </w:t>
      </w:r>
      <w:proofErr w:type="spellStart"/>
      <w:r w:rsidRPr="00432335">
        <w:t>plugins</w:t>
      </w:r>
      <w:proofErr w:type="spellEnd"/>
      <w:r w:rsidRPr="00432335">
        <w:t xml:space="preserve"> que hacen de este framework prácticamente una aplicación nativa ya que usa accesorios como la cámara, agenda de contactos, sistemas de </w:t>
      </w:r>
      <w:proofErr w:type="spellStart"/>
      <w:r w:rsidRPr="00432335">
        <w:t>geocalización</w:t>
      </w:r>
      <w:proofErr w:type="spellEnd"/>
      <w:r w:rsidRPr="00432335">
        <w:t>, lector de huellas etc.</w:t>
      </w:r>
    </w:p>
    <w:p w14:paraId="1F1B6B9D" w14:textId="77777777" w:rsidR="00432335" w:rsidRPr="00432335" w:rsidRDefault="00432335" w:rsidP="00432335"/>
    <w:p w14:paraId="79FC1889" w14:textId="77777777" w:rsidR="00432335" w:rsidRPr="00432335" w:rsidRDefault="00432335" w:rsidP="00432335">
      <w:proofErr w:type="spellStart"/>
      <w:r w:rsidRPr="00432335">
        <w:t>Phonegap</w:t>
      </w:r>
      <w:proofErr w:type="spellEnd"/>
      <w:r w:rsidRPr="00432335">
        <w:t xml:space="preserve"> también es conocido como </w:t>
      </w:r>
      <w:proofErr w:type="spellStart"/>
      <w:r w:rsidRPr="00432335">
        <w:t>Cordova</w:t>
      </w:r>
      <w:proofErr w:type="spellEnd"/>
      <w:r w:rsidRPr="00432335">
        <w:t xml:space="preserve"> que prácticamente es lo mismo cuya única diferencia es que </w:t>
      </w:r>
      <w:proofErr w:type="spellStart"/>
      <w:r w:rsidRPr="00432335">
        <w:t>Phonegap</w:t>
      </w:r>
      <w:proofErr w:type="spellEnd"/>
      <w:r w:rsidRPr="00432335">
        <w:t xml:space="preserve"> tiene acceso a servicios de compilación en la nube proporcionados por Adobe </w:t>
      </w:r>
      <w:proofErr w:type="spellStart"/>
      <w:r w:rsidRPr="00432335">
        <w:t>Creative</w:t>
      </w:r>
      <w:proofErr w:type="spellEnd"/>
      <w:r w:rsidRPr="00432335">
        <w:t xml:space="preserve"> Cloud. Tanto uno como otro, son </w:t>
      </w:r>
      <w:proofErr w:type="spellStart"/>
      <w:r w:rsidRPr="00432335">
        <w:t>frameworks</w:t>
      </w:r>
      <w:proofErr w:type="spellEnd"/>
      <w:r w:rsidRPr="00432335">
        <w:t xml:space="preserve"> de código abierto.</w:t>
      </w:r>
    </w:p>
    <w:p w14:paraId="229DD819" w14:textId="77777777" w:rsidR="009201B8" w:rsidRDefault="009201B8" w:rsidP="009618FC"/>
    <w:p w14:paraId="71958723" w14:textId="5422ADE0" w:rsidR="009818A9" w:rsidRDefault="00021580" w:rsidP="009618FC">
      <w:r w:rsidRPr="00021580">
        <w:rPr>
          <w:b/>
          <w:noProof/>
          <w:lang w:val="es-ES"/>
        </w:rPr>
        <w:lastRenderedPageBreak/>
        <w:drawing>
          <wp:anchor distT="0" distB="0" distL="114300" distR="114300" simplePos="0" relativeHeight="251680768" behindDoc="0" locked="0" layoutInCell="1" allowOverlap="1" wp14:anchorId="695EB663" wp14:editId="51755FC9">
            <wp:simplePos x="0" y="0"/>
            <wp:positionH relativeFrom="column">
              <wp:posOffset>0</wp:posOffset>
            </wp:positionH>
            <wp:positionV relativeFrom="paragraph">
              <wp:posOffset>596265</wp:posOffset>
            </wp:positionV>
            <wp:extent cx="5396230" cy="1956435"/>
            <wp:effectExtent l="0" t="0" r="0" b="0"/>
            <wp:wrapSquare wrapText="bothSides"/>
            <wp:docPr id="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1956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DE414" w14:textId="77777777" w:rsidR="00021580" w:rsidRPr="00021580" w:rsidRDefault="00021580" w:rsidP="00021580">
      <w:pPr>
        <w:rPr>
          <w:b/>
        </w:rPr>
      </w:pPr>
      <w:r w:rsidRPr="00021580">
        <w:rPr>
          <w:b/>
        </w:rPr>
        <w:t>-Ionic</w:t>
      </w:r>
    </w:p>
    <w:p w14:paraId="2EF3997A" w14:textId="77777777" w:rsidR="00021580" w:rsidRPr="00021580" w:rsidRDefault="00021580" w:rsidP="00021580">
      <w:pPr>
        <w:rPr>
          <w:b/>
        </w:rPr>
      </w:pPr>
    </w:p>
    <w:p w14:paraId="5253985D" w14:textId="09A452A0" w:rsidR="00021580" w:rsidRPr="00021580" w:rsidRDefault="00021580" w:rsidP="00021580">
      <w:pPr>
        <w:pStyle w:val="Epgrafe"/>
        <w:ind w:left="1416" w:firstLine="708"/>
      </w:pPr>
      <w:r>
        <w:t xml:space="preserve">Figura 3.2 – Ionic – </w:t>
      </w:r>
      <w:proofErr w:type="spellStart"/>
      <w:r>
        <w:t>Phonegap</w:t>
      </w:r>
      <w:proofErr w:type="spellEnd"/>
      <w:r>
        <w:t xml:space="preserve"> - AngularJS</w:t>
      </w:r>
    </w:p>
    <w:p w14:paraId="6C0906B8" w14:textId="7FAABD07" w:rsidR="00021580" w:rsidRPr="00021580" w:rsidRDefault="00021580" w:rsidP="00021580">
      <w:pPr>
        <w:rPr>
          <w:b/>
        </w:rPr>
      </w:pPr>
    </w:p>
    <w:p w14:paraId="169C0B59" w14:textId="77777777" w:rsidR="00021580" w:rsidRPr="00021580" w:rsidRDefault="00021580" w:rsidP="00021580">
      <w:r w:rsidRPr="00021580">
        <w:t xml:space="preserve">Ionic es un framework de Apache </w:t>
      </w:r>
      <w:proofErr w:type="spellStart"/>
      <w:r w:rsidRPr="00021580">
        <w:t>Cordova</w:t>
      </w:r>
      <w:proofErr w:type="spellEnd"/>
      <w:r w:rsidRPr="00021580">
        <w:t xml:space="preserve"> que a su vez tiene por debajo AngularJS.</w:t>
      </w:r>
    </w:p>
    <w:p w14:paraId="7B6C1BE9" w14:textId="77777777" w:rsidR="00021580" w:rsidRPr="00021580" w:rsidRDefault="00021580" w:rsidP="00021580"/>
    <w:p w14:paraId="7D77BDE4" w14:textId="77777777" w:rsidR="00021580" w:rsidRPr="00021580" w:rsidRDefault="00021580" w:rsidP="00021580">
      <w:r w:rsidRPr="00021580">
        <w:t xml:space="preserve">Con este framework tenemos las ventajas de poder realizar distintas aplicaciones para distintas plataformas con una sola compilación, la velocidad y eficiencia de AngularJS cuyo rendimiento se debe a la mínima manipulación del DOM, con cero </w:t>
      </w:r>
      <w:proofErr w:type="spellStart"/>
      <w:r w:rsidRPr="00021580">
        <w:t>jQuery</w:t>
      </w:r>
      <w:proofErr w:type="spellEnd"/>
      <w:r w:rsidRPr="00021580">
        <w:t xml:space="preserve"> y con aceleraciones de transiciones por hardware.</w:t>
      </w:r>
    </w:p>
    <w:p w14:paraId="75BCC498" w14:textId="77777777" w:rsidR="00021580" w:rsidRPr="00021580" w:rsidRDefault="00021580" w:rsidP="00021580"/>
    <w:p w14:paraId="65CEE34B" w14:textId="77777777" w:rsidR="00021580" w:rsidRPr="00021580" w:rsidRDefault="00021580" w:rsidP="00021580">
      <w:r w:rsidRPr="00021580">
        <w:t xml:space="preserve">Ionic no solo se ve bien, sino que su arquitectura central es robusta y seria para el desarrollo de aplicaciones tanto personales como comerciales. La integración con AngularJS es totalmente perfecta. </w:t>
      </w:r>
    </w:p>
    <w:p w14:paraId="4CF299A0" w14:textId="77777777" w:rsidR="00021580" w:rsidRPr="00021580" w:rsidRDefault="00021580" w:rsidP="00021580"/>
    <w:p w14:paraId="11FC5FC0" w14:textId="77777777" w:rsidR="00021580" w:rsidRPr="00021580" w:rsidRDefault="00021580" w:rsidP="00021580">
      <w:r w:rsidRPr="00021580">
        <w:t xml:space="preserve">Además, Ionic se inspira en las SDK de desarrollo móviles nativos mas populares, por lo que es fácil de entender para cualquier persona que ha construido una aplicación nativa para </w:t>
      </w:r>
      <w:proofErr w:type="spellStart"/>
      <w:r w:rsidRPr="00021580">
        <w:t>iOS</w:t>
      </w:r>
      <w:proofErr w:type="spellEnd"/>
      <w:r w:rsidRPr="00021580">
        <w:t xml:space="preserve"> o Android.</w:t>
      </w:r>
    </w:p>
    <w:p w14:paraId="19F20D50" w14:textId="77777777" w:rsidR="00021580" w:rsidRPr="00021580" w:rsidRDefault="00021580" w:rsidP="00021580"/>
    <w:p w14:paraId="75F57141" w14:textId="77777777" w:rsidR="00021580" w:rsidRPr="00021580" w:rsidRDefault="00021580" w:rsidP="00021580">
      <w:r w:rsidRPr="00021580">
        <w:t xml:space="preserve">Debajo de Ionic tenemos a </w:t>
      </w:r>
      <w:proofErr w:type="spellStart"/>
      <w:r w:rsidRPr="00021580">
        <w:t>NodeJs</w:t>
      </w:r>
      <w:proofErr w:type="spellEnd"/>
      <w:r w:rsidRPr="00021580">
        <w:t xml:space="preserve"> haciéndonos de servidor, es decir, con unos simples comandos podremos desde crear, construir, probar a compilar nuestras aplicaciones en cualquier plataforma.</w:t>
      </w:r>
    </w:p>
    <w:p w14:paraId="6406B77B" w14:textId="77777777" w:rsidR="00021580" w:rsidRPr="00021580" w:rsidRDefault="00021580" w:rsidP="00021580"/>
    <w:p w14:paraId="70B9E709" w14:textId="77777777" w:rsidR="00021580" w:rsidRPr="00021580" w:rsidRDefault="00021580" w:rsidP="00021580">
      <w:r w:rsidRPr="00021580">
        <w:t>Por ultimo y casi lo mas importante, el diseño. El diseño es bonito, sencillo y funcional siendo diseñado para poder trabajar con todos los dispositivos móviles actuales. Dando así una impresión de aplicación nativa.</w:t>
      </w:r>
    </w:p>
    <w:p w14:paraId="106E3A09" w14:textId="77777777" w:rsidR="009818A9" w:rsidRPr="009618FC" w:rsidRDefault="009818A9" w:rsidP="009618FC"/>
    <w:p w14:paraId="31292CE3" w14:textId="2FB554B4" w:rsidR="009618FC" w:rsidRDefault="009618FC" w:rsidP="009618FC"/>
    <w:p w14:paraId="4B0AB7F0" w14:textId="77777777" w:rsidR="0008085E" w:rsidRPr="0008085E" w:rsidRDefault="0008085E" w:rsidP="0008085E">
      <w:pPr>
        <w:rPr>
          <w:b/>
        </w:rPr>
      </w:pPr>
      <w:r w:rsidRPr="0008085E">
        <w:rPr>
          <w:b/>
        </w:rPr>
        <w:t>-SASS</w:t>
      </w:r>
    </w:p>
    <w:p w14:paraId="753F4EA5" w14:textId="77777777" w:rsidR="0008085E" w:rsidRPr="0008085E" w:rsidRDefault="0008085E" w:rsidP="0008085E">
      <w:pPr>
        <w:rPr>
          <w:b/>
        </w:rPr>
      </w:pPr>
    </w:p>
    <w:p w14:paraId="18B915B1" w14:textId="49A7F6BE" w:rsidR="0008085E" w:rsidRPr="0008085E" w:rsidRDefault="0008085E" w:rsidP="0008085E">
      <w:r w:rsidRPr="0008085E">
        <w:t>Explicado anteriormente en la parte de la aplicación web.</w:t>
      </w:r>
    </w:p>
    <w:p w14:paraId="0F81E39F" w14:textId="77777777" w:rsidR="0008085E" w:rsidRPr="0008085E" w:rsidRDefault="0008085E" w:rsidP="0008085E"/>
    <w:p w14:paraId="050606B5" w14:textId="4BB1B090" w:rsidR="0008085E" w:rsidRPr="0008085E" w:rsidRDefault="0008085E" w:rsidP="0008085E">
      <w:pPr>
        <w:rPr>
          <w:b/>
        </w:rPr>
      </w:pPr>
      <w:r w:rsidRPr="0008085E">
        <w:rPr>
          <w:b/>
          <w:noProof/>
          <w:lang w:val="es-ES"/>
        </w:rPr>
        <w:drawing>
          <wp:anchor distT="0" distB="0" distL="114300" distR="114300" simplePos="0" relativeHeight="251681792" behindDoc="0" locked="0" layoutInCell="1" allowOverlap="1" wp14:anchorId="069F3496" wp14:editId="7ACF6079">
            <wp:simplePos x="0" y="0"/>
            <wp:positionH relativeFrom="column">
              <wp:posOffset>914400</wp:posOffset>
            </wp:positionH>
            <wp:positionV relativeFrom="paragraph">
              <wp:posOffset>545465</wp:posOffset>
            </wp:positionV>
            <wp:extent cx="3267075" cy="3267075"/>
            <wp:effectExtent l="0" t="0" r="0" b="9525"/>
            <wp:wrapSquare wrapText="bothSides"/>
            <wp:docPr id="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085E">
        <w:rPr>
          <w:b/>
        </w:rPr>
        <w:t>-Gulp.js</w:t>
      </w:r>
    </w:p>
    <w:p w14:paraId="533C0D38" w14:textId="77777777" w:rsidR="0008085E" w:rsidRPr="0008085E" w:rsidRDefault="0008085E" w:rsidP="0008085E">
      <w:pPr>
        <w:rPr>
          <w:b/>
        </w:rPr>
      </w:pPr>
    </w:p>
    <w:p w14:paraId="41D3F16A" w14:textId="1D348464" w:rsidR="0008085E" w:rsidRPr="0008085E" w:rsidRDefault="0008085E" w:rsidP="0008085E">
      <w:pPr>
        <w:rPr>
          <w:b/>
        </w:rPr>
      </w:pPr>
    </w:p>
    <w:p w14:paraId="7AE141B3" w14:textId="77777777" w:rsidR="0008085E" w:rsidRPr="0008085E" w:rsidRDefault="0008085E" w:rsidP="0008085E">
      <w:pPr>
        <w:rPr>
          <w:b/>
        </w:rPr>
      </w:pPr>
    </w:p>
    <w:p w14:paraId="0EA26756" w14:textId="77777777" w:rsidR="00C7122D" w:rsidRDefault="00C7122D" w:rsidP="0008085E"/>
    <w:p w14:paraId="0762F9A1" w14:textId="77777777" w:rsidR="00C7122D" w:rsidRDefault="00C7122D" w:rsidP="0008085E"/>
    <w:p w14:paraId="7B0F4F7B" w14:textId="77777777" w:rsidR="00C7122D" w:rsidRDefault="00C7122D" w:rsidP="0008085E"/>
    <w:p w14:paraId="15691227" w14:textId="77777777" w:rsidR="00C7122D" w:rsidRDefault="00C7122D" w:rsidP="0008085E"/>
    <w:p w14:paraId="7AEA2E5E" w14:textId="77777777" w:rsidR="00C7122D" w:rsidRDefault="00C7122D" w:rsidP="0008085E"/>
    <w:p w14:paraId="0501C1F1" w14:textId="77777777" w:rsidR="00C7122D" w:rsidRDefault="00C7122D" w:rsidP="0008085E"/>
    <w:p w14:paraId="2F79DC58" w14:textId="77777777" w:rsidR="00C7122D" w:rsidRDefault="00C7122D" w:rsidP="0008085E"/>
    <w:p w14:paraId="7106F2BC" w14:textId="77777777" w:rsidR="00C7122D" w:rsidRDefault="00C7122D" w:rsidP="0008085E"/>
    <w:p w14:paraId="329AFD2D" w14:textId="77777777" w:rsidR="00C7122D" w:rsidRDefault="00C7122D" w:rsidP="0008085E"/>
    <w:p w14:paraId="7EEF69F5" w14:textId="77777777" w:rsidR="00C7122D" w:rsidRDefault="00C7122D" w:rsidP="0008085E"/>
    <w:p w14:paraId="41C0C833" w14:textId="77777777" w:rsidR="00C7122D" w:rsidRDefault="00C7122D" w:rsidP="0008085E"/>
    <w:p w14:paraId="1BCD3175" w14:textId="77777777" w:rsidR="00C7122D" w:rsidRDefault="00C7122D" w:rsidP="0008085E"/>
    <w:p w14:paraId="29EF22AF" w14:textId="16C0C973" w:rsidR="00C7122D" w:rsidRDefault="00C7122D" w:rsidP="00C7122D">
      <w:pPr>
        <w:pStyle w:val="Epgrafe"/>
      </w:pPr>
      <w:r>
        <w:tab/>
      </w:r>
      <w:r>
        <w:tab/>
      </w:r>
      <w:r>
        <w:tab/>
      </w:r>
      <w:r>
        <w:tab/>
        <w:t>Figura 3.2 Gulp.js</w:t>
      </w:r>
    </w:p>
    <w:p w14:paraId="2EA27A32" w14:textId="77777777" w:rsidR="0008085E" w:rsidRPr="0008085E" w:rsidRDefault="0008085E" w:rsidP="0008085E">
      <w:proofErr w:type="spellStart"/>
      <w:r w:rsidRPr="0008085E">
        <w:t>Gulp</w:t>
      </w:r>
      <w:proofErr w:type="spellEnd"/>
      <w:r w:rsidRPr="0008085E">
        <w:t xml:space="preserve"> es un sistema de construcción que permite automatizar tareas comunes de desarrollo, tales como la </w:t>
      </w:r>
      <w:proofErr w:type="spellStart"/>
      <w:r w:rsidRPr="0008085E">
        <w:t>minificacion</w:t>
      </w:r>
      <w:proofErr w:type="spellEnd"/>
      <w:r w:rsidRPr="0008085E">
        <w:t xml:space="preserve"> de código </w:t>
      </w:r>
      <w:proofErr w:type="spellStart"/>
      <w:r w:rsidRPr="0008085E">
        <w:t>Javascript</w:t>
      </w:r>
      <w:proofErr w:type="spellEnd"/>
      <w:r w:rsidRPr="0008085E">
        <w:t>, recarga del navegador, compresión de imágenes, validación de sintaxis de código y un sin fin de tareas mas.</w:t>
      </w:r>
    </w:p>
    <w:p w14:paraId="2A36A7E8" w14:textId="77777777" w:rsidR="0008085E" w:rsidRPr="0008085E" w:rsidRDefault="0008085E" w:rsidP="0008085E"/>
    <w:p w14:paraId="0DD43DA9" w14:textId="77777777" w:rsidR="0008085E" w:rsidRPr="0008085E" w:rsidRDefault="0008085E" w:rsidP="0008085E">
      <w:proofErr w:type="spellStart"/>
      <w:r w:rsidRPr="0008085E">
        <w:t>Gulp</w:t>
      </w:r>
      <w:proofErr w:type="spellEnd"/>
      <w:r w:rsidRPr="0008085E">
        <w:t xml:space="preserve"> esta construido con </w:t>
      </w:r>
      <w:proofErr w:type="spellStart"/>
      <w:r w:rsidRPr="0008085E">
        <w:t>Javascript</w:t>
      </w:r>
      <w:proofErr w:type="spellEnd"/>
      <w:r w:rsidRPr="0008085E">
        <w:t xml:space="preserve">, funciona sobre Node.js y es totalmente Open </w:t>
      </w:r>
      <w:proofErr w:type="spellStart"/>
      <w:r w:rsidRPr="0008085E">
        <w:t>Source</w:t>
      </w:r>
      <w:proofErr w:type="spellEnd"/>
      <w:r w:rsidRPr="0008085E">
        <w:t>.</w:t>
      </w:r>
    </w:p>
    <w:p w14:paraId="224E2FB9" w14:textId="77777777" w:rsidR="0008085E" w:rsidRPr="0008085E" w:rsidRDefault="0008085E" w:rsidP="0008085E"/>
    <w:p w14:paraId="2C898FF2" w14:textId="77777777" w:rsidR="0008085E" w:rsidRPr="0008085E" w:rsidRDefault="0008085E" w:rsidP="0008085E">
      <w:r w:rsidRPr="0008085E">
        <w:t xml:space="preserve">Tenemos la posibilidad de crear diferentes tareas y el solo las ejecutará. De las tareas mas comunes que se suelen realizar es la de compilación de SASS a CSS. Ejecutar una tarea es tan fácil como poner en la terminal (estando situados en el sitio oportuno) </w:t>
      </w:r>
      <w:proofErr w:type="spellStart"/>
      <w:r w:rsidRPr="0008085E">
        <w:t>gulp</w:t>
      </w:r>
      <w:proofErr w:type="spellEnd"/>
      <w:r w:rsidRPr="0008085E">
        <w:t xml:space="preserve"> </w:t>
      </w:r>
      <w:proofErr w:type="spellStart"/>
      <w:r w:rsidRPr="0008085E">
        <w:rPr>
          <w:i/>
        </w:rPr>
        <w:t>nombreTarea</w:t>
      </w:r>
      <w:proofErr w:type="spellEnd"/>
    </w:p>
    <w:p w14:paraId="237DB8D8" w14:textId="77777777" w:rsidR="009201B8" w:rsidRDefault="009201B8" w:rsidP="009618FC"/>
    <w:p w14:paraId="29290B8D" w14:textId="77777777" w:rsidR="009201B8" w:rsidRDefault="009201B8" w:rsidP="009618FC"/>
    <w:p w14:paraId="26ACD995" w14:textId="2B37C40C" w:rsidR="009201B8" w:rsidRDefault="009201B8" w:rsidP="009618FC"/>
    <w:p w14:paraId="7513E288" w14:textId="77777777" w:rsidR="002A741C" w:rsidRPr="002A741C" w:rsidRDefault="002A741C" w:rsidP="002A741C">
      <w:pPr>
        <w:rPr>
          <w:b/>
        </w:rPr>
      </w:pPr>
      <w:r w:rsidRPr="002A741C">
        <w:rPr>
          <w:b/>
        </w:rPr>
        <w:t>-</w:t>
      </w:r>
      <w:proofErr w:type="spellStart"/>
      <w:r w:rsidRPr="002A741C">
        <w:rPr>
          <w:b/>
        </w:rPr>
        <w:t>Bower</w:t>
      </w:r>
      <w:proofErr w:type="spellEnd"/>
    </w:p>
    <w:p w14:paraId="16E67458" w14:textId="1568DBB3" w:rsidR="002A741C" w:rsidRPr="002A741C" w:rsidRDefault="002A741C" w:rsidP="002A741C">
      <w:pPr>
        <w:rPr>
          <w:b/>
        </w:rPr>
      </w:pPr>
      <w:r w:rsidRPr="002A741C">
        <w:rPr>
          <w:noProof/>
          <w:lang w:val="es-ES"/>
        </w:rPr>
        <w:drawing>
          <wp:anchor distT="0" distB="0" distL="114300" distR="114300" simplePos="0" relativeHeight="251682816" behindDoc="0" locked="0" layoutInCell="1" allowOverlap="1" wp14:anchorId="54B09C29" wp14:editId="72C1259C">
            <wp:simplePos x="0" y="0"/>
            <wp:positionH relativeFrom="column">
              <wp:posOffset>1371600</wp:posOffset>
            </wp:positionH>
            <wp:positionV relativeFrom="paragraph">
              <wp:posOffset>50165</wp:posOffset>
            </wp:positionV>
            <wp:extent cx="2672715" cy="2347595"/>
            <wp:effectExtent l="0" t="0" r="0" b="0"/>
            <wp:wrapSquare wrapText="bothSides"/>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2715" cy="234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A0E0A" w14:textId="77777777" w:rsidR="002A741C" w:rsidRPr="002A741C" w:rsidRDefault="002A741C" w:rsidP="002A741C"/>
    <w:p w14:paraId="76C966B4" w14:textId="12053D5E" w:rsidR="002A741C" w:rsidRPr="002A741C" w:rsidRDefault="002A741C" w:rsidP="002A741C"/>
    <w:p w14:paraId="2775F5C3" w14:textId="77777777" w:rsidR="002A741C" w:rsidRPr="002A741C" w:rsidRDefault="002A741C" w:rsidP="002A741C"/>
    <w:p w14:paraId="736202BE" w14:textId="77777777" w:rsidR="002A741C" w:rsidRPr="002A741C" w:rsidRDefault="002A741C" w:rsidP="002A741C"/>
    <w:p w14:paraId="079BEE1D" w14:textId="77777777" w:rsidR="00B0772B" w:rsidRDefault="00B0772B" w:rsidP="002A741C"/>
    <w:p w14:paraId="040A846A" w14:textId="77777777" w:rsidR="00B0772B" w:rsidRDefault="00B0772B" w:rsidP="002A741C"/>
    <w:p w14:paraId="22867AA0" w14:textId="77777777" w:rsidR="00B0772B" w:rsidRDefault="00B0772B" w:rsidP="002A741C"/>
    <w:p w14:paraId="1C1B14BC" w14:textId="77777777" w:rsidR="00B0772B" w:rsidRDefault="00B0772B" w:rsidP="002A741C"/>
    <w:p w14:paraId="55F72425" w14:textId="77777777" w:rsidR="00B0772B" w:rsidRDefault="00B0772B" w:rsidP="002A741C"/>
    <w:p w14:paraId="053293F5" w14:textId="77777777" w:rsidR="00B0772B" w:rsidRDefault="00B0772B" w:rsidP="002A741C"/>
    <w:p w14:paraId="0062E2CB" w14:textId="6CA32F7B" w:rsidR="00B0772B" w:rsidRDefault="00B0772B" w:rsidP="00B0772B">
      <w:pPr>
        <w:pStyle w:val="Epgrafe"/>
        <w:ind w:left="2124" w:firstLine="708"/>
      </w:pPr>
      <w:r>
        <w:t xml:space="preserve">Figura 3.2 </w:t>
      </w:r>
      <w:proofErr w:type="spellStart"/>
      <w:r>
        <w:t>Bower</w:t>
      </w:r>
      <w:proofErr w:type="spellEnd"/>
    </w:p>
    <w:p w14:paraId="1210291D" w14:textId="77777777" w:rsidR="002A741C" w:rsidRPr="002A741C" w:rsidRDefault="002A741C" w:rsidP="002A741C">
      <w:proofErr w:type="spellStart"/>
      <w:r w:rsidRPr="002A741C">
        <w:t>Bower</w:t>
      </w:r>
      <w:proofErr w:type="spellEnd"/>
      <w:r w:rsidRPr="002A741C">
        <w:t xml:space="preserve"> es un manejador de paquetes para la web, es decir, cualquier librería de código abierto que podamos necesitar en nuestros desarrollos </w:t>
      </w:r>
      <w:proofErr w:type="spellStart"/>
      <w:r w:rsidRPr="002A741C">
        <w:t>frontend</w:t>
      </w:r>
      <w:proofErr w:type="spellEnd"/>
      <w:r w:rsidRPr="002A741C">
        <w:t xml:space="preserve"> la podremos descargar y gestionar con </w:t>
      </w:r>
      <w:proofErr w:type="spellStart"/>
      <w:r w:rsidRPr="002A741C">
        <w:t>bower</w:t>
      </w:r>
      <w:proofErr w:type="spellEnd"/>
      <w:r w:rsidRPr="002A741C">
        <w:t>.</w:t>
      </w:r>
    </w:p>
    <w:p w14:paraId="1105FB34" w14:textId="77777777" w:rsidR="002A741C" w:rsidRPr="002A741C" w:rsidRDefault="002A741C" w:rsidP="002A741C"/>
    <w:p w14:paraId="2D82C02D" w14:textId="77777777" w:rsidR="002A741C" w:rsidRPr="002A741C" w:rsidRDefault="002A741C" w:rsidP="002A741C">
      <w:r w:rsidRPr="002A741C">
        <w:t xml:space="preserve">Su uso va muy ligado con automatizadores como Gulp.js o </w:t>
      </w:r>
      <w:proofErr w:type="spellStart"/>
      <w:r w:rsidRPr="002A741C">
        <w:t>GruntJs</w:t>
      </w:r>
      <w:proofErr w:type="spellEnd"/>
      <w:r w:rsidRPr="002A741C">
        <w:t xml:space="preserve"> siendo tan fácil descargar nuestras librerías como especificarlas en el archivo de configuración config.xml que se crea al instalar </w:t>
      </w:r>
      <w:proofErr w:type="spellStart"/>
      <w:r w:rsidRPr="002A741C">
        <w:t>bower</w:t>
      </w:r>
      <w:proofErr w:type="spellEnd"/>
      <w:r w:rsidRPr="002A741C">
        <w:t xml:space="preserve"> y con nuestro automatizador indicarle donde guarda las librerías.</w:t>
      </w:r>
    </w:p>
    <w:p w14:paraId="0C13405D" w14:textId="77777777" w:rsidR="002A741C" w:rsidRPr="002A741C" w:rsidRDefault="002A741C" w:rsidP="002A741C"/>
    <w:p w14:paraId="5023F18C" w14:textId="77777777" w:rsidR="009201B8" w:rsidRDefault="009201B8" w:rsidP="009618FC"/>
    <w:p w14:paraId="37212777" w14:textId="77777777" w:rsidR="00383B46" w:rsidRDefault="00383B46" w:rsidP="009618FC"/>
    <w:p w14:paraId="0DF3C7F1" w14:textId="77777777" w:rsidR="00383B46" w:rsidRDefault="00383B46" w:rsidP="009618FC"/>
    <w:p w14:paraId="5C4A1582" w14:textId="77777777" w:rsidR="00383B46" w:rsidRDefault="00383B46" w:rsidP="009618FC"/>
    <w:p w14:paraId="2127F578" w14:textId="77777777" w:rsidR="00383B46" w:rsidRDefault="00383B46" w:rsidP="009618FC"/>
    <w:p w14:paraId="1500BCE3" w14:textId="77777777" w:rsidR="00383B46" w:rsidRDefault="00383B46" w:rsidP="009618FC"/>
    <w:p w14:paraId="585AFE18" w14:textId="77777777" w:rsidR="00383B46" w:rsidRDefault="00383B46" w:rsidP="009618FC"/>
    <w:p w14:paraId="35D2D050" w14:textId="77777777" w:rsidR="00383B46" w:rsidRDefault="00383B46" w:rsidP="009618FC"/>
    <w:p w14:paraId="738E4E9F" w14:textId="77777777" w:rsidR="00383B46" w:rsidRDefault="00383B46" w:rsidP="009618FC"/>
    <w:p w14:paraId="356B277E" w14:textId="77777777" w:rsidR="00383B46" w:rsidRDefault="00383B46" w:rsidP="009618FC"/>
    <w:p w14:paraId="6AD6DED1" w14:textId="77777777" w:rsidR="00383B46" w:rsidRDefault="00383B46" w:rsidP="009618FC"/>
    <w:p w14:paraId="502EF428" w14:textId="77777777" w:rsidR="00383B46" w:rsidRDefault="00383B46" w:rsidP="009618FC"/>
    <w:p w14:paraId="345982AA" w14:textId="345A8D08" w:rsidR="00383B46" w:rsidRDefault="00383B46" w:rsidP="009618FC">
      <w:r w:rsidRPr="00383B46">
        <w:rPr>
          <w:b/>
          <w:noProof/>
          <w:lang w:val="es-ES"/>
        </w:rPr>
        <w:lastRenderedPageBreak/>
        <w:drawing>
          <wp:anchor distT="0" distB="0" distL="114300" distR="114300" simplePos="0" relativeHeight="251683840" behindDoc="0" locked="0" layoutInCell="1" allowOverlap="1" wp14:anchorId="7C5F8132" wp14:editId="10E13603">
            <wp:simplePos x="0" y="0"/>
            <wp:positionH relativeFrom="column">
              <wp:posOffset>1257300</wp:posOffset>
            </wp:positionH>
            <wp:positionV relativeFrom="paragraph">
              <wp:posOffset>139065</wp:posOffset>
            </wp:positionV>
            <wp:extent cx="2874010" cy="2874010"/>
            <wp:effectExtent l="0" t="0" r="0" b="0"/>
            <wp:wrapSquare wrapText="bothSides"/>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10" cy="2874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83102" w14:textId="77777777" w:rsidR="00383B46" w:rsidRPr="00383B46" w:rsidRDefault="00383B46" w:rsidP="00383B46">
      <w:pPr>
        <w:rPr>
          <w:b/>
        </w:rPr>
      </w:pPr>
      <w:r w:rsidRPr="00383B46">
        <w:rPr>
          <w:b/>
        </w:rPr>
        <w:t>-</w:t>
      </w:r>
      <w:proofErr w:type="spellStart"/>
      <w:r w:rsidRPr="00383B46">
        <w:rPr>
          <w:b/>
        </w:rPr>
        <w:t>Yeoman</w:t>
      </w:r>
      <w:proofErr w:type="spellEnd"/>
    </w:p>
    <w:p w14:paraId="37ECCABB" w14:textId="77777777" w:rsidR="00383B46" w:rsidRPr="00383B46" w:rsidRDefault="00383B46" w:rsidP="00383B46">
      <w:pPr>
        <w:rPr>
          <w:b/>
        </w:rPr>
      </w:pPr>
    </w:p>
    <w:p w14:paraId="122A39D6" w14:textId="77777777" w:rsidR="00383B46" w:rsidRPr="00383B46" w:rsidRDefault="00383B46" w:rsidP="00383B46">
      <w:pPr>
        <w:rPr>
          <w:b/>
        </w:rPr>
      </w:pPr>
    </w:p>
    <w:p w14:paraId="78F97F4F" w14:textId="4C92BC9C" w:rsidR="00383B46" w:rsidRPr="00383B46" w:rsidRDefault="00383B46" w:rsidP="00383B46">
      <w:pPr>
        <w:rPr>
          <w:b/>
        </w:rPr>
      </w:pPr>
    </w:p>
    <w:p w14:paraId="1695FF39" w14:textId="77777777" w:rsidR="00383B46" w:rsidRPr="00383B46" w:rsidRDefault="00383B46" w:rsidP="00383B46"/>
    <w:p w14:paraId="136CFB90" w14:textId="77777777" w:rsidR="00383B46" w:rsidRPr="00383B46" w:rsidRDefault="00383B46" w:rsidP="00383B46"/>
    <w:p w14:paraId="1ABD6D25" w14:textId="77777777" w:rsidR="00F064E3" w:rsidRDefault="00383B46" w:rsidP="00383B46">
      <w:r w:rsidRPr="00383B46">
        <w:tab/>
      </w:r>
    </w:p>
    <w:p w14:paraId="53B36776" w14:textId="77777777" w:rsidR="00F064E3" w:rsidRDefault="00F064E3" w:rsidP="00383B46"/>
    <w:p w14:paraId="2494FD4D" w14:textId="77777777" w:rsidR="00F064E3" w:rsidRDefault="00F064E3" w:rsidP="00383B46"/>
    <w:p w14:paraId="02C627E0" w14:textId="77777777" w:rsidR="00F064E3" w:rsidRDefault="00F064E3" w:rsidP="00383B46"/>
    <w:p w14:paraId="06F478FF" w14:textId="77777777" w:rsidR="00F064E3" w:rsidRDefault="00F064E3" w:rsidP="00383B46"/>
    <w:p w14:paraId="6BD28017" w14:textId="77777777" w:rsidR="00F064E3" w:rsidRDefault="00F064E3" w:rsidP="00383B46"/>
    <w:p w14:paraId="0588DEB2" w14:textId="6ED41007" w:rsidR="00F064E3" w:rsidRDefault="00F064E3" w:rsidP="00F064E3">
      <w:pPr>
        <w:pStyle w:val="Epgrafe"/>
        <w:ind w:left="2832" w:firstLine="708"/>
      </w:pPr>
      <w:r>
        <w:t xml:space="preserve">Figura 3.2 </w:t>
      </w:r>
      <w:proofErr w:type="spellStart"/>
      <w:r>
        <w:t>Yeoman</w:t>
      </w:r>
      <w:proofErr w:type="spellEnd"/>
    </w:p>
    <w:p w14:paraId="56FB6C39" w14:textId="7010E879" w:rsidR="00383B46" w:rsidRPr="00383B46" w:rsidRDefault="00383B46" w:rsidP="00383B46">
      <w:r w:rsidRPr="00383B46">
        <w:t xml:space="preserve">Usaremos </w:t>
      </w:r>
      <w:proofErr w:type="spellStart"/>
      <w:r w:rsidRPr="00383B46">
        <w:t>Yeoman</w:t>
      </w:r>
      <w:proofErr w:type="spellEnd"/>
      <w:r w:rsidRPr="00383B46">
        <w:t xml:space="preserve"> para crear nuestro proyecto de manera rápida, sencilla y sin ningún tipo de complicación.</w:t>
      </w:r>
    </w:p>
    <w:p w14:paraId="0673A74B" w14:textId="77777777" w:rsidR="00383B46" w:rsidRPr="00383B46" w:rsidRDefault="00383B46" w:rsidP="00383B46"/>
    <w:p w14:paraId="1DE5A0E5" w14:textId="77777777" w:rsidR="00383B46" w:rsidRPr="00383B46" w:rsidRDefault="00383B46" w:rsidP="00383B46">
      <w:r w:rsidRPr="00383B46">
        <w:t xml:space="preserve">Con </w:t>
      </w:r>
      <w:proofErr w:type="spellStart"/>
      <w:r w:rsidRPr="00383B46">
        <w:t>Yeoman</w:t>
      </w:r>
      <w:proofErr w:type="spellEnd"/>
      <w:r w:rsidRPr="00383B46">
        <w:t xml:space="preserve"> tenemos la estructura de nuestra aplicación (según las tecnologías que le indiquemos que instale) a golpe de teclado.</w:t>
      </w:r>
    </w:p>
    <w:p w14:paraId="0D5A30F5" w14:textId="77777777" w:rsidR="00383B46" w:rsidRPr="00383B46" w:rsidRDefault="00383B46" w:rsidP="00383B46"/>
    <w:p w14:paraId="5814F095" w14:textId="77777777" w:rsidR="00383B46" w:rsidRPr="00383B46" w:rsidRDefault="00383B46" w:rsidP="00383B46">
      <w:r w:rsidRPr="00383B46">
        <w:t xml:space="preserve">Existen unos 20 generadores oficiales mantenidos por el equipo de </w:t>
      </w:r>
      <w:proofErr w:type="spellStart"/>
      <w:r w:rsidRPr="00383B46">
        <w:t>Yeoman</w:t>
      </w:r>
      <w:proofErr w:type="spellEnd"/>
      <w:r w:rsidRPr="00383B46">
        <w:t xml:space="preserve"> siendo de los mas utilizados los de las aplicaciones basadas en Angular. Con esto nos ahorramos muchísimo tiempo a la hora de empezar nuestros proyectos sin necesidad de tener que estar haciendo a mano las importaciones de librerías, de estilos, creando carpetas </w:t>
      </w:r>
      <w:proofErr w:type="spellStart"/>
      <w:r w:rsidRPr="00383B46">
        <w:t>etc</w:t>
      </w:r>
      <w:proofErr w:type="spellEnd"/>
      <w:r w:rsidRPr="00383B46">
        <w:t xml:space="preserve"> </w:t>
      </w:r>
      <w:proofErr w:type="spellStart"/>
      <w:r w:rsidRPr="00383B46">
        <w:t>etc</w:t>
      </w:r>
      <w:proofErr w:type="spellEnd"/>
      <w:r w:rsidRPr="00383B46">
        <w:t xml:space="preserve">. </w:t>
      </w:r>
    </w:p>
    <w:p w14:paraId="365E6C35" w14:textId="77777777" w:rsidR="00383B46" w:rsidRPr="00383B46" w:rsidRDefault="00383B46" w:rsidP="00383B46"/>
    <w:p w14:paraId="5F69EC31" w14:textId="77777777" w:rsidR="00383B46" w:rsidRDefault="00383B46" w:rsidP="00383B46">
      <w:r w:rsidRPr="00383B46">
        <w:t xml:space="preserve">Todo esto se generará a partir de comandos que nosotros vayamos introduciendo en nuestra terminal. El comando para invocar a </w:t>
      </w:r>
      <w:proofErr w:type="spellStart"/>
      <w:r w:rsidRPr="00383B46">
        <w:t>Yeoman</w:t>
      </w:r>
      <w:proofErr w:type="spellEnd"/>
      <w:r w:rsidRPr="00383B46">
        <w:t xml:space="preserve"> es yo y a continuación el tipo de aplicación o tecnología que queremos que nos genere.</w:t>
      </w:r>
    </w:p>
    <w:p w14:paraId="5877D3AE" w14:textId="77777777" w:rsidR="00F064E3" w:rsidRDefault="00F064E3" w:rsidP="00383B46"/>
    <w:p w14:paraId="08008CDC" w14:textId="77777777" w:rsidR="00F064E3" w:rsidRDefault="00F064E3" w:rsidP="00383B46"/>
    <w:p w14:paraId="182894D0" w14:textId="77777777" w:rsidR="00F064E3" w:rsidRDefault="00F064E3" w:rsidP="00383B46"/>
    <w:p w14:paraId="67E1AE93" w14:textId="77777777" w:rsidR="00F064E3" w:rsidRDefault="00F064E3" w:rsidP="00383B46"/>
    <w:p w14:paraId="57F33463" w14:textId="77777777" w:rsidR="00F064E3" w:rsidRDefault="00F064E3" w:rsidP="00383B46"/>
    <w:p w14:paraId="282DA4E4" w14:textId="77777777" w:rsidR="00F064E3" w:rsidRDefault="00F064E3" w:rsidP="00383B46"/>
    <w:p w14:paraId="7A1B7A05" w14:textId="77777777" w:rsidR="00F064E3" w:rsidRDefault="00F064E3" w:rsidP="00383B46"/>
    <w:p w14:paraId="0B24FEB1" w14:textId="77777777" w:rsidR="00F064E3" w:rsidRPr="00383B46" w:rsidRDefault="00F064E3" w:rsidP="00383B46"/>
    <w:p w14:paraId="68F68F51" w14:textId="5952ACCF" w:rsidR="00383B46" w:rsidRDefault="00F064E3" w:rsidP="00F064E3">
      <w:pPr>
        <w:pStyle w:val="Ttulo3"/>
      </w:pPr>
      <w:bookmarkStart w:id="11" w:name="_Toc296585413"/>
      <w:r>
        <w:t>Aspectos del diseño</w:t>
      </w:r>
      <w:bookmarkEnd w:id="11"/>
    </w:p>
    <w:p w14:paraId="772B75CA" w14:textId="77777777" w:rsidR="00F064E3" w:rsidRDefault="00F064E3" w:rsidP="00F064E3"/>
    <w:p w14:paraId="7CE6BB0B" w14:textId="77777777" w:rsidR="00F064E3" w:rsidRPr="00F064E3" w:rsidRDefault="00F064E3" w:rsidP="00F064E3">
      <w:r w:rsidRPr="00F064E3">
        <w:t>En lo referente a aspectos del diseño no varia apenas sobre el diseño de la aplicación web ya que hay que intentar seguir el mismo formato, colores y tipografía de la misma marca en distintas plataformas.</w:t>
      </w:r>
    </w:p>
    <w:p w14:paraId="3AA2895C" w14:textId="77777777" w:rsidR="00F064E3" w:rsidRPr="00F064E3" w:rsidRDefault="00F064E3" w:rsidP="00F064E3"/>
    <w:p w14:paraId="087C6BB6" w14:textId="222BC479" w:rsidR="00F064E3" w:rsidRPr="00F064E3" w:rsidRDefault="00F064E3" w:rsidP="00F064E3">
      <w:r w:rsidRPr="00F064E3">
        <w:t>Se ha procurado seguir la misma línea que el diseño web, elegante, minimalista, claro y funcional. Usando un color mas oscuro para la cabecera y colores blancos con diferencias tonales para el fondo.</w:t>
      </w:r>
    </w:p>
    <w:p w14:paraId="283CDE11" w14:textId="77777777" w:rsidR="00F064E3" w:rsidRPr="00F064E3" w:rsidRDefault="00F064E3" w:rsidP="00F064E3"/>
    <w:p w14:paraId="421FE773" w14:textId="2209BB86" w:rsidR="00F064E3" w:rsidRPr="00F064E3" w:rsidRDefault="00F064E3" w:rsidP="00F064E3">
      <w:r w:rsidRPr="00F064E3">
        <w:t>En el tema de usabilidad se ha incorporado un menú hamburguesa a la izquierda del menú superior para el cambio de sección.</w:t>
      </w:r>
    </w:p>
    <w:p w14:paraId="5CFF063C" w14:textId="54372939" w:rsidR="00F064E3" w:rsidRPr="00F064E3" w:rsidRDefault="00F064E3" w:rsidP="00F064E3"/>
    <w:p w14:paraId="3E9F155F" w14:textId="63353F34" w:rsidR="00F064E3" w:rsidRPr="00F064E3" w:rsidRDefault="00257B2B" w:rsidP="00F064E3">
      <w:r w:rsidRPr="00F064E3">
        <w:rPr>
          <w:noProof/>
          <w:lang w:val="es-ES"/>
        </w:rPr>
        <w:drawing>
          <wp:anchor distT="0" distB="0" distL="114300" distR="114300" simplePos="0" relativeHeight="251684864" behindDoc="0" locked="0" layoutInCell="1" allowOverlap="1" wp14:anchorId="28640FE3" wp14:editId="0CC6A362">
            <wp:simplePos x="0" y="0"/>
            <wp:positionH relativeFrom="column">
              <wp:posOffset>1143000</wp:posOffset>
            </wp:positionH>
            <wp:positionV relativeFrom="paragraph">
              <wp:posOffset>189865</wp:posOffset>
            </wp:positionV>
            <wp:extent cx="2630170" cy="2630170"/>
            <wp:effectExtent l="152400" t="152400" r="163830" b="189230"/>
            <wp:wrapSquare wrapText="bothSides"/>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0170" cy="2630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3BC66BA" w14:textId="77777777" w:rsidR="00F064E3" w:rsidRPr="00F064E3" w:rsidRDefault="00F064E3" w:rsidP="00F064E3"/>
    <w:p w14:paraId="13ABD044" w14:textId="77777777" w:rsidR="009618FC" w:rsidRPr="009618FC" w:rsidRDefault="009618FC" w:rsidP="009618FC"/>
    <w:p w14:paraId="356F9FA1" w14:textId="77777777" w:rsidR="00227D8A" w:rsidRDefault="00227D8A" w:rsidP="00227D8A"/>
    <w:p w14:paraId="54EF6C83" w14:textId="77777777" w:rsidR="00F064E3" w:rsidRDefault="00F064E3" w:rsidP="00227D8A"/>
    <w:p w14:paraId="0022AFDE" w14:textId="77777777" w:rsidR="00F064E3" w:rsidRDefault="00F064E3" w:rsidP="00227D8A"/>
    <w:p w14:paraId="4DC175B2" w14:textId="77777777" w:rsidR="00F064E3" w:rsidRDefault="00F064E3" w:rsidP="00227D8A"/>
    <w:p w14:paraId="11CD014A" w14:textId="77777777" w:rsidR="00F064E3" w:rsidRDefault="00F064E3" w:rsidP="00227D8A"/>
    <w:p w14:paraId="00B72AA9" w14:textId="77777777" w:rsidR="00F064E3" w:rsidRDefault="00F064E3" w:rsidP="00227D8A"/>
    <w:p w14:paraId="0DEC4068" w14:textId="77777777" w:rsidR="00F064E3" w:rsidRDefault="00F064E3" w:rsidP="00227D8A"/>
    <w:p w14:paraId="3B6F934D" w14:textId="77777777" w:rsidR="00F064E3" w:rsidRDefault="00F064E3" w:rsidP="00227D8A"/>
    <w:p w14:paraId="536456EB" w14:textId="77777777" w:rsidR="00257B2B" w:rsidRDefault="00257B2B" w:rsidP="00257B2B">
      <w:pPr>
        <w:pStyle w:val="Epgrafe"/>
        <w:ind w:left="1416" w:firstLine="708"/>
      </w:pPr>
    </w:p>
    <w:p w14:paraId="4272B4D2" w14:textId="3C322977" w:rsidR="00F064E3" w:rsidRDefault="00257B2B" w:rsidP="008C0E73">
      <w:pPr>
        <w:pStyle w:val="Epgrafe"/>
        <w:ind w:left="708" w:firstLine="708"/>
      </w:pPr>
      <w:r>
        <w:t>Figura 3.2.1 Aspectos del diseño</w:t>
      </w:r>
      <w:r w:rsidR="003148E9">
        <w:t xml:space="preserve"> – Menú Hamburguesa</w:t>
      </w:r>
    </w:p>
    <w:p w14:paraId="798C1DDE" w14:textId="77777777" w:rsidR="008C0E73" w:rsidRDefault="008C0E73" w:rsidP="008C0E73"/>
    <w:p w14:paraId="0F62BF9E" w14:textId="77777777" w:rsidR="008C0E73" w:rsidRDefault="008C0E73" w:rsidP="008C0E73"/>
    <w:p w14:paraId="5A5DCE83" w14:textId="77777777" w:rsidR="008C0E73" w:rsidRDefault="008C0E73" w:rsidP="008C0E73"/>
    <w:p w14:paraId="5BC867AE" w14:textId="77777777" w:rsidR="008C0E73" w:rsidRDefault="008C0E73" w:rsidP="008C0E73"/>
    <w:p w14:paraId="323E7439" w14:textId="77777777" w:rsidR="008C0E73" w:rsidRDefault="008C0E73" w:rsidP="008C0E73"/>
    <w:p w14:paraId="20FD8BC5" w14:textId="77777777" w:rsidR="008C0E73" w:rsidRDefault="008C0E73" w:rsidP="008C0E73"/>
    <w:p w14:paraId="39E7CEF9" w14:textId="77777777" w:rsidR="008C0E73" w:rsidRDefault="008C0E73" w:rsidP="008C0E73"/>
    <w:p w14:paraId="0CFBE819" w14:textId="77777777" w:rsidR="008C0E73" w:rsidRDefault="008C0E73" w:rsidP="008C0E73"/>
    <w:p w14:paraId="3703BF0E" w14:textId="77777777" w:rsidR="008C0E73" w:rsidRDefault="008C0E73" w:rsidP="008C0E73"/>
    <w:p w14:paraId="25C549DD" w14:textId="1D7FA79B" w:rsidR="008C0E73" w:rsidRDefault="008C0E73" w:rsidP="008C0E73">
      <w:pPr>
        <w:pStyle w:val="Ttulo3"/>
      </w:pPr>
      <w:bookmarkStart w:id="12" w:name="_Toc296585414"/>
      <w:r>
        <w:t>Aspectos técnicos</w:t>
      </w:r>
      <w:bookmarkEnd w:id="12"/>
    </w:p>
    <w:p w14:paraId="0FBF7F4A" w14:textId="77777777" w:rsidR="008C0E73" w:rsidRDefault="008C0E73" w:rsidP="008C0E73"/>
    <w:p w14:paraId="5E29EA68" w14:textId="77777777" w:rsidR="008C0E73" w:rsidRPr="008C0E73" w:rsidRDefault="008C0E73" w:rsidP="008C0E73">
      <w:r w:rsidRPr="008C0E73">
        <w:t>En base a los aspectos técnicos de la aplicación móvil no difieren mucho de la aplicación web ya que Ionic es el encargado de montar todo el entramado del proyecto.</w:t>
      </w:r>
    </w:p>
    <w:p w14:paraId="09127E36" w14:textId="77777777" w:rsidR="008C0E73" w:rsidRPr="008C0E73" w:rsidRDefault="008C0E73" w:rsidP="008C0E73"/>
    <w:p w14:paraId="5208A358" w14:textId="58C77121" w:rsidR="008C0E73" w:rsidRPr="008C0E73" w:rsidRDefault="008C0E73" w:rsidP="008C0E73">
      <w:r w:rsidRPr="008C0E73">
        <w:t>La premisa de una aplicación web y una aplicación hibrida consiste en la reutilización de componentes cumpliéndolo en este caso a la perfección. Volveremos a utilizar los archivos AngularJS con la información sobre los quesos, los elementos del texto, estilos predefinidos etc.</w:t>
      </w:r>
    </w:p>
    <w:p w14:paraId="39076080" w14:textId="3A61D2C8" w:rsidR="008C0E73" w:rsidRPr="008C0E73" w:rsidRDefault="008C0E73" w:rsidP="008C0E73">
      <w:r w:rsidRPr="008C0E73">
        <w:t>El cambio funcional es prácticamente nulo siendo lo único que debemos adaptar son los tamaños de los diferentes componentes ya que no podemos utilizar la misma organización de los componentes debido al cambio de las dimensiones de la pantalla.</w:t>
      </w:r>
    </w:p>
    <w:p w14:paraId="6B0DD17C" w14:textId="77777777" w:rsidR="008C0E73" w:rsidRPr="008C0E73" w:rsidRDefault="008C0E73" w:rsidP="008C0E73">
      <w:r w:rsidRPr="008C0E73">
        <w:t>Un archivo .</w:t>
      </w:r>
      <w:proofErr w:type="spellStart"/>
      <w:r w:rsidRPr="008C0E73">
        <w:t>html</w:t>
      </w:r>
      <w:proofErr w:type="spellEnd"/>
      <w:r w:rsidRPr="008C0E73">
        <w:t xml:space="preserve"> Ionic tiene esta estructura.</w:t>
      </w:r>
    </w:p>
    <w:p w14:paraId="0C2A6ABA" w14:textId="77777777" w:rsidR="008C0E73" w:rsidRPr="008C0E73" w:rsidRDefault="008C0E73" w:rsidP="008C0E73">
      <w:pPr>
        <w:numPr>
          <w:ilvl w:val="0"/>
          <w:numId w:val="9"/>
        </w:numPr>
      </w:pPr>
      <w:r w:rsidRPr="008C0E73">
        <w:t>Ion-</w:t>
      </w:r>
      <w:proofErr w:type="spellStart"/>
      <w:r w:rsidRPr="008C0E73">
        <w:t>view</w:t>
      </w:r>
      <w:proofErr w:type="spellEnd"/>
      <w:r w:rsidRPr="008C0E73">
        <w:t xml:space="preserve"> </w:t>
      </w:r>
      <w:proofErr w:type="spellStart"/>
      <w:r w:rsidRPr="008C0E73">
        <w:t>title</w:t>
      </w:r>
      <w:proofErr w:type="spellEnd"/>
      <w:r w:rsidRPr="008C0E73">
        <w:t>: El nombre del titulo del apartado.</w:t>
      </w:r>
    </w:p>
    <w:p w14:paraId="524D0B9B" w14:textId="77777777" w:rsidR="008C0E73" w:rsidRPr="008C0E73" w:rsidRDefault="008C0E73" w:rsidP="008C0E73">
      <w:pPr>
        <w:numPr>
          <w:ilvl w:val="0"/>
          <w:numId w:val="9"/>
        </w:numPr>
      </w:pPr>
      <w:r w:rsidRPr="008C0E73">
        <w:t>Ion-</w:t>
      </w:r>
      <w:proofErr w:type="spellStart"/>
      <w:r w:rsidRPr="008C0E73">
        <w:t>content</w:t>
      </w:r>
      <w:proofErr w:type="spellEnd"/>
      <w:r w:rsidRPr="008C0E73">
        <w:t>: El contenido que interpretará Ionic.</w:t>
      </w:r>
    </w:p>
    <w:p w14:paraId="70C30F53" w14:textId="118B6731" w:rsidR="008C0E73" w:rsidRDefault="008C0E73" w:rsidP="008C0E73">
      <w:pPr>
        <w:pStyle w:val="Epgrafe"/>
      </w:pPr>
      <w:r>
        <w:rPr>
          <w:noProof/>
          <w:lang w:val="es-ES"/>
        </w:rPr>
        <w:drawing>
          <wp:anchor distT="0" distB="0" distL="114300" distR="114300" simplePos="0" relativeHeight="251686912" behindDoc="0" locked="0" layoutInCell="1" allowOverlap="1" wp14:anchorId="3D7FAA7E" wp14:editId="115BC9B1">
            <wp:simplePos x="0" y="0"/>
            <wp:positionH relativeFrom="column">
              <wp:posOffset>-114300</wp:posOffset>
            </wp:positionH>
            <wp:positionV relativeFrom="paragraph">
              <wp:posOffset>177165</wp:posOffset>
            </wp:positionV>
            <wp:extent cx="5396230" cy="394652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0 a las 23.03.17.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3946525"/>
                    </a:xfrm>
                    <a:prstGeom prst="rect">
                      <a:avLst/>
                    </a:prstGeom>
                  </pic:spPr>
                </pic:pic>
              </a:graphicData>
            </a:graphic>
            <wp14:sizeRelH relativeFrom="page">
              <wp14:pctWidth>0</wp14:pctWidth>
            </wp14:sizeRelH>
            <wp14:sizeRelV relativeFrom="page">
              <wp14:pctHeight>0</wp14:pctHeight>
            </wp14:sizeRelV>
          </wp:anchor>
        </w:drawing>
      </w:r>
      <w:r w:rsidR="00696CFE">
        <w:tab/>
      </w:r>
      <w:r w:rsidR="00696CFE">
        <w:tab/>
      </w:r>
      <w:r w:rsidR="00696CFE">
        <w:tab/>
      </w:r>
      <w:r w:rsidR="00696CFE">
        <w:tab/>
      </w:r>
      <w:r>
        <w:t>Figura 3.2.2 Código Ionic.</w:t>
      </w:r>
    </w:p>
    <w:p w14:paraId="2C027C46" w14:textId="77777777" w:rsidR="00696CFE" w:rsidRDefault="00696CFE" w:rsidP="00696CFE"/>
    <w:p w14:paraId="7666491E" w14:textId="77777777" w:rsidR="00696CFE" w:rsidRDefault="00696CFE" w:rsidP="00696CFE"/>
    <w:p w14:paraId="77275F4D" w14:textId="644924BD" w:rsidR="00696CFE" w:rsidRPr="00696CFE" w:rsidRDefault="00696CFE" w:rsidP="00696CFE">
      <w:r w:rsidRPr="00696CFE">
        <w:t>A continuación se mostrará la estructura de un proyecto hecho con Ionic.</w:t>
      </w:r>
    </w:p>
    <w:p w14:paraId="3C7FFA72" w14:textId="77777777" w:rsidR="00696CFE" w:rsidRPr="00696CFE" w:rsidRDefault="00696CFE" w:rsidP="00696CFE">
      <w:pPr>
        <w:numPr>
          <w:ilvl w:val="0"/>
          <w:numId w:val="10"/>
        </w:numPr>
      </w:pPr>
      <w:proofErr w:type="spellStart"/>
      <w:r w:rsidRPr="00696CFE">
        <w:t>Hooks</w:t>
      </w:r>
      <w:proofErr w:type="spellEnd"/>
      <w:r w:rsidRPr="00696CFE">
        <w:t xml:space="preserve">: Diferentes scripts de Apache </w:t>
      </w:r>
      <w:proofErr w:type="spellStart"/>
      <w:r w:rsidRPr="00696CFE">
        <w:t>Cordova</w:t>
      </w:r>
      <w:proofErr w:type="spellEnd"/>
      <w:r w:rsidRPr="00696CFE">
        <w:t>.</w:t>
      </w:r>
    </w:p>
    <w:p w14:paraId="14B7A96E" w14:textId="77777777" w:rsidR="00696CFE" w:rsidRPr="00696CFE" w:rsidRDefault="00696CFE" w:rsidP="00696CFE">
      <w:pPr>
        <w:numPr>
          <w:ilvl w:val="0"/>
          <w:numId w:val="10"/>
        </w:numPr>
      </w:pPr>
      <w:r w:rsidRPr="00696CFE">
        <w:rPr>
          <w:noProof/>
          <w:lang w:val="es-ES"/>
        </w:rPr>
        <w:drawing>
          <wp:anchor distT="0" distB="0" distL="114300" distR="114300" simplePos="0" relativeHeight="251688960" behindDoc="0" locked="0" layoutInCell="1" allowOverlap="1" wp14:anchorId="6564F8A9" wp14:editId="6DA45DE2">
            <wp:simplePos x="0" y="0"/>
            <wp:positionH relativeFrom="margin">
              <wp:posOffset>2971800</wp:posOffset>
            </wp:positionH>
            <wp:positionV relativeFrom="margin">
              <wp:posOffset>1028700</wp:posOffset>
            </wp:positionV>
            <wp:extent cx="2971800" cy="6604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0 a las 21.53.58.png"/>
                    <pic:cNvPicPr/>
                  </pic:nvPicPr>
                  <pic:blipFill>
                    <a:blip r:embed="rId40">
                      <a:extLst>
                        <a:ext uri="{28A0092B-C50C-407E-A947-70E740481C1C}">
                          <a14:useLocalDpi xmlns:a14="http://schemas.microsoft.com/office/drawing/2010/main" val="0"/>
                        </a:ext>
                      </a:extLst>
                    </a:blip>
                    <a:stretch>
                      <a:fillRect/>
                    </a:stretch>
                  </pic:blipFill>
                  <pic:spPr>
                    <a:xfrm>
                      <a:off x="0" y="0"/>
                      <a:ext cx="2971800" cy="6604000"/>
                    </a:xfrm>
                    <a:prstGeom prst="rect">
                      <a:avLst/>
                    </a:prstGeom>
                  </pic:spPr>
                </pic:pic>
              </a:graphicData>
            </a:graphic>
          </wp:anchor>
        </w:drawing>
      </w:r>
      <w:proofErr w:type="spellStart"/>
      <w:r w:rsidRPr="00696CFE">
        <w:t>Node_modules</w:t>
      </w:r>
      <w:proofErr w:type="spellEnd"/>
      <w:r w:rsidRPr="00696CFE">
        <w:t>: Esta es la carpeta que se genera al instalar diferentes dependencias de las tecnologías comentadas anteriormente.</w:t>
      </w:r>
    </w:p>
    <w:p w14:paraId="64EB9569" w14:textId="77777777" w:rsidR="00696CFE" w:rsidRPr="00696CFE" w:rsidRDefault="00696CFE" w:rsidP="00696CFE">
      <w:pPr>
        <w:numPr>
          <w:ilvl w:val="0"/>
          <w:numId w:val="10"/>
        </w:numPr>
      </w:pPr>
      <w:proofErr w:type="spellStart"/>
      <w:r w:rsidRPr="00696CFE">
        <w:t>Platforms</w:t>
      </w:r>
      <w:proofErr w:type="spellEnd"/>
      <w:r w:rsidRPr="00696CFE">
        <w:t>: Las plataformas para las que va a estar disponible esta aplicación. Se puede cambiar el estilo de la aplicación simplemente cambiando el .</w:t>
      </w:r>
      <w:proofErr w:type="spellStart"/>
      <w:r w:rsidRPr="00696CFE">
        <w:t>css</w:t>
      </w:r>
      <w:proofErr w:type="spellEnd"/>
      <w:r w:rsidRPr="00696CFE">
        <w:t xml:space="preserve"> de dicha plataforma.</w:t>
      </w:r>
    </w:p>
    <w:p w14:paraId="3CCFBCAE" w14:textId="77777777" w:rsidR="00696CFE" w:rsidRPr="00696CFE" w:rsidRDefault="00696CFE" w:rsidP="00696CFE">
      <w:pPr>
        <w:numPr>
          <w:ilvl w:val="0"/>
          <w:numId w:val="10"/>
        </w:numPr>
      </w:pPr>
      <w:proofErr w:type="spellStart"/>
      <w:r w:rsidRPr="00696CFE">
        <w:t>Plugins</w:t>
      </w:r>
      <w:proofErr w:type="spellEnd"/>
      <w:r w:rsidRPr="00696CFE">
        <w:t xml:space="preserve">: Los </w:t>
      </w:r>
      <w:proofErr w:type="spellStart"/>
      <w:r w:rsidRPr="00696CFE">
        <w:t>plugins</w:t>
      </w:r>
      <w:proofErr w:type="spellEnd"/>
      <w:r w:rsidRPr="00696CFE">
        <w:t xml:space="preserve"> de </w:t>
      </w:r>
      <w:proofErr w:type="spellStart"/>
      <w:r w:rsidRPr="00696CFE">
        <w:t>Cordova</w:t>
      </w:r>
      <w:proofErr w:type="spellEnd"/>
      <w:r w:rsidRPr="00696CFE">
        <w:t xml:space="preserve"> que necesita para el correcto funcionamiento de la aplicación.</w:t>
      </w:r>
    </w:p>
    <w:p w14:paraId="08862965" w14:textId="77777777" w:rsidR="00696CFE" w:rsidRPr="00696CFE" w:rsidRDefault="00696CFE" w:rsidP="00696CFE">
      <w:pPr>
        <w:numPr>
          <w:ilvl w:val="0"/>
          <w:numId w:val="10"/>
        </w:numPr>
      </w:pPr>
      <w:proofErr w:type="spellStart"/>
      <w:r w:rsidRPr="00696CFE">
        <w:t>Scss</w:t>
      </w:r>
      <w:proofErr w:type="spellEnd"/>
      <w:r w:rsidRPr="00696CFE">
        <w:t xml:space="preserve">: Los archivos </w:t>
      </w:r>
      <w:proofErr w:type="spellStart"/>
      <w:r w:rsidRPr="00696CFE">
        <w:t>sass</w:t>
      </w:r>
      <w:proofErr w:type="spellEnd"/>
      <w:r w:rsidRPr="00696CFE">
        <w:t xml:space="preserve"> de los que esta creado Ionic.</w:t>
      </w:r>
    </w:p>
    <w:p w14:paraId="1DEEB46D" w14:textId="77777777" w:rsidR="00696CFE" w:rsidRPr="00696CFE" w:rsidRDefault="00696CFE" w:rsidP="00696CFE">
      <w:pPr>
        <w:numPr>
          <w:ilvl w:val="0"/>
          <w:numId w:val="10"/>
        </w:numPr>
      </w:pPr>
      <w:proofErr w:type="spellStart"/>
      <w:r w:rsidRPr="00696CFE">
        <w:t>www</w:t>
      </w:r>
      <w:proofErr w:type="spellEnd"/>
      <w:r w:rsidRPr="00696CFE">
        <w:t>: Estructura donde encontramos los archivos de los que esta compuesta la aplicación ya sea .</w:t>
      </w:r>
      <w:proofErr w:type="spellStart"/>
      <w:r w:rsidRPr="00696CFE">
        <w:t>html</w:t>
      </w:r>
      <w:proofErr w:type="spellEnd"/>
      <w:r w:rsidRPr="00696CFE">
        <w:t xml:space="preserve">, </w:t>
      </w:r>
      <w:proofErr w:type="spellStart"/>
      <w:r w:rsidRPr="00696CFE">
        <w:t>css</w:t>
      </w:r>
      <w:proofErr w:type="spellEnd"/>
      <w:r w:rsidRPr="00696CFE">
        <w:t xml:space="preserve">, </w:t>
      </w:r>
      <w:proofErr w:type="spellStart"/>
      <w:r w:rsidRPr="00696CFE">
        <w:t>js</w:t>
      </w:r>
      <w:proofErr w:type="spellEnd"/>
      <w:r w:rsidRPr="00696CFE">
        <w:t xml:space="preserve"> etc.</w:t>
      </w:r>
    </w:p>
    <w:p w14:paraId="698C7DEE" w14:textId="77777777" w:rsidR="00696CFE" w:rsidRPr="00696CFE" w:rsidRDefault="00696CFE" w:rsidP="00696CFE">
      <w:pPr>
        <w:numPr>
          <w:ilvl w:val="1"/>
          <w:numId w:val="10"/>
        </w:numPr>
      </w:pPr>
      <w:proofErr w:type="spellStart"/>
      <w:r w:rsidRPr="00696CFE">
        <w:t>Css</w:t>
      </w:r>
      <w:proofErr w:type="spellEnd"/>
      <w:r w:rsidRPr="00696CFE">
        <w:t>: Donde están ubicados los estilos de la aplicación.</w:t>
      </w:r>
    </w:p>
    <w:p w14:paraId="4DC8067A" w14:textId="77777777" w:rsidR="00696CFE" w:rsidRPr="00696CFE" w:rsidRDefault="00696CFE" w:rsidP="00696CFE">
      <w:pPr>
        <w:numPr>
          <w:ilvl w:val="1"/>
          <w:numId w:val="10"/>
        </w:numPr>
      </w:pPr>
      <w:proofErr w:type="spellStart"/>
      <w:r w:rsidRPr="00696CFE">
        <w:t>Img</w:t>
      </w:r>
      <w:proofErr w:type="spellEnd"/>
      <w:r w:rsidRPr="00696CFE">
        <w:t>: Aquí se ubican las imágenes de la aplicación.</w:t>
      </w:r>
    </w:p>
    <w:p w14:paraId="0DAD4932" w14:textId="77777777" w:rsidR="00696CFE" w:rsidRPr="00696CFE" w:rsidRDefault="00696CFE" w:rsidP="00696CFE">
      <w:pPr>
        <w:numPr>
          <w:ilvl w:val="1"/>
          <w:numId w:val="10"/>
        </w:numPr>
      </w:pPr>
      <w:proofErr w:type="spellStart"/>
      <w:r w:rsidRPr="00696CFE">
        <w:t>Js</w:t>
      </w:r>
      <w:proofErr w:type="spellEnd"/>
      <w:r w:rsidRPr="00696CFE">
        <w:t xml:space="preserve">: Archivos </w:t>
      </w:r>
      <w:proofErr w:type="spellStart"/>
      <w:r w:rsidRPr="00696CFE">
        <w:t>javascript</w:t>
      </w:r>
      <w:proofErr w:type="spellEnd"/>
      <w:r w:rsidRPr="00696CFE">
        <w:t xml:space="preserve">. Tanto </w:t>
      </w:r>
      <w:proofErr w:type="spellStart"/>
      <w:r w:rsidRPr="00696CFE">
        <w:t>js</w:t>
      </w:r>
      <w:proofErr w:type="spellEnd"/>
      <w:r w:rsidRPr="00696CFE">
        <w:t xml:space="preserve"> como de AngularJS.</w:t>
      </w:r>
    </w:p>
    <w:p w14:paraId="4BDDB298" w14:textId="77777777" w:rsidR="00696CFE" w:rsidRPr="00696CFE" w:rsidRDefault="00696CFE" w:rsidP="00696CFE">
      <w:pPr>
        <w:numPr>
          <w:ilvl w:val="1"/>
          <w:numId w:val="10"/>
        </w:numPr>
      </w:pPr>
      <w:proofErr w:type="spellStart"/>
      <w:r w:rsidRPr="00696CFE">
        <w:t>Lib</w:t>
      </w:r>
      <w:proofErr w:type="spellEnd"/>
      <w:r w:rsidRPr="00696CFE">
        <w:t>: las librerías utilizadas para el desarrollo.</w:t>
      </w:r>
    </w:p>
    <w:p w14:paraId="13194A3D" w14:textId="77777777" w:rsidR="00696CFE" w:rsidRPr="00696CFE" w:rsidRDefault="00696CFE" w:rsidP="00696CFE">
      <w:pPr>
        <w:numPr>
          <w:ilvl w:val="1"/>
          <w:numId w:val="10"/>
        </w:numPr>
      </w:pPr>
      <w:proofErr w:type="spellStart"/>
      <w:r w:rsidRPr="00696CFE">
        <w:t>Templates</w:t>
      </w:r>
      <w:proofErr w:type="spellEnd"/>
      <w:r w:rsidRPr="00696CFE">
        <w:t>: Todas las paginas web que se cargan en nuestra aplicación.</w:t>
      </w:r>
    </w:p>
    <w:p w14:paraId="4C41B18B" w14:textId="77777777" w:rsidR="00696CFE" w:rsidRPr="00696CFE" w:rsidRDefault="00696CFE" w:rsidP="00696CFE">
      <w:pPr>
        <w:numPr>
          <w:ilvl w:val="0"/>
          <w:numId w:val="10"/>
        </w:numPr>
      </w:pPr>
      <w:proofErr w:type="spellStart"/>
      <w:r w:rsidRPr="00696CFE">
        <w:t>Bower.json</w:t>
      </w:r>
      <w:proofErr w:type="spellEnd"/>
      <w:r w:rsidRPr="00696CFE">
        <w:t xml:space="preserve">: Donde tiene </w:t>
      </w:r>
      <w:proofErr w:type="spellStart"/>
      <w:r w:rsidRPr="00696CFE">
        <w:t>bower</w:t>
      </w:r>
      <w:proofErr w:type="spellEnd"/>
      <w:r w:rsidRPr="00696CFE">
        <w:t xml:space="preserve"> indicado las dependencias que hacen falta.</w:t>
      </w:r>
    </w:p>
    <w:p w14:paraId="0F4501DB" w14:textId="77777777" w:rsidR="00696CFE" w:rsidRPr="00696CFE" w:rsidRDefault="00696CFE" w:rsidP="00696CFE">
      <w:pPr>
        <w:numPr>
          <w:ilvl w:val="0"/>
          <w:numId w:val="10"/>
        </w:numPr>
      </w:pPr>
      <w:r w:rsidRPr="00696CFE">
        <w:t xml:space="preserve">Config.xml: Archivo de configuración de </w:t>
      </w:r>
      <w:proofErr w:type="spellStart"/>
      <w:r w:rsidRPr="00696CFE">
        <w:t>Cordova</w:t>
      </w:r>
      <w:proofErr w:type="spellEnd"/>
      <w:r w:rsidRPr="00696CFE">
        <w:t>. Se indica la descripción del proyecto, el nombre, el autor etc.</w:t>
      </w:r>
    </w:p>
    <w:p w14:paraId="454D9E08" w14:textId="2912B149" w:rsidR="00611F47" w:rsidRDefault="00696CFE" w:rsidP="008A006B">
      <w:pPr>
        <w:pStyle w:val="Epgrafe"/>
        <w:ind w:left="4956"/>
      </w:pPr>
      <w:r>
        <w:t>Figura 3.2.2 Estructura proyecto móvil</w:t>
      </w:r>
    </w:p>
    <w:p w14:paraId="4D27F903" w14:textId="77777777" w:rsidR="008C0E73" w:rsidRDefault="008C0E73" w:rsidP="00611F47"/>
    <w:p w14:paraId="1188CA79" w14:textId="77777777" w:rsidR="00611F47" w:rsidRDefault="00611F47" w:rsidP="00611F47"/>
    <w:p w14:paraId="344981A7" w14:textId="77777777" w:rsidR="00B17F77" w:rsidRPr="00B17F77" w:rsidRDefault="00B17F77" w:rsidP="00B17F77">
      <w:pPr>
        <w:numPr>
          <w:ilvl w:val="0"/>
          <w:numId w:val="10"/>
        </w:numPr>
      </w:pPr>
      <w:r w:rsidRPr="00B17F77">
        <w:t xml:space="preserve">Gulpfile.js: Archivo de configuración de </w:t>
      </w:r>
      <w:proofErr w:type="spellStart"/>
      <w:r w:rsidRPr="00B17F77">
        <w:t>gulp</w:t>
      </w:r>
      <w:proofErr w:type="spellEnd"/>
      <w:r w:rsidRPr="00B17F77">
        <w:t xml:space="preserve">. Aquí encontramos las diferentes tareas existentes. También podemos añadir las nuestras. </w:t>
      </w:r>
    </w:p>
    <w:p w14:paraId="47CC4A64" w14:textId="684989F3" w:rsidR="00611F47" w:rsidRDefault="00B17F77" w:rsidP="00611F47">
      <w:pPr>
        <w:numPr>
          <w:ilvl w:val="0"/>
          <w:numId w:val="10"/>
        </w:numPr>
      </w:pPr>
      <w:proofErr w:type="spellStart"/>
      <w:r w:rsidRPr="00B17F77">
        <w:t>Package.json</w:t>
      </w:r>
      <w:proofErr w:type="spellEnd"/>
      <w:r w:rsidRPr="00B17F77">
        <w:t>: Toda la información de la aplicación tanto de dependencias como de la propia aplicación (versión, descripción, plataformas etc.)</w:t>
      </w:r>
    </w:p>
    <w:p w14:paraId="57553B18" w14:textId="6B177C63" w:rsidR="006373C0" w:rsidRDefault="006373C0" w:rsidP="006373C0">
      <w:pPr>
        <w:pStyle w:val="Ttulo1"/>
      </w:pPr>
      <w:bookmarkStart w:id="13" w:name="_Toc296585415"/>
      <w:r>
        <w:t>Solución</w:t>
      </w:r>
      <w:bookmarkEnd w:id="13"/>
    </w:p>
    <w:p w14:paraId="0EE10F60" w14:textId="77777777" w:rsidR="006373C0" w:rsidRDefault="006373C0" w:rsidP="006373C0"/>
    <w:p w14:paraId="7F0BC9BD" w14:textId="2BFEB5D3" w:rsidR="006373C0" w:rsidRDefault="00FF58F5" w:rsidP="00FF58F5">
      <w:pPr>
        <w:pStyle w:val="Ttulo2"/>
      </w:pPr>
      <w:bookmarkStart w:id="14" w:name="_Toc296585416"/>
      <w:r>
        <w:t>Solución – Aplicación web</w:t>
      </w:r>
      <w:bookmarkEnd w:id="14"/>
    </w:p>
    <w:p w14:paraId="634A146E" w14:textId="77777777" w:rsidR="00FF58F5" w:rsidRDefault="00FF58F5" w:rsidP="00FF58F5"/>
    <w:p w14:paraId="65922EC6" w14:textId="0DFED3CA" w:rsidR="00FF58F5" w:rsidRDefault="00184BC1" w:rsidP="00FF58F5">
      <w:r>
        <w:t xml:space="preserve">A continuación </w:t>
      </w:r>
      <w:r w:rsidR="00BB11B7">
        <w:t>mostraremos el resultado de la aplicación web.</w:t>
      </w:r>
      <w:r w:rsidR="00A60641">
        <w:t xml:space="preserve"> Se mostraran parte por parte ya que si hiciésemos</w:t>
      </w:r>
      <w:r w:rsidR="00642DAA">
        <w:t xml:space="preserve"> muestra de la web con una imagen de toda tendríamos un tamaño de imagen muy pequeño con lo que no se podría apreciar correctamente. </w:t>
      </w:r>
    </w:p>
    <w:p w14:paraId="6A2787D6" w14:textId="683E2D3B" w:rsidR="00281693" w:rsidRDefault="00281693" w:rsidP="00FF58F5">
      <w:r>
        <w:t>Se detallaran los diferentes elementos de la aplicación web, como son la cabecera, el contenedor, el pie, elementos de búsqueda, mapas etc.</w:t>
      </w:r>
    </w:p>
    <w:p w14:paraId="686BE862" w14:textId="07BDC2F7" w:rsidR="00281693" w:rsidRDefault="00A60641" w:rsidP="00FF58F5">
      <w:pPr>
        <w:rPr>
          <w:b/>
        </w:rPr>
      </w:pPr>
      <w:r>
        <w:rPr>
          <w:noProof/>
          <w:lang w:val="es-ES"/>
        </w:rPr>
        <w:drawing>
          <wp:anchor distT="0" distB="0" distL="114300" distR="114300" simplePos="0" relativeHeight="251689984" behindDoc="0" locked="0" layoutInCell="1" allowOverlap="1" wp14:anchorId="60DEB499" wp14:editId="35463ADF">
            <wp:simplePos x="0" y="0"/>
            <wp:positionH relativeFrom="column">
              <wp:posOffset>34290</wp:posOffset>
            </wp:positionH>
            <wp:positionV relativeFrom="paragraph">
              <wp:posOffset>494665</wp:posOffset>
            </wp:positionV>
            <wp:extent cx="5727065" cy="7721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1.12.32.png"/>
                    <pic:cNvPicPr/>
                  </pic:nvPicPr>
                  <pic:blipFill rotWithShape="1">
                    <a:blip r:embed="rId41">
                      <a:extLst>
                        <a:ext uri="{28A0092B-C50C-407E-A947-70E740481C1C}">
                          <a14:useLocalDpi xmlns:a14="http://schemas.microsoft.com/office/drawing/2010/main" val="0"/>
                        </a:ext>
                      </a:extLst>
                    </a:blip>
                    <a:srcRect l="58273" r="-1"/>
                    <a:stretch/>
                  </pic:blipFill>
                  <pic:spPr bwMode="auto">
                    <a:xfrm>
                      <a:off x="0" y="0"/>
                      <a:ext cx="5727065" cy="77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693">
        <w:rPr>
          <w:b/>
        </w:rPr>
        <w:t>Cabecera</w:t>
      </w:r>
    </w:p>
    <w:p w14:paraId="23DDBE80" w14:textId="559672C5" w:rsidR="00DF7B2D" w:rsidRDefault="00DF7B2D" w:rsidP="00DF7B2D">
      <w:pPr>
        <w:pStyle w:val="Epgrafe"/>
      </w:pPr>
      <w:r>
        <w:tab/>
      </w:r>
      <w:r>
        <w:tab/>
      </w:r>
      <w:r>
        <w:tab/>
      </w:r>
      <w:r>
        <w:tab/>
      </w:r>
      <w:r>
        <w:tab/>
        <w:t>Figura 4.1 Cabecera</w:t>
      </w:r>
    </w:p>
    <w:p w14:paraId="1CA552A0" w14:textId="77777777" w:rsidR="00DD50B3" w:rsidRDefault="00DF7B2D" w:rsidP="00DF7B2D">
      <w:r>
        <w:t xml:space="preserve"> </w:t>
      </w:r>
    </w:p>
    <w:p w14:paraId="22D339F8" w14:textId="630E8348" w:rsidR="00DF7B2D" w:rsidRDefault="00DD50B3" w:rsidP="00DF7B2D">
      <w:r>
        <w:t xml:space="preserve">La cabecera será uno de los medios por los que el usuario podrá interactuar con la página. Cada elemento del menú tiene un efecto </w:t>
      </w:r>
      <w:proofErr w:type="spellStart"/>
      <w:r>
        <w:t>hover</w:t>
      </w:r>
      <w:proofErr w:type="spellEnd"/>
      <w:r>
        <w:t xml:space="preserve"> que mejorar</w:t>
      </w:r>
      <w:r w:rsidR="00A60641">
        <w:t xml:space="preserve"> la experiencia de usuario</w:t>
      </w:r>
      <w:r w:rsidR="000F686D">
        <w:t>. El color empleado hace alusión a la corteza del queso.</w:t>
      </w:r>
    </w:p>
    <w:p w14:paraId="65F9C587" w14:textId="77777777" w:rsidR="004641B4" w:rsidRDefault="004641B4" w:rsidP="00DF7B2D"/>
    <w:p w14:paraId="21AF3104" w14:textId="5E65C146" w:rsidR="004641B4" w:rsidRDefault="002F29F8" w:rsidP="00DF7B2D">
      <w:pPr>
        <w:rPr>
          <w:b/>
        </w:rPr>
      </w:pPr>
      <w:r>
        <w:rPr>
          <w:b/>
          <w:noProof/>
          <w:lang w:val="es-ES"/>
        </w:rPr>
        <w:drawing>
          <wp:anchor distT="0" distB="0" distL="114300" distR="114300" simplePos="0" relativeHeight="251691008" behindDoc="0" locked="0" layoutInCell="1" allowOverlap="1" wp14:anchorId="214B4833" wp14:editId="28726EFF">
            <wp:simplePos x="0" y="0"/>
            <wp:positionH relativeFrom="column">
              <wp:posOffset>-1143000</wp:posOffset>
            </wp:positionH>
            <wp:positionV relativeFrom="paragraph">
              <wp:posOffset>418465</wp:posOffset>
            </wp:positionV>
            <wp:extent cx="7318375" cy="5588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1.39.14.png"/>
                    <pic:cNvPicPr/>
                  </pic:nvPicPr>
                  <pic:blipFill rotWithShape="1">
                    <a:blip r:embed="rId42">
                      <a:extLst>
                        <a:ext uri="{28A0092B-C50C-407E-A947-70E740481C1C}">
                          <a14:useLocalDpi xmlns:a14="http://schemas.microsoft.com/office/drawing/2010/main" val="0"/>
                        </a:ext>
                      </a:extLst>
                    </a:blip>
                    <a:srcRect l="10502" r="12297" b="12874"/>
                    <a:stretch/>
                  </pic:blipFill>
                  <pic:spPr bwMode="auto">
                    <a:xfrm>
                      <a:off x="0" y="0"/>
                      <a:ext cx="7318375" cy="55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1B4">
        <w:rPr>
          <w:b/>
        </w:rPr>
        <w:t>Pie</w:t>
      </w:r>
    </w:p>
    <w:p w14:paraId="58F832E1" w14:textId="4DFD2F68" w:rsidR="004641B4" w:rsidRDefault="00A441DB" w:rsidP="00A441DB">
      <w:pPr>
        <w:pStyle w:val="Epgrafe"/>
        <w:ind w:left="2832" w:firstLine="708"/>
      </w:pPr>
      <w:r>
        <w:t>Figura 4.1 Pie</w:t>
      </w:r>
    </w:p>
    <w:p w14:paraId="05108C4A" w14:textId="6A94CA07" w:rsidR="00A441DB" w:rsidRDefault="00FF7CB8" w:rsidP="00A441DB">
      <w:r>
        <w:t xml:space="preserve">El pie será otro modo de interacción con el usuario. Tenemos distintos elementos en la parte inferior derecha que corresponden con las diferentes secciones que la pagina web </w:t>
      </w:r>
      <w:r w:rsidR="00714DBF">
        <w:t xml:space="preserve">tiene creadas. </w:t>
      </w:r>
    </w:p>
    <w:p w14:paraId="0E702681" w14:textId="77777777" w:rsidR="00DA7EDC" w:rsidRDefault="00DA7EDC" w:rsidP="00A441DB"/>
    <w:p w14:paraId="5DD5B530" w14:textId="77777777" w:rsidR="00714DBF" w:rsidRDefault="00714DBF" w:rsidP="00A441DB"/>
    <w:p w14:paraId="69175558" w14:textId="085C0A01" w:rsidR="00714DBF" w:rsidRDefault="00317A3F" w:rsidP="00A441DB">
      <w:pPr>
        <w:rPr>
          <w:b/>
        </w:rPr>
      </w:pPr>
      <w:r>
        <w:rPr>
          <w:b/>
        </w:rPr>
        <w:lastRenderedPageBreak/>
        <w:t>Contenido</w:t>
      </w:r>
      <w:r w:rsidR="006A1B49">
        <w:rPr>
          <w:b/>
        </w:rPr>
        <w:t xml:space="preserve"> modal</w:t>
      </w:r>
    </w:p>
    <w:p w14:paraId="0F866899" w14:textId="00B48582" w:rsidR="00317A3F" w:rsidRDefault="00317A3F" w:rsidP="00A441DB">
      <w:pPr>
        <w:rPr>
          <w:b/>
        </w:rPr>
      </w:pPr>
      <w:r>
        <w:rPr>
          <w:noProof/>
          <w:lang w:val="es-ES"/>
        </w:rPr>
        <w:drawing>
          <wp:anchor distT="0" distB="0" distL="114300" distR="114300" simplePos="0" relativeHeight="251692032" behindDoc="0" locked="0" layoutInCell="1" allowOverlap="1" wp14:anchorId="3B366455" wp14:editId="4918EAE7">
            <wp:simplePos x="0" y="0"/>
            <wp:positionH relativeFrom="column">
              <wp:posOffset>0</wp:posOffset>
            </wp:positionH>
            <wp:positionV relativeFrom="paragraph">
              <wp:posOffset>235585</wp:posOffset>
            </wp:positionV>
            <wp:extent cx="5575935" cy="4656455"/>
            <wp:effectExtent l="0" t="0" r="1206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1.43.17.png"/>
                    <pic:cNvPicPr/>
                  </pic:nvPicPr>
                  <pic:blipFill>
                    <a:blip r:embed="rId43">
                      <a:extLst>
                        <a:ext uri="{28A0092B-C50C-407E-A947-70E740481C1C}">
                          <a14:useLocalDpi xmlns:a14="http://schemas.microsoft.com/office/drawing/2010/main" val="0"/>
                        </a:ext>
                      </a:extLst>
                    </a:blip>
                    <a:stretch>
                      <a:fillRect/>
                    </a:stretch>
                  </pic:blipFill>
                  <pic:spPr>
                    <a:xfrm>
                      <a:off x="0" y="0"/>
                      <a:ext cx="5575935" cy="4656455"/>
                    </a:xfrm>
                    <a:prstGeom prst="rect">
                      <a:avLst/>
                    </a:prstGeom>
                  </pic:spPr>
                </pic:pic>
              </a:graphicData>
            </a:graphic>
            <wp14:sizeRelH relativeFrom="page">
              <wp14:pctWidth>0</wp14:pctWidth>
            </wp14:sizeRelH>
            <wp14:sizeRelV relativeFrom="page">
              <wp14:pctHeight>0</wp14:pctHeight>
            </wp14:sizeRelV>
          </wp:anchor>
        </w:drawing>
      </w:r>
    </w:p>
    <w:p w14:paraId="42CC066B" w14:textId="4DF86DAD" w:rsidR="00317A3F" w:rsidRPr="00317A3F" w:rsidRDefault="00317A3F" w:rsidP="006A1B49">
      <w:pPr>
        <w:pStyle w:val="Epgrafe"/>
        <w:ind w:left="2124" w:firstLine="708"/>
      </w:pPr>
      <w:r>
        <w:t>Figura 4.1 Contenido</w:t>
      </w:r>
      <w:r w:rsidR="006A1B49">
        <w:t xml:space="preserve"> modal</w:t>
      </w:r>
    </w:p>
    <w:p w14:paraId="4BEF5C55" w14:textId="5A6A01EE" w:rsidR="004641B4" w:rsidRPr="004641B4" w:rsidRDefault="004641B4" w:rsidP="00DF7B2D">
      <w:pPr>
        <w:rPr>
          <w:b/>
        </w:rPr>
      </w:pPr>
    </w:p>
    <w:p w14:paraId="7DDBE0C5" w14:textId="53ECD48A" w:rsidR="00DF7B2D" w:rsidRDefault="00DF7B2D" w:rsidP="00DF7B2D">
      <w:r>
        <w:t xml:space="preserve"> </w:t>
      </w:r>
      <w:r w:rsidR="00DA7EDC">
        <w:t xml:space="preserve">El contenido es la parte que proveerá de información al usuario. Siempre concordará </w:t>
      </w:r>
      <w:r w:rsidR="00803139">
        <w:t>el elemento que haya seleccionado el usuario con la información recibida.</w:t>
      </w:r>
    </w:p>
    <w:p w14:paraId="25AC0948" w14:textId="3F01A00F" w:rsidR="00803139" w:rsidRDefault="00116F7E" w:rsidP="00DF7B2D">
      <w:r>
        <w:t>La combinación de colores siempre será modulaciones tonales del amarillo, blanco y marrón.</w:t>
      </w:r>
    </w:p>
    <w:p w14:paraId="667DCF01" w14:textId="77777777" w:rsidR="0079283D" w:rsidRDefault="0079283D" w:rsidP="00DF7B2D"/>
    <w:p w14:paraId="037B4C3B" w14:textId="77777777" w:rsidR="0079283D" w:rsidRDefault="0079283D" w:rsidP="00DF7B2D"/>
    <w:p w14:paraId="2C28385F" w14:textId="77777777" w:rsidR="0079283D" w:rsidRDefault="0079283D" w:rsidP="00DF7B2D"/>
    <w:p w14:paraId="1E074C30" w14:textId="77777777" w:rsidR="0079283D" w:rsidRDefault="0079283D" w:rsidP="00DF7B2D"/>
    <w:p w14:paraId="19027F58" w14:textId="77777777" w:rsidR="0079283D" w:rsidRDefault="0079283D" w:rsidP="00DF7B2D"/>
    <w:p w14:paraId="0FDC0566" w14:textId="77777777" w:rsidR="0079283D" w:rsidRDefault="0079283D" w:rsidP="00DF7B2D"/>
    <w:p w14:paraId="3B8BFBEA" w14:textId="14D77F26" w:rsidR="0079283D" w:rsidRDefault="000B5676" w:rsidP="00DF7B2D">
      <w:pPr>
        <w:rPr>
          <w:b/>
        </w:rPr>
      </w:pPr>
      <w:r>
        <w:rPr>
          <w:b/>
        </w:rPr>
        <w:lastRenderedPageBreak/>
        <w:t>Buscador</w:t>
      </w:r>
    </w:p>
    <w:p w14:paraId="29B4B6D9" w14:textId="01E705B0" w:rsidR="000B5676" w:rsidRDefault="001B2A86" w:rsidP="00DF7B2D">
      <w:r>
        <w:t xml:space="preserve">Se ha integrado un buscador en la página Tipos de Queso para que al usuario le sea mucho mas </w:t>
      </w:r>
      <w:r w:rsidR="00911AF0">
        <w:t>cómodo</w:t>
      </w:r>
      <w:r>
        <w:t xml:space="preserve"> encontrar </w:t>
      </w:r>
      <w:r w:rsidR="00911AF0">
        <w:t>uno de los tipos de las diferentes categorías que existen. El origen de la leche y el tipo de la pasta.</w:t>
      </w:r>
    </w:p>
    <w:p w14:paraId="7A614D7F" w14:textId="3C9A9171" w:rsidR="00911AF0" w:rsidRDefault="00666C34" w:rsidP="00DF7B2D">
      <w:r>
        <w:rPr>
          <w:noProof/>
          <w:lang w:val="es-ES"/>
        </w:rPr>
        <w:drawing>
          <wp:anchor distT="0" distB="0" distL="114300" distR="114300" simplePos="0" relativeHeight="251693056" behindDoc="0" locked="0" layoutInCell="1" allowOverlap="1" wp14:anchorId="7A91F720" wp14:editId="7AEE4261">
            <wp:simplePos x="0" y="0"/>
            <wp:positionH relativeFrom="column">
              <wp:posOffset>0</wp:posOffset>
            </wp:positionH>
            <wp:positionV relativeFrom="paragraph">
              <wp:posOffset>608965</wp:posOffset>
            </wp:positionV>
            <wp:extent cx="5575935" cy="899795"/>
            <wp:effectExtent l="0" t="0" r="1206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1.48.19.png"/>
                    <pic:cNvPicPr/>
                  </pic:nvPicPr>
                  <pic:blipFill>
                    <a:blip r:embed="rId44">
                      <a:extLst>
                        <a:ext uri="{28A0092B-C50C-407E-A947-70E740481C1C}">
                          <a14:useLocalDpi xmlns:a14="http://schemas.microsoft.com/office/drawing/2010/main" val="0"/>
                        </a:ext>
                      </a:extLst>
                    </a:blip>
                    <a:stretch>
                      <a:fillRect/>
                    </a:stretch>
                  </pic:blipFill>
                  <pic:spPr>
                    <a:xfrm>
                      <a:off x="0" y="0"/>
                      <a:ext cx="5575935" cy="899795"/>
                    </a:xfrm>
                    <a:prstGeom prst="rect">
                      <a:avLst/>
                    </a:prstGeom>
                  </pic:spPr>
                </pic:pic>
              </a:graphicData>
            </a:graphic>
            <wp14:sizeRelH relativeFrom="page">
              <wp14:pctWidth>0</wp14:pctWidth>
            </wp14:sizeRelH>
            <wp14:sizeRelV relativeFrom="page">
              <wp14:pctHeight>0</wp14:pctHeight>
            </wp14:sizeRelV>
          </wp:anchor>
        </w:drawing>
      </w:r>
      <w:r w:rsidR="00D10F11">
        <w:t xml:space="preserve">El usuario introducirá el texto y la página </w:t>
      </w:r>
      <w:r w:rsidR="00C832EA">
        <w:t>se encargará de mostrar los resultados que concuerden con lo introducido.</w:t>
      </w:r>
    </w:p>
    <w:p w14:paraId="3E487302" w14:textId="77777777" w:rsidR="00C832EA" w:rsidRDefault="00C832EA" w:rsidP="00DF7B2D"/>
    <w:p w14:paraId="147EB808" w14:textId="7A05EB21" w:rsidR="00666C34" w:rsidRDefault="00666C34" w:rsidP="00666C34">
      <w:pPr>
        <w:pStyle w:val="Epgrafe"/>
        <w:ind w:left="2832" w:firstLine="708"/>
      </w:pPr>
      <w:r>
        <w:t>Figura 4.1 Buscador</w:t>
      </w:r>
    </w:p>
    <w:p w14:paraId="5C6CB80D" w14:textId="77777777" w:rsidR="00C832EA" w:rsidRDefault="00C832EA" w:rsidP="00666C34"/>
    <w:p w14:paraId="72FFC8D5" w14:textId="0F31FAAD" w:rsidR="00CE2B97" w:rsidRDefault="00994ACC" w:rsidP="00666C34">
      <w:pPr>
        <w:rPr>
          <w:b/>
        </w:rPr>
      </w:pPr>
      <w:r>
        <w:rPr>
          <w:noProof/>
          <w:lang w:val="es-ES"/>
        </w:rPr>
        <w:drawing>
          <wp:anchor distT="0" distB="0" distL="114300" distR="114300" simplePos="0" relativeHeight="251694080" behindDoc="0" locked="0" layoutInCell="1" allowOverlap="1" wp14:anchorId="2AEC8C80" wp14:editId="0B6A8223">
            <wp:simplePos x="0" y="0"/>
            <wp:positionH relativeFrom="column">
              <wp:posOffset>-114300</wp:posOffset>
            </wp:positionH>
            <wp:positionV relativeFrom="paragraph">
              <wp:posOffset>504190</wp:posOffset>
            </wp:positionV>
            <wp:extent cx="5575935" cy="2403475"/>
            <wp:effectExtent l="0" t="0" r="1206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1.55.31.png"/>
                    <pic:cNvPicPr/>
                  </pic:nvPicPr>
                  <pic:blipFill>
                    <a:blip r:embed="rId45">
                      <a:extLst>
                        <a:ext uri="{28A0092B-C50C-407E-A947-70E740481C1C}">
                          <a14:useLocalDpi xmlns:a14="http://schemas.microsoft.com/office/drawing/2010/main" val="0"/>
                        </a:ext>
                      </a:extLst>
                    </a:blip>
                    <a:stretch>
                      <a:fillRect/>
                    </a:stretch>
                  </pic:blipFill>
                  <pic:spPr>
                    <a:xfrm>
                      <a:off x="0" y="0"/>
                      <a:ext cx="5575935" cy="2403475"/>
                    </a:xfrm>
                    <a:prstGeom prst="rect">
                      <a:avLst/>
                    </a:prstGeom>
                  </pic:spPr>
                </pic:pic>
              </a:graphicData>
            </a:graphic>
            <wp14:sizeRelH relativeFrom="page">
              <wp14:pctWidth>0</wp14:pctWidth>
            </wp14:sizeRelH>
            <wp14:sizeRelV relativeFrom="page">
              <wp14:pctHeight>0</wp14:pctHeight>
            </wp14:sizeRelV>
          </wp:anchor>
        </w:drawing>
      </w:r>
      <w:r w:rsidR="00CE2B97">
        <w:rPr>
          <w:b/>
        </w:rPr>
        <w:t>Carrusel</w:t>
      </w:r>
    </w:p>
    <w:p w14:paraId="59C88BB6" w14:textId="13827793" w:rsidR="00CE2B97" w:rsidRDefault="00CE2B97" w:rsidP="00994ACC">
      <w:pPr>
        <w:pStyle w:val="Epgrafe"/>
      </w:pPr>
    </w:p>
    <w:p w14:paraId="100F308A" w14:textId="0EE16A02" w:rsidR="00994ACC" w:rsidRDefault="00994ACC" w:rsidP="00994ACC">
      <w:pPr>
        <w:pStyle w:val="Epgrafe"/>
        <w:ind w:left="2832" w:firstLine="708"/>
      </w:pPr>
      <w:r>
        <w:t>Figura 4.1 Carrusel</w:t>
      </w:r>
    </w:p>
    <w:p w14:paraId="78AC8C51" w14:textId="0E8FE51B" w:rsidR="00994ACC" w:rsidRDefault="00994ACC" w:rsidP="00994ACC"/>
    <w:p w14:paraId="41550304" w14:textId="2406611E" w:rsidR="00994ACC" w:rsidRDefault="00994ACC" w:rsidP="00994ACC">
      <w:r>
        <w:t xml:space="preserve">En la parte de beneficios del queso encontramos un carrusel el cual proveerá al usuario de información gráfica referida con los diferentes elementos con los que se puede </w:t>
      </w:r>
      <w:r w:rsidR="001B6110">
        <w:t>combinar el queso.</w:t>
      </w:r>
    </w:p>
    <w:p w14:paraId="6C9ED2B5" w14:textId="1DCA3245" w:rsidR="001B6110" w:rsidRDefault="001B6110" w:rsidP="00994ACC">
      <w:r>
        <w:t>En la lista que encontramos debajo del carrusel nos da una información mas extensa.</w:t>
      </w:r>
    </w:p>
    <w:p w14:paraId="1BCF2DB2" w14:textId="77777777" w:rsidR="006F652F" w:rsidRDefault="006F652F" w:rsidP="00994ACC"/>
    <w:p w14:paraId="7618C114" w14:textId="77777777" w:rsidR="006F652F" w:rsidRDefault="006F652F" w:rsidP="00994ACC"/>
    <w:p w14:paraId="2EB41E0B" w14:textId="77777777" w:rsidR="006F652F" w:rsidRDefault="006F652F" w:rsidP="00994ACC"/>
    <w:p w14:paraId="4EF1568D" w14:textId="665B10BE" w:rsidR="006F652F" w:rsidRDefault="006F652F" w:rsidP="00994ACC"/>
    <w:p w14:paraId="1B922ECD" w14:textId="4F057F6A" w:rsidR="006F652F" w:rsidRDefault="006F652F" w:rsidP="00994ACC">
      <w:pPr>
        <w:rPr>
          <w:b/>
        </w:rPr>
      </w:pPr>
      <w:r>
        <w:rPr>
          <w:b/>
        </w:rPr>
        <w:t>Ferias</w:t>
      </w:r>
    </w:p>
    <w:p w14:paraId="521A1E34" w14:textId="4E9E39F1" w:rsidR="006F652F" w:rsidRDefault="00241571" w:rsidP="00994ACC">
      <w:r>
        <w:rPr>
          <w:noProof/>
          <w:lang w:val="es-ES"/>
        </w:rPr>
        <w:drawing>
          <wp:anchor distT="0" distB="0" distL="114300" distR="114300" simplePos="0" relativeHeight="251695104" behindDoc="0" locked="0" layoutInCell="1" allowOverlap="1" wp14:anchorId="79840B5F" wp14:editId="2721A220">
            <wp:simplePos x="0" y="0"/>
            <wp:positionH relativeFrom="column">
              <wp:posOffset>0</wp:posOffset>
            </wp:positionH>
            <wp:positionV relativeFrom="paragraph">
              <wp:posOffset>1421765</wp:posOffset>
            </wp:positionV>
            <wp:extent cx="5575935" cy="4208145"/>
            <wp:effectExtent l="0" t="0" r="12065"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2.03.13.png"/>
                    <pic:cNvPicPr/>
                  </pic:nvPicPr>
                  <pic:blipFill>
                    <a:blip r:embed="rId46">
                      <a:extLst>
                        <a:ext uri="{28A0092B-C50C-407E-A947-70E740481C1C}">
                          <a14:useLocalDpi xmlns:a14="http://schemas.microsoft.com/office/drawing/2010/main" val="0"/>
                        </a:ext>
                      </a:extLst>
                    </a:blip>
                    <a:stretch>
                      <a:fillRect/>
                    </a:stretch>
                  </pic:blipFill>
                  <pic:spPr>
                    <a:xfrm>
                      <a:off x="0" y="0"/>
                      <a:ext cx="5575935" cy="4208145"/>
                    </a:xfrm>
                    <a:prstGeom prst="rect">
                      <a:avLst/>
                    </a:prstGeom>
                  </pic:spPr>
                </pic:pic>
              </a:graphicData>
            </a:graphic>
            <wp14:sizeRelH relativeFrom="page">
              <wp14:pctWidth>0</wp14:pctWidth>
            </wp14:sizeRelH>
            <wp14:sizeRelV relativeFrom="page">
              <wp14:pctHeight>0</wp14:pctHeight>
            </wp14:sizeRelV>
          </wp:anchor>
        </w:drawing>
      </w:r>
      <w:r w:rsidR="006F652F">
        <w:t xml:space="preserve">En la sección ferias encontramos un modo de interacción con la pagina diferente al resto. Al hacer </w:t>
      </w:r>
      <w:proofErr w:type="spellStart"/>
      <w:r w:rsidR="006F652F">
        <w:t>slide</w:t>
      </w:r>
      <w:proofErr w:type="spellEnd"/>
      <w:r w:rsidR="006F652F">
        <w:t xml:space="preserve"> hacia abajo se mostrará un efecto de retardo el cual </w:t>
      </w:r>
      <w:r w:rsidR="00267386">
        <w:t>no pasará desapercibido para el usuario</w:t>
      </w:r>
      <w:r w:rsidR="002B0257">
        <w:t xml:space="preserve"> creando una experiencia mucho mas llamativa y enriquecedora.</w:t>
      </w:r>
    </w:p>
    <w:p w14:paraId="5467BB5A" w14:textId="5308C59B" w:rsidR="002B0257" w:rsidRDefault="002B0257" w:rsidP="00994ACC">
      <w:r>
        <w:t>En la primera pantalla encontramos un icono indicándonos que hay que ir hacia abajo para ver mas contenido.</w:t>
      </w:r>
    </w:p>
    <w:p w14:paraId="282662C1" w14:textId="77777777" w:rsidR="006B2C42" w:rsidRDefault="006B2C42" w:rsidP="006B2C42">
      <w:pPr>
        <w:pStyle w:val="Epgrafe"/>
        <w:ind w:left="2832" w:firstLine="708"/>
      </w:pPr>
    </w:p>
    <w:p w14:paraId="7D90227B" w14:textId="1D746685" w:rsidR="006B2C42" w:rsidRDefault="00BB4410" w:rsidP="006B2C42">
      <w:pPr>
        <w:pStyle w:val="Epgrafe"/>
        <w:ind w:left="2832" w:firstLine="708"/>
      </w:pPr>
      <w:r>
        <w:t>Figura 4.1</w:t>
      </w:r>
      <w:r w:rsidR="006B2C42">
        <w:t xml:space="preserve"> Ferias</w:t>
      </w:r>
    </w:p>
    <w:p w14:paraId="1D87C524" w14:textId="77777777" w:rsidR="006B2C42" w:rsidRDefault="006B2C42" w:rsidP="00994ACC"/>
    <w:p w14:paraId="7CA2C4AD" w14:textId="77777777" w:rsidR="006B2C42" w:rsidRDefault="006B2C42" w:rsidP="00994ACC"/>
    <w:p w14:paraId="0B600F72" w14:textId="77777777" w:rsidR="006B2C42" w:rsidRDefault="006B2C42" w:rsidP="00994ACC"/>
    <w:p w14:paraId="7F3D3FC8" w14:textId="77777777" w:rsidR="006B2C42" w:rsidRDefault="006B2C42" w:rsidP="00994ACC"/>
    <w:p w14:paraId="6BC4E4C6" w14:textId="77777777" w:rsidR="006B2C42" w:rsidRDefault="006B2C42" w:rsidP="00994ACC"/>
    <w:p w14:paraId="7B89695A" w14:textId="77777777" w:rsidR="006B2C42" w:rsidRDefault="006B2C42" w:rsidP="00994ACC"/>
    <w:p w14:paraId="63A75862" w14:textId="77777777" w:rsidR="006B2C42" w:rsidRDefault="006B2C42" w:rsidP="00994ACC"/>
    <w:p w14:paraId="1291B051" w14:textId="5A2C080D" w:rsidR="002B0257" w:rsidRDefault="00177A28" w:rsidP="00994ACC">
      <w:r>
        <w:rPr>
          <w:noProof/>
          <w:lang w:val="es-ES"/>
        </w:rPr>
        <w:lastRenderedPageBreak/>
        <w:drawing>
          <wp:anchor distT="0" distB="0" distL="114300" distR="114300" simplePos="0" relativeHeight="251696128" behindDoc="0" locked="0" layoutInCell="1" allowOverlap="1" wp14:anchorId="3E4BEB03" wp14:editId="663DB3A9">
            <wp:simplePos x="0" y="0"/>
            <wp:positionH relativeFrom="column">
              <wp:posOffset>0</wp:posOffset>
            </wp:positionH>
            <wp:positionV relativeFrom="paragraph">
              <wp:posOffset>1282065</wp:posOffset>
            </wp:positionV>
            <wp:extent cx="5575935" cy="2736850"/>
            <wp:effectExtent l="0" t="0" r="12065"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2.03.44.png"/>
                    <pic:cNvPicPr/>
                  </pic:nvPicPr>
                  <pic:blipFill>
                    <a:blip r:embed="rId47">
                      <a:extLst>
                        <a:ext uri="{28A0092B-C50C-407E-A947-70E740481C1C}">
                          <a14:useLocalDpi xmlns:a14="http://schemas.microsoft.com/office/drawing/2010/main" val="0"/>
                        </a:ext>
                      </a:extLst>
                    </a:blip>
                    <a:stretch>
                      <a:fillRect/>
                    </a:stretch>
                  </pic:blipFill>
                  <pic:spPr>
                    <a:xfrm>
                      <a:off x="0" y="0"/>
                      <a:ext cx="5575935" cy="2736850"/>
                    </a:xfrm>
                    <a:prstGeom prst="rect">
                      <a:avLst/>
                    </a:prstGeom>
                  </pic:spPr>
                </pic:pic>
              </a:graphicData>
            </a:graphic>
            <wp14:sizeRelH relativeFrom="page">
              <wp14:pctWidth>0</wp14:pctWidth>
            </wp14:sizeRelH>
            <wp14:sizeRelV relativeFrom="page">
              <wp14:pctHeight>0</wp14:pctHeight>
            </wp14:sizeRelV>
          </wp:anchor>
        </w:drawing>
      </w:r>
      <w:r w:rsidR="00241571">
        <w:t>En ferias vemos otro tipo de mostrar la información</w:t>
      </w:r>
      <w:r w:rsidR="00E023FF">
        <w:t>, ocupando toda la pantalla la información dando un aspecto muy minimalista</w:t>
      </w:r>
      <w:r w:rsidR="006B2C42">
        <w:t xml:space="preserve">. Estas especie de tarjetas nos proveerá de la ubicación de la feria, el nombre de la feria, una breve descripción y un mapa con el que podremos interactuar incluso </w:t>
      </w:r>
      <w:r>
        <w:t>indicarnos como llegar hacia la feria seleccionada.</w:t>
      </w:r>
    </w:p>
    <w:p w14:paraId="139EE005" w14:textId="77777777" w:rsidR="00177A28" w:rsidRDefault="00177A28" w:rsidP="00994ACC"/>
    <w:p w14:paraId="43249F28" w14:textId="7FC2405C" w:rsidR="00177A28" w:rsidRPr="00241571" w:rsidRDefault="00177A28" w:rsidP="00994ACC"/>
    <w:p w14:paraId="50557BB8" w14:textId="1CCBF51A" w:rsidR="00304609" w:rsidRDefault="00BB4410" w:rsidP="00177A28">
      <w:pPr>
        <w:pStyle w:val="Epgrafe"/>
        <w:ind w:left="2124" w:firstLine="708"/>
      </w:pPr>
      <w:r>
        <w:t>Figura 4.1</w:t>
      </w:r>
      <w:r w:rsidR="00177A28">
        <w:t xml:space="preserve"> Ferias - Tarjetas</w:t>
      </w:r>
    </w:p>
    <w:p w14:paraId="5786A95B" w14:textId="641BE9C3" w:rsidR="00304609" w:rsidRDefault="00304609" w:rsidP="00304609"/>
    <w:p w14:paraId="1DE3D8A6" w14:textId="48FB26FB" w:rsidR="00304609" w:rsidRDefault="00304609" w:rsidP="00304609"/>
    <w:p w14:paraId="66133A61" w14:textId="77777777" w:rsidR="00241571" w:rsidRDefault="00241571" w:rsidP="00304609"/>
    <w:p w14:paraId="24592D1A" w14:textId="77777777" w:rsidR="001F17F4" w:rsidRDefault="001F17F4" w:rsidP="00304609"/>
    <w:p w14:paraId="0C24046F" w14:textId="77777777" w:rsidR="001F17F4" w:rsidRDefault="001F17F4" w:rsidP="00304609"/>
    <w:p w14:paraId="5CCABC76" w14:textId="77777777" w:rsidR="001F17F4" w:rsidRDefault="001F17F4" w:rsidP="00304609"/>
    <w:p w14:paraId="68ACE62A" w14:textId="77777777" w:rsidR="001F17F4" w:rsidRDefault="001F17F4" w:rsidP="00304609"/>
    <w:p w14:paraId="4C06B74B" w14:textId="77777777" w:rsidR="001F17F4" w:rsidRDefault="001F17F4" w:rsidP="00304609"/>
    <w:p w14:paraId="38B29083" w14:textId="77777777" w:rsidR="001F17F4" w:rsidRDefault="001F17F4" w:rsidP="00304609"/>
    <w:p w14:paraId="355ECA61" w14:textId="77777777" w:rsidR="001F17F4" w:rsidRDefault="001F17F4" w:rsidP="00304609"/>
    <w:p w14:paraId="1086CE72" w14:textId="77777777" w:rsidR="001F17F4" w:rsidRDefault="001F17F4" w:rsidP="00304609"/>
    <w:p w14:paraId="1EAAB1C6" w14:textId="77777777" w:rsidR="001F17F4" w:rsidRDefault="001F17F4" w:rsidP="00304609"/>
    <w:p w14:paraId="1572C1EA" w14:textId="77777777" w:rsidR="001F17F4" w:rsidRDefault="001F17F4" w:rsidP="00304609"/>
    <w:p w14:paraId="6E85DE56" w14:textId="77777777" w:rsidR="001F17F4" w:rsidRDefault="001F17F4" w:rsidP="00304609"/>
    <w:p w14:paraId="20AF6927" w14:textId="77777777" w:rsidR="001F17F4" w:rsidRDefault="001F17F4" w:rsidP="00304609"/>
    <w:p w14:paraId="35A25A82" w14:textId="59F2CF63" w:rsidR="001F17F4" w:rsidRDefault="001F17F4" w:rsidP="001F17F4">
      <w:pPr>
        <w:pStyle w:val="Ttulo2"/>
      </w:pPr>
      <w:bookmarkStart w:id="15" w:name="_Toc296585417"/>
      <w:r>
        <w:lastRenderedPageBreak/>
        <w:t xml:space="preserve">Solución – </w:t>
      </w:r>
      <w:r w:rsidR="000C262B">
        <w:t>A</w:t>
      </w:r>
      <w:r>
        <w:t>plicación móvil</w:t>
      </w:r>
      <w:bookmarkEnd w:id="15"/>
    </w:p>
    <w:p w14:paraId="6280A7DE" w14:textId="77777777" w:rsidR="00DB324D" w:rsidRDefault="00DB324D" w:rsidP="001F17F4"/>
    <w:p w14:paraId="5A2CD0FE" w14:textId="29C3D6A0" w:rsidR="001F17F4" w:rsidRDefault="00873605" w:rsidP="001F17F4">
      <w:r>
        <w:t xml:space="preserve">En el apartado de la solución ofrecida para la aplicación móvil si que podremos realizar imágenes a tamaño completo aunque también se </w:t>
      </w:r>
      <w:r w:rsidR="003F3379">
        <w:t>especificaran las partes de dicha aplicación.</w:t>
      </w:r>
    </w:p>
    <w:p w14:paraId="3E67569E" w14:textId="77777777" w:rsidR="003F3379" w:rsidRDefault="003F3379" w:rsidP="001F17F4"/>
    <w:p w14:paraId="1D72CD1B" w14:textId="44F3E14A" w:rsidR="003F3379" w:rsidRDefault="003F3379" w:rsidP="001F17F4">
      <w:pPr>
        <w:rPr>
          <w:b/>
        </w:rPr>
      </w:pPr>
      <w:r>
        <w:rPr>
          <w:b/>
        </w:rPr>
        <w:t>Cabecera</w:t>
      </w:r>
    </w:p>
    <w:p w14:paraId="58335940" w14:textId="69EAB786" w:rsidR="003F3379" w:rsidRDefault="003F3379" w:rsidP="001F17F4">
      <w:r>
        <w:t>En el menú superior encontramos un menú hamburguesa situado a la izquierda de dicha barra el cual nos proporcionará las opciones para poder cambiar de apartados.</w:t>
      </w:r>
    </w:p>
    <w:p w14:paraId="6633C7D7" w14:textId="27CE11F4" w:rsidR="003F3379" w:rsidRDefault="003F3379" w:rsidP="001F17F4">
      <w:r>
        <w:t>En el centro encontramos el nombre de la aplicación a</w:t>
      </w:r>
      <w:r w:rsidR="008A41B2">
        <w:t xml:space="preserve"> ejemplo de logo.</w:t>
      </w:r>
    </w:p>
    <w:p w14:paraId="0EECD5EC" w14:textId="77777777" w:rsidR="008A41B2" w:rsidRDefault="008A41B2" w:rsidP="001F17F4"/>
    <w:p w14:paraId="1920207C" w14:textId="27937E75" w:rsidR="008A41B2" w:rsidRDefault="008A41B2" w:rsidP="001F17F4">
      <w:r>
        <w:rPr>
          <w:noProof/>
          <w:lang w:val="es-ES"/>
        </w:rPr>
        <w:drawing>
          <wp:anchor distT="0" distB="0" distL="114300" distR="114300" simplePos="0" relativeHeight="251697152" behindDoc="0" locked="0" layoutInCell="1" allowOverlap="1" wp14:anchorId="4B3E6CE2" wp14:editId="6067068C">
            <wp:simplePos x="0" y="0"/>
            <wp:positionH relativeFrom="column">
              <wp:posOffset>342900</wp:posOffset>
            </wp:positionH>
            <wp:positionV relativeFrom="paragraph">
              <wp:posOffset>100965</wp:posOffset>
            </wp:positionV>
            <wp:extent cx="5080000" cy="59309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2.13.48.png"/>
                    <pic:cNvPicPr/>
                  </pic:nvPicPr>
                  <pic:blipFill rotWithShape="1">
                    <a:blip r:embed="rId48">
                      <a:extLst>
                        <a:ext uri="{28A0092B-C50C-407E-A947-70E740481C1C}">
                          <a14:useLocalDpi xmlns:a14="http://schemas.microsoft.com/office/drawing/2010/main" val="0"/>
                        </a:ext>
                      </a:extLst>
                    </a:blip>
                    <a:srcRect b="91957"/>
                    <a:stretch/>
                  </pic:blipFill>
                  <pic:spPr bwMode="auto">
                    <a:xfrm>
                      <a:off x="0" y="0"/>
                      <a:ext cx="5080000" cy="593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A075F" w14:textId="77777777" w:rsidR="0025179D" w:rsidRDefault="0025179D" w:rsidP="001F17F4"/>
    <w:p w14:paraId="20A9779E" w14:textId="77777777" w:rsidR="0025179D" w:rsidRDefault="0025179D" w:rsidP="001F17F4"/>
    <w:p w14:paraId="205EB367" w14:textId="3200B158" w:rsidR="0025179D" w:rsidRDefault="00E429E0" w:rsidP="00476437">
      <w:pPr>
        <w:pStyle w:val="Epgrafe"/>
      </w:pPr>
      <w:r>
        <w:tab/>
      </w:r>
      <w:r>
        <w:tab/>
      </w:r>
      <w:r>
        <w:tab/>
      </w:r>
      <w:r>
        <w:tab/>
      </w:r>
      <w:r>
        <w:tab/>
      </w:r>
      <w:r w:rsidR="00476437">
        <w:t xml:space="preserve">Figura 4.2 Cabecera </w:t>
      </w:r>
      <w:r>
        <w:t>Móvil</w:t>
      </w:r>
    </w:p>
    <w:p w14:paraId="5FA051DC" w14:textId="0413C6EC" w:rsidR="00E429E0" w:rsidRDefault="00E429E0" w:rsidP="001F17F4"/>
    <w:p w14:paraId="6C154970" w14:textId="31440E78" w:rsidR="0025179D" w:rsidRDefault="0025179D" w:rsidP="001F17F4">
      <w:r>
        <w:t>Como en la aplicación web, el color de la cabecera r</w:t>
      </w:r>
      <w:r w:rsidR="007D7894">
        <w:t>epresenta la corteza del queso.</w:t>
      </w:r>
    </w:p>
    <w:p w14:paraId="510C9512" w14:textId="46656DCE" w:rsidR="00476437" w:rsidRDefault="00476437" w:rsidP="001F17F4"/>
    <w:p w14:paraId="6ABFAE5A" w14:textId="416DE860" w:rsidR="00555223" w:rsidRDefault="00476437" w:rsidP="001F17F4">
      <w:pPr>
        <w:rPr>
          <w:b/>
        </w:rPr>
      </w:pPr>
      <w:r>
        <w:rPr>
          <w:b/>
        </w:rPr>
        <w:t>Menú lateral</w:t>
      </w:r>
    </w:p>
    <w:p w14:paraId="30787056" w14:textId="276EB8B6" w:rsidR="00476437" w:rsidRDefault="009E03BE" w:rsidP="00555223">
      <w:r>
        <w:t xml:space="preserve">Al pulsar sobre el icono del menú hamburguesa se despliega un menú lateral. </w:t>
      </w:r>
      <w:r w:rsidR="007D253E">
        <w:t>También</w:t>
      </w:r>
      <w:r>
        <w:t xml:space="preserve"> podemos acceder a el haciendo </w:t>
      </w:r>
      <w:proofErr w:type="spellStart"/>
      <w:r>
        <w:t>scroll</w:t>
      </w:r>
      <w:proofErr w:type="spellEnd"/>
      <w:r>
        <w:t xml:space="preserve"> hacia la derecha </w:t>
      </w:r>
      <w:r w:rsidR="007D253E">
        <w:t>emulando un gesto de aparición.</w:t>
      </w:r>
    </w:p>
    <w:p w14:paraId="0F214BCB" w14:textId="5EE70E24" w:rsidR="007D253E" w:rsidRDefault="007D253E" w:rsidP="00555223">
      <w:r>
        <w:rPr>
          <w:noProof/>
          <w:lang w:val="es-ES"/>
        </w:rPr>
        <w:drawing>
          <wp:anchor distT="0" distB="0" distL="114300" distR="114300" simplePos="0" relativeHeight="251698176" behindDoc="0" locked="0" layoutInCell="1" allowOverlap="1" wp14:anchorId="0C034CA8" wp14:editId="183C6A53">
            <wp:simplePos x="0" y="0"/>
            <wp:positionH relativeFrom="column">
              <wp:posOffset>0</wp:posOffset>
            </wp:positionH>
            <wp:positionV relativeFrom="paragraph">
              <wp:posOffset>133350</wp:posOffset>
            </wp:positionV>
            <wp:extent cx="2384425" cy="2819400"/>
            <wp:effectExtent l="0" t="0" r="317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2.20.46.png"/>
                    <pic:cNvPicPr/>
                  </pic:nvPicPr>
                  <pic:blipFill>
                    <a:blip r:embed="rId49">
                      <a:extLst>
                        <a:ext uri="{28A0092B-C50C-407E-A947-70E740481C1C}">
                          <a14:useLocalDpi xmlns:a14="http://schemas.microsoft.com/office/drawing/2010/main" val="0"/>
                        </a:ext>
                      </a:extLst>
                    </a:blip>
                    <a:stretch>
                      <a:fillRect/>
                    </a:stretch>
                  </pic:blipFill>
                  <pic:spPr>
                    <a:xfrm>
                      <a:off x="0" y="0"/>
                      <a:ext cx="2384425" cy="2819400"/>
                    </a:xfrm>
                    <a:prstGeom prst="rect">
                      <a:avLst/>
                    </a:prstGeom>
                  </pic:spPr>
                </pic:pic>
              </a:graphicData>
            </a:graphic>
            <wp14:sizeRelH relativeFrom="page">
              <wp14:pctWidth>0</wp14:pctWidth>
            </wp14:sizeRelH>
            <wp14:sizeRelV relativeFrom="page">
              <wp14:pctHeight>0</wp14:pctHeight>
            </wp14:sizeRelV>
          </wp:anchor>
        </w:drawing>
      </w:r>
    </w:p>
    <w:p w14:paraId="0B655ED3" w14:textId="118964A7" w:rsidR="007D253E" w:rsidRDefault="007D253E" w:rsidP="00555223"/>
    <w:p w14:paraId="60C7BDE7" w14:textId="77777777" w:rsidR="007D253E" w:rsidRDefault="007D253E" w:rsidP="00555223"/>
    <w:p w14:paraId="69CD3942" w14:textId="77777777" w:rsidR="007D253E" w:rsidRDefault="007D253E" w:rsidP="00555223"/>
    <w:p w14:paraId="011A79DD" w14:textId="77777777" w:rsidR="007D253E" w:rsidRDefault="007D253E" w:rsidP="00555223"/>
    <w:p w14:paraId="29AD405C" w14:textId="2370F114" w:rsidR="007D253E" w:rsidRDefault="00681660" w:rsidP="00681660">
      <w:pPr>
        <w:pStyle w:val="Epgrafe"/>
      </w:pPr>
      <w:r>
        <w:t xml:space="preserve">Figura 4.2 Menú lateral </w:t>
      </w:r>
      <w:r w:rsidR="00D66CE6">
        <w:t>móvil</w:t>
      </w:r>
    </w:p>
    <w:p w14:paraId="02BF81E0" w14:textId="77777777" w:rsidR="00D66CE6" w:rsidRDefault="00D66CE6" w:rsidP="00D66CE6"/>
    <w:p w14:paraId="3EDD4A99" w14:textId="77777777" w:rsidR="00D66CE6" w:rsidRDefault="00D66CE6" w:rsidP="00D66CE6"/>
    <w:p w14:paraId="4A839EF8" w14:textId="77777777" w:rsidR="00D66CE6" w:rsidRDefault="00D66CE6" w:rsidP="00D66CE6"/>
    <w:p w14:paraId="367667E9" w14:textId="77777777" w:rsidR="00D66CE6" w:rsidRDefault="00D66CE6" w:rsidP="00D66CE6"/>
    <w:p w14:paraId="777D2AFC" w14:textId="77777777" w:rsidR="00D66CE6" w:rsidRDefault="00D66CE6" w:rsidP="00D66CE6"/>
    <w:p w14:paraId="17E7017B" w14:textId="77777777" w:rsidR="00D66CE6" w:rsidRDefault="00D66CE6" w:rsidP="00D66CE6"/>
    <w:p w14:paraId="14308FF2" w14:textId="37E1B4D8" w:rsidR="00D66CE6" w:rsidRDefault="005E095F" w:rsidP="00D66CE6">
      <w:pPr>
        <w:rPr>
          <w:b/>
        </w:rPr>
      </w:pPr>
      <w:r>
        <w:rPr>
          <w:b/>
        </w:rPr>
        <w:lastRenderedPageBreak/>
        <w:t>Ferias</w:t>
      </w:r>
    </w:p>
    <w:p w14:paraId="7633AF87" w14:textId="4BC2C9F3" w:rsidR="005E095F" w:rsidRDefault="005E095F" w:rsidP="00D66CE6">
      <w:r>
        <w:t xml:space="preserve">También en la aplicación móvil </w:t>
      </w:r>
      <w:r w:rsidR="005E6F67">
        <w:t>encontramos un cambio de la interacción del usuario. En este caso deslizando hacia la derecha.</w:t>
      </w:r>
    </w:p>
    <w:p w14:paraId="7193EA12" w14:textId="4CDF4F21" w:rsidR="005E6F67" w:rsidRDefault="005E6F67" w:rsidP="00D66CE6">
      <w:r>
        <w:t>Siguiendo el mismo formato que</w:t>
      </w:r>
      <w:r w:rsidR="003F324E">
        <w:t xml:space="preserve"> e</w:t>
      </w:r>
      <w:r>
        <w:t>n la web, la información</w:t>
      </w:r>
      <w:r w:rsidR="003F324E">
        <w:t xml:space="preserve"> ofrecida consta de un título, una descripción de la feria y un mapa con el que podremos interactuar</w:t>
      </w:r>
      <w:r w:rsidR="00AC29C2">
        <w:t>.</w:t>
      </w:r>
    </w:p>
    <w:p w14:paraId="2DEB8772" w14:textId="5F8C1D82" w:rsidR="00AC29C2" w:rsidRDefault="00AC29C2" w:rsidP="00D66CE6">
      <w:r>
        <w:t>Los iconos situados en la parte inferior de la pantalla nos indican en que zona de la sección nos encontramos.</w:t>
      </w:r>
    </w:p>
    <w:p w14:paraId="7C5EE535" w14:textId="1B7AF088" w:rsidR="00AC29C2" w:rsidRDefault="00AC29C2" w:rsidP="00D66CE6"/>
    <w:p w14:paraId="1D54FCCA" w14:textId="566A43C2" w:rsidR="00AC29C2" w:rsidRDefault="00A8438E" w:rsidP="00D66CE6">
      <w:r>
        <w:rPr>
          <w:noProof/>
          <w:lang w:val="es-ES"/>
        </w:rPr>
        <w:drawing>
          <wp:anchor distT="0" distB="0" distL="114300" distR="114300" simplePos="0" relativeHeight="251699200" behindDoc="0" locked="0" layoutInCell="1" allowOverlap="1" wp14:anchorId="079B473D" wp14:editId="45B645B7">
            <wp:simplePos x="0" y="0"/>
            <wp:positionH relativeFrom="column">
              <wp:posOffset>1257300</wp:posOffset>
            </wp:positionH>
            <wp:positionV relativeFrom="paragraph">
              <wp:posOffset>12065</wp:posOffset>
            </wp:positionV>
            <wp:extent cx="2911475" cy="569214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22.27.35.png"/>
                    <pic:cNvPicPr/>
                  </pic:nvPicPr>
                  <pic:blipFill>
                    <a:blip r:embed="rId50">
                      <a:extLst>
                        <a:ext uri="{28A0092B-C50C-407E-A947-70E740481C1C}">
                          <a14:useLocalDpi xmlns:a14="http://schemas.microsoft.com/office/drawing/2010/main" val="0"/>
                        </a:ext>
                      </a:extLst>
                    </a:blip>
                    <a:stretch>
                      <a:fillRect/>
                    </a:stretch>
                  </pic:blipFill>
                  <pic:spPr>
                    <a:xfrm>
                      <a:off x="0" y="0"/>
                      <a:ext cx="2911475" cy="5692140"/>
                    </a:xfrm>
                    <a:prstGeom prst="rect">
                      <a:avLst/>
                    </a:prstGeom>
                  </pic:spPr>
                </pic:pic>
              </a:graphicData>
            </a:graphic>
            <wp14:sizeRelH relativeFrom="page">
              <wp14:pctWidth>0</wp14:pctWidth>
            </wp14:sizeRelH>
            <wp14:sizeRelV relativeFrom="page">
              <wp14:pctHeight>0</wp14:pctHeight>
            </wp14:sizeRelV>
          </wp:anchor>
        </w:drawing>
      </w:r>
    </w:p>
    <w:p w14:paraId="7B4678AC" w14:textId="77777777" w:rsidR="00A8438E" w:rsidRDefault="00A8438E" w:rsidP="00D66CE6"/>
    <w:p w14:paraId="59904BA7" w14:textId="77777777" w:rsidR="00A8438E" w:rsidRDefault="00A8438E" w:rsidP="00D66CE6"/>
    <w:p w14:paraId="0FB33889" w14:textId="77777777" w:rsidR="00A8438E" w:rsidRDefault="00A8438E" w:rsidP="00D66CE6"/>
    <w:p w14:paraId="698CA4B4" w14:textId="77777777" w:rsidR="00A8438E" w:rsidRDefault="00A8438E" w:rsidP="00D66CE6"/>
    <w:p w14:paraId="53976B6D" w14:textId="77777777" w:rsidR="00A8438E" w:rsidRDefault="00A8438E" w:rsidP="00D66CE6"/>
    <w:p w14:paraId="73010CDC" w14:textId="77777777" w:rsidR="00A8438E" w:rsidRDefault="00A8438E" w:rsidP="00D66CE6"/>
    <w:p w14:paraId="0A575314" w14:textId="77777777" w:rsidR="00A8438E" w:rsidRDefault="00A8438E" w:rsidP="00D66CE6"/>
    <w:p w14:paraId="531AE32E" w14:textId="77777777" w:rsidR="00A8438E" w:rsidRDefault="00A8438E" w:rsidP="00D66CE6"/>
    <w:p w14:paraId="498A4F66" w14:textId="77777777" w:rsidR="00A8438E" w:rsidRDefault="00A8438E" w:rsidP="00D66CE6"/>
    <w:p w14:paraId="5A14E747" w14:textId="77777777" w:rsidR="00A8438E" w:rsidRDefault="00A8438E" w:rsidP="00D66CE6"/>
    <w:p w14:paraId="6EF965DB" w14:textId="77777777" w:rsidR="00A8438E" w:rsidRDefault="00A8438E" w:rsidP="00D66CE6"/>
    <w:p w14:paraId="70C5854E" w14:textId="77777777" w:rsidR="00A8438E" w:rsidRDefault="00A8438E" w:rsidP="00D66CE6"/>
    <w:p w14:paraId="64980030" w14:textId="77777777" w:rsidR="00A8438E" w:rsidRDefault="00A8438E" w:rsidP="00D66CE6"/>
    <w:p w14:paraId="364C1F35" w14:textId="77777777" w:rsidR="00A8438E" w:rsidRDefault="00A8438E" w:rsidP="00D66CE6"/>
    <w:p w14:paraId="21561211" w14:textId="77777777" w:rsidR="00A8438E" w:rsidRDefault="00A8438E" w:rsidP="00D66CE6"/>
    <w:p w14:paraId="7DFFD988" w14:textId="77777777" w:rsidR="00A8438E" w:rsidRDefault="00A8438E" w:rsidP="00D66CE6"/>
    <w:p w14:paraId="5B4941EC" w14:textId="77777777" w:rsidR="00A8438E" w:rsidRDefault="00A8438E" w:rsidP="00D66CE6"/>
    <w:p w14:paraId="2472DCF8" w14:textId="77777777" w:rsidR="00A8438E" w:rsidRDefault="00A8438E" w:rsidP="00D66CE6"/>
    <w:p w14:paraId="6593CE96" w14:textId="77777777" w:rsidR="00A8438E" w:rsidRDefault="00A8438E" w:rsidP="00D66CE6"/>
    <w:p w14:paraId="72694F0B" w14:textId="77777777" w:rsidR="00A8438E" w:rsidRDefault="00A8438E" w:rsidP="00D66CE6"/>
    <w:p w14:paraId="4D0A512E" w14:textId="77777777" w:rsidR="00A8438E" w:rsidRDefault="00A8438E" w:rsidP="00D66CE6"/>
    <w:p w14:paraId="1FD9390A" w14:textId="77777777" w:rsidR="00A8438E" w:rsidRDefault="00A8438E" w:rsidP="00D66CE6"/>
    <w:p w14:paraId="6B6DFA9D" w14:textId="15EA6A99" w:rsidR="00A8438E" w:rsidRDefault="00A8438E" w:rsidP="00A8438E">
      <w:pPr>
        <w:pStyle w:val="Epgrafe"/>
      </w:pPr>
      <w:r>
        <w:tab/>
      </w:r>
      <w:r>
        <w:tab/>
      </w:r>
      <w:r>
        <w:tab/>
      </w:r>
      <w:r>
        <w:tab/>
        <w:t xml:space="preserve">      Figura 4.2 Feria Móvil.</w:t>
      </w:r>
    </w:p>
    <w:p w14:paraId="5D55D580" w14:textId="77777777" w:rsidR="00C87306" w:rsidRDefault="00C87306" w:rsidP="00C87306"/>
    <w:p w14:paraId="4D1E2BE6" w14:textId="77777777" w:rsidR="00C87306" w:rsidRDefault="00C87306" w:rsidP="00C87306"/>
    <w:p w14:paraId="198702E7" w14:textId="4F6E3834" w:rsidR="00C87306" w:rsidRDefault="0020697B" w:rsidP="00C87306">
      <w:pPr>
        <w:pStyle w:val="Ttulo1"/>
      </w:pPr>
      <w:bookmarkStart w:id="16" w:name="_Toc296585418"/>
      <w:r>
        <w:lastRenderedPageBreak/>
        <w:t>Evaluación</w:t>
      </w:r>
      <w:bookmarkEnd w:id="16"/>
    </w:p>
    <w:p w14:paraId="54454B81" w14:textId="77777777" w:rsidR="0020697B" w:rsidRDefault="0020697B" w:rsidP="0020697B"/>
    <w:p w14:paraId="7482471C" w14:textId="77777777" w:rsidR="0020697B" w:rsidRPr="0020697B" w:rsidRDefault="0020697B" w:rsidP="0020697B">
      <w:r w:rsidRPr="0020697B">
        <w:t>Después de todo el desarrollo realizado obtenemos una aplicación web muy profesional, muy rápida, muy segura, con diversos tipos de componentes y con distintas formas de navegación.</w:t>
      </w:r>
    </w:p>
    <w:p w14:paraId="1D98335A" w14:textId="133189B0" w:rsidR="0020697B" w:rsidRPr="0020697B" w:rsidRDefault="0020697B" w:rsidP="0020697B">
      <w:r w:rsidRPr="0020697B">
        <w:t>Al ser una aplicación web estática y no coger datos de ningún tipo de servicio externo la probabilidad de fallo es totalmente nula.</w:t>
      </w:r>
    </w:p>
    <w:p w14:paraId="72F6BF7C" w14:textId="77777777" w:rsidR="0020697B" w:rsidRPr="0020697B" w:rsidRDefault="0020697B" w:rsidP="0020697B">
      <w:r w:rsidRPr="0020697B">
        <w:t>Respecto a la aplicación móvil obtenemos una aplicación muy vistosa y elegante, con un aspecto totalmente nativo y con una velocidad de funcionamiento digna de desarrollo nativo.</w:t>
      </w:r>
    </w:p>
    <w:p w14:paraId="1521C45D" w14:textId="6E7BE17A" w:rsidR="0020697B" w:rsidRPr="0020697B" w:rsidRDefault="0020697B" w:rsidP="0020697B">
      <w:r w:rsidRPr="0020697B">
        <w:t>Al igual que la aplicación web, los datos que obtiene los estáticos por lo que la posibilidad de fallo es nula.</w:t>
      </w:r>
    </w:p>
    <w:p w14:paraId="28F93957" w14:textId="2185FC89" w:rsidR="0020697B" w:rsidRPr="0020697B" w:rsidRDefault="0020697B" w:rsidP="0020697B">
      <w:r w:rsidRPr="0020697B">
        <w:t>Las pruebas se han ido haciendo en navegador web ya que es la forma mas rápida de comprobar el resultado.</w:t>
      </w:r>
    </w:p>
    <w:p w14:paraId="7C872441" w14:textId="2C35C6F2" w:rsidR="0020697B" w:rsidRPr="0020697B" w:rsidRDefault="0020697B" w:rsidP="0020697B">
      <w:r w:rsidRPr="0020697B">
        <w:t xml:space="preserve">A la hora de probar la aplicación móvil se ha probado en un iPhone 6 con </w:t>
      </w:r>
      <w:proofErr w:type="spellStart"/>
      <w:r w:rsidRPr="0020697B">
        <w:t>iOS</w:t>
      </w:r>
      <w:proofErr w:type="spellEnd"/>
      <w:r w:rsidRPr="0020697B">
        <w:t xml:space="preserve"> 8.3 con la ayuda del servicio que aporta Ionic, Ionic View. El funcionamiento de este consiste en descargarte la aplicación de la tienda de aplicaciones de tu Smartphone, crearte una cuenta y desde la terminal de tu ordenador (situado en la raíz del proyecto) introducir el comando Ionic </w:t>
      </w:r>
      <w:proofErr w:type="spellStart"/>
      <w:r w:rsidRPr="0020697B">
        <w:t>upload</w:t>
      </w:r>
      <w:proofErr w:type="spellEnd"/>
      <w:r w:rsidRPr="0020697B">
        <w:t xml:space="preserve">. Una vez este subida nos </w:t>
      </w:r>
      <w:proofErr w:type="spellStart"/>
      <w:r w:rsidRPr="0020697B">
        <w:t>logueamos</w:t>
      </w:r>
      <w:proofErr w:type="spellEnd"/>
      <w:r w:rsidRPr="0020697B">
        <w:t xml:space="preserve"> con nuestra cuenta y contraseña en la aplicación Ionic View y nos aparecerá la aplicación para poder probarla. El rendimiento es realmente sorprendente.</w:t>
      </w:r>
    </w:p>
    <w:p w14:paraId="6786DCE7" w14:textId="77777777" w:rsidR="0020697B" w:rsidRPr="0020697B" w:rsidRDefault="0020697B" w:rsidP="0020697B">
      <w:r w:rsidRPr="0020697B">
        <w:t>Además de probarlo en un dispositivo real se ha probado en navegador con lo que se ha probado la aplicación con distintos tamaños de ventana viéndose así correctamente.</w:t>
      </w:r>
    </w:p>
    <w:p w14:paraId="2169E973" w14:textId="77777777" w:rsidR="0020697B" w:rsidRDefault="0020697B" w:rsidP="0020697B"/>
    <w:p w14:paraId="261E0E14" w14:textId="77777777" w:rsidR="0020697B" w:rsidRDefault="0020697B" w:rsidP="0020697B"/>
    <w:p w14:paraId="6A0ED8C6" w14:textId="77777777" w:rsidR="0020697B" w:rsidRDefault="0020697B" w:rsidP="0020697B"/>
    <w:p w14:paraId="569F1705" w14:textId="77777777" w:rsidR="0020697B" w:rsidRDefault="0020697B" w:rsidP="0020697B"/>
    <w:p w14:paraId="3042F4A8" w14:textId="77777777" w:rsidR="0020697B" w:rsidRDefault="0020697B" w:rsidP="0020697B"/>
    <w:p w14:paraId="13B0A2B5" w14:textId="77777777" w:rsidR="0020697B" w:rsidRDefault="0020697B" w:rsidP="0020697B"/>
    <w:p w14:paraId="7A5EACC7" w14:textId="77777777" w:rsidR="0020697B" w:rsidRDefault="0020697B" w:rsidP="0020697B"/>
    <w:p w14:paraId="1D1742E2" w14:textId="77777777" w:rsidR="0020697B" w:rsidRDefault="0020697B" w:rsidP="0020697B"/>
    <w:p w14:paraId="206DA3DB" w14:textId="77777777" w:rsidR="0020697B" w:rsidRDefault="0020697B" w:rsidP="0020697B"/>
    <w:p w14:paraId="2933D48A" w14:textId="77777777" w:rsidR="0020697B" w:rsidRDefault="0020697B" w:rsidP="0020697B"/>
    <w:p w14:paraId="446D6CA7" w14:textId="77777777" w:rsidR="0020697B" w:rsidRDefault="0020697B" w:rsidP="0020697B"/>
    <w:p w14:paraId="34EE1730" w14:textId="77777777" w:rsidR="0020697B" w:rsidRDefault="0020697B" w:rsidP="0020697B"/>
    <w:p w14:paraId="2CFC6215" w14:textId="77777777" w:rsidR="0020697B" w:rsidRDefault="0020697B" w:rsidP="0020697B"/>
    <w:p w14:paraId="0546A68A" w14:textId="79860071" w:rsidR="00144ED5" w:rsidRDefault="00144ED5" w:rsidP="00144ED5">
      <w:pPr>
        <w:pStyle w:val="Ttulo2"/>
      </w:pPr>
      <w:bookmarkStart w:id="17" w:name="_Toc296585419"/>
      <w:r>
        <w:lastRenderedPageBreak/>
        <w:t>Estadísticas aplicación web</w:t>
      </w:r>
      <w:bookmarkEnd w:id="17"/>
    </w:p>
    <w:p w14:paraId="4F75D928" w14:textId="4CDC1A29" w:rsidR="00144ED5" w:rsidRPr="00144ED5" w:rsidRDefault="00144ED5" w:rsidP="00144ED5">
      <w:r w:rsidRPr="00144ED5">
        <w:t>Las estadísticas de carga se han realizado con la consola de la suite de herramientas de desarrollo de Google Chrome.</w:t>
      </w:r>
    </w:p>
    <w:p w14:paraId="098BFE01" w14:textId="05EF5C57" w:rsidR="00144ED5" w:rsidRPr="00144ED5" w:rsidRDefault="00144ED5" w:rsidP="00144ED5">
      <w:r w:rsidRPr="00144ED5">
        <w:rPr>
          <w:noProof/>
          <w:lang w:val="es-ES"/>
        </w:rPr>
        <w:drawing>
          <wp:anchor distT="0" distB="0" distL="114300" distR="114300" simplePos="0" relativeHeight="251701248" behindDoc="0" locked="0" layoutInCell="1" allowOverlap="1" wp14:anchorId="5A9C2DC6" wp14:editId="4C8CA9F3">
            <wp:simplePos x="0" y="0"/>
            <wp:positionH relativeFrom="column">
              <wp:posOffset>-342900</wp:posOffset>
            </wp:positionH>
            <wp:positionV relativeFrom="paragraph">
              <wp:posOffset>1015365</wp:posOffset>
            </wp:positionV>
            <wp:extent cx="5943600" cy="632650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0.38.0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326505"/>
                    </a:xfrm>
                    <a:prstGeom prst="rect">
                      <a:avLst/>
                    </a:prstGeom>
                  </pic:spPr>
                </pic:pic>
              </a:graphicData>
            </a:graphic>
            <wp14:sizeRelH relativeFrom="page">
              <wp14:pctWidth>0</wp14:pctWidth>
            </wp14:sizeRelH>
            <wp14:sizeRelV relativeFrom="page">
              <wp14:pctHeight>0</wp14:pctHeight>
            </wp14:sizeRelV>
          </wp:anchor>
        </w:drawing>
      </w:r>
      <w:r w:rsidRPr="00144ED5">
        <w:t>En diferentes pruebas aplicadas quitando la caché y demás no sube de los 400ms en cargar todo el DOM. Cambiemos a la página que sea ese será el mismo tiempo de carga ya que solo realiza una petición al servidor, mejorando así el rendimiento y reduciendo la tasa de transferencia de MB.</w:t>
      </w:r>
      <w:r>
        <w:t>F</w:t>
      </w:r>
    </w:p>
    <w:p w14:paraId="7F2716D1" w14:textId="77777777" w:rsidR="00CB3AB7" w:rsidRDefault="00CB3AB7" w:rsidP="00CB3AB7">
      <w:pPr>
        <w:pStyle w:val="Epgrafe"/>
        <w:ind w:left="1416" w:firstLine="708"/>
      </w:pPr>
    </w:p>
    <w:p w14:paraId="1980B003" w14:textId="2CD193FD" w:rsidR="00144ED5" w:rsidRDefault="00144ED5" w:rsidP="00CB3AB7">
      <w:pPr>
        <w:pStyle w:val="Epgrafe"/>
        <w:ind w:left="1416" w:firstLine="708"/>
      </w:pPr>
      <w:r>
        <w:t>F</w:t>
      </w:r>
      <w:r w:rsidR="00CB3AB7">
        <w:t>igura 5.1 Estadísticas aplicación web</w:t>
      </w:r>
    </w:p>
    <w:p w14:paraId="4B60AA8A" w14:textId="001CE825" w:rsidR="00CB3AB7" w:rsidRDefault="00CB3AB7" w:rsidP="00CB3AB7">
      <w:pPr>
        <w:pStyle w:val="Ttulo2"/>
      </w:pPr>
      <w:bookmarkStart w:id="18" w:name="_Toc296585420"/>
      <w:r>
        <w:lastRenderedPageBreak/>
        <w:t>Estadísticas aplicación móvil</w:t>
      </w:r>
      <w:bookmarkEnd w:id="18"/>
    </w:p>
    <w:p w14:paraId="5E84876A" w14:textId="77777777" w:rsidR="00CB3AB7" w:rsidRDefault="00CB3AB7" w:rsidP="00CB3AB7"/>
    <w:p w14:paraId="012FD7FD" w14:textId="50C2AA7A" w:rsidR="00CB3AB7" w:rsidRPr="00CB3AB7" w:rsidRDefault="00A2167A" w:rsidP="00CB3AB7">
      <w:r w:rsidRPr="00CB3AB7">
        <w:rPr>
          <w:noProof/>
          <w:lang w:val="es-ES"/>
        </w:rPr>
        <w:drawing>
          <wp:anchor distT="0" distB="0" distL="114300" distR="114300" simplePos="0" relativeHeight="251703296" behindDoc="0" locked="0" layoutInCell="1" allowOverlap="1" wp14:anchorId="27E3ED7A" wp14:editId="5712D985">
            <wp:simplePos x="0" y="0"/>
            <wp:positionH relativeFrom="column">
              <wp:posOffset>-342900</wp:posOffset>
            </wp:positionH>
            <wp:positionV relativeFrom="paragraph">
              <wp:posOffset>735965</wp:posOffset>
            </wp:positionV>
            <wp:extent cx="6071870" cy="6726555"/>
            <wp:effectExtent l="0" t="0" r="0" b="444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1 a las 0.42.22.png"/>
                    <pic:cNvPicPr/>
                  </pic:nvPicPr>
                  <pic:blipFill rotWithShape="1">
                    <a:blip r:embed="rId52">
                      <a:extLst>
                        <a:ext uri="{28A0092B-C50C-407E-A947-70E740481C1C}">
                          <a14:useLocalDpi xmlns:a14="http://schemas.microsoft.com/office/drawing/2010/main" val="0"/>
                        </a:ext>
                      </a:extLst>
                    </a:blip>
                    <a:srcRect l="374" r="821"/>
                    <a:stretch/>
                  </pic:blipFill>
                  <pic:spPr bwMode="auto">
                    <a:xfrm>
                      <a:off x="0" y="0"/>
                      <a:ext cx="6071870" cy="6726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AB7" w:rsidRPr="00CB3AB7">
        <w:t>Aplicando la misma estrategia para comprobar el rendimiento de la aplicación móvil, obtenemos prácticamente los mismos resultados aunque algo mas reducidos.</w:t>
      </w:r>
    </w:p>
    <w:p w14:paraId="237DB05F" w14:textId="0BF85432" w:rsidR="00CB3AB7" w:rsidRPr="00CB3AB7" w:rsidRDefault="00CB3AB7" w:rsidP="00CB3AB7"/>
    <w:p w14:paraId="41DD7E4C" w14:textId="02A43998" w:rsidR="00A2167A" w:rsidRDefault="00A2167A" w:rsidP="00A2167A">
      <w:pPr>
        <w:pStyle w:val="Epgrafe"/>
        <w:ind w:left="1416" w:firstLine="708"/>
      </w:pPr>
      <w:r>
        <w:t>Figura 5.1 Estadísticas aplicación móvil</w:t>
      </w:r>
    </w:p>
    <w:p w14:paraId="70028591" w14:textId="756CA5B0" w:rsidR="00CB3AB7" w:rsidRDefault="005643D0" w:rsidP="005643D0">
      <w:pPr>
        <w:pStyle w:val="Ttulo2"/>
      </w:pPr>
      <w:bookmarkStart w:id="19" w:name="_Toc296585421"/>
      <w:r>
        <w:lastRenderedPageBreak/>
        <w:t>Puntos fuertes / Puntos a mejorar</w:t>
      </w:r>
      <w:bookmarkEnd w:id="19"/>
    </w:p>
    <w:p w14:paraId="68FE0E04" w14:textId="77777777" w:rsidR="005643D0" w:rsidRDefault="005643D0" w:rsidP="005643D0"/>
    <w:p w14:paraId="3B1CEE46" w14:textId="77777777" w:rsidR="005643D0" w:rsidRPr="005643D0" w:rsidRDefault="005643D0" w:rsidP="005643D0">
      <w:pPr>
        <w:rPr>
          <w:b/>
        </w:rPr>
      </w:pPr>
      <w:r w:rsidRPr="005643D0">
        <w:rPr>
          <w:b/>
        </w:rPr>
        <w:t>-Puntos fuertes</w:t>
      </w:r>
    </w:p>
    <w:p w14:paraId="5FEDC793" w14:textId="77777777" w:rsidR="005643D0" w:rsidRPr="005643D0" w:rsidRDefault="005643D0" w:rsidP="005643D0"/>
    <w:p w14:paraId="400E2B91" w14:textId="77777777" w:rsidR="005643D0" w:rsidRPr="005643D0" w:rsidRDefault="005643D0" w:rsidP="005643D0">
      <w:pPr>
        <w:numPr>
          <w:ilvl w:val="0"/>
          <w:numId w:val="11"/>
        </w:numPr>
        <w:ind w:left="360"/>
      </w:pPr>
      <w:r w:rsidRPr="005643D0">
        <w:t>Increíble diseño.</w:t>
      </w:r>
    </w:p>
    <w:p w14:paraId="7AAA395B" w14:textId="77777777" w:rsidR="005643D0" w:rsidRPr="005643D0" w:rsidRDefault="005643D0" w:rsidP="005643D0">
      <w:pPr>
        <w:numPr>
          <w:ilvl w:val="0"/>
          <w:numId w:val="11"/>
        </w:numPr>
        <w:ind w:left="360"/>
      </w:pPr>
      <w:r w:rsidRPr="005643D0">
        <w:t xml:space="preserve">Estética acorde con el tema tanto por las tipografías como por los colores escogidos. </w:t>
      </w:r>
    </w:p>
    <w:p w14:paraId="6F675689" w14:textId="77777777" w:rsidR="005643D0" w:rsidRPr="005643D0" w:rsidRDefault="005643D0" w:rsidP="005643D0">
      <w:pPr>
        <w:numPr>
          <w:ilvl w:val="0"/>
          <w:numId w:val="11"/>
        </w:numPr>
        <w:ind w:left="360"/>
      </w:pPr>
      <w:r w:rsidRPr="005643D0">
        <w:t>Gran rendimiento de la aplicación gracias a las tecnologías escogidas.</w:t>
      </w:r>
    </w:p>
    <w:p w14:paraId="6A6FB6FC" w14:textId="77777777" w:rsidR="005643D0" w:rsidRPr="005643D0" w:rsidRDefault="005643D0" w:rsidP="005643D0">
      <w:pPr>
        <w:numPr>
          <w:ilvl w:val="0"/>
          <w:numId w:val="11"/>
        </w:numPr>
        <w:ind w:left="360"/>
      </w:pPr>
      <w:r w:rsidRPr="005643D0">
        <w:t>Aplicación de una sola creación que se puede exportar a diferentes plataformas (aplicación móvil).</w:t>
      </w:r>
    </w:p>
    <w:p w14:paraId="5ACBCD11" w14:textId="77777777" w:rsidR="005643D0" w:rsidRPr="005643D0" w:rsidRDefault="005643D0" w:rsidP="005643D0">
      <w:pPr>
        <w:numPr>
          <w:ilvl w:val="0"/>
          <w:numId w:val="11"/>
        </w:numPr>
        <w:ind w:left="360"/>
      </w:pPr>
      <w:r w:rsidRPr="005643D0">
        <w:t>Usabilidad clara y concisa.</w:t>
      </w:r>
    </w:p>
    <w:p w14:paraId="5786F81D" w14:textId="77777777" w:rsidR="005643D0" w:rsidRPr="005643D0" w:rsidRDefault="005643D0" w:rsidP="005643D0">
      <w:pPr>
        <w:numPr>
          <w:ilvl w:val="0"/>
          <w:numId w:val="11"/>
        </w:numPr>
        <w:ind w:left="360"/>
      </w:pPr>
      <w:r w:rsidRPr="005643D0">
        <w:t>Uso de tecnologías modernas y punteras.</w:t>
      </w:r>
    </w:p>
    <w:p w14:paraId="6FE962CC" w14:textId="77777777" w:rsidR="005643D0" w:rsidRPr="005643D0" w:rsidRDefault="005643D0" w:rsidP="005643D0">
      <w:pPr>
        <w:numPr>
          <w:ilvl w:val="0"/>
          <w:numId w:val="11"/>
        </w:numPr>
        <w:ind w:left="360"/>
      </w:pPr>
      <w:r w:rsidRPr="005643D0">
        <w:t>Abierta una posibilidad de negocio totalmente valida.</w:t>
      </w:r>
    </w:p>
    <w:p w14:paraId="67802C62" w14:textId="77777777" w:rsidR="005643D0" w:rsidRPr="005643D0" w:rsidRDefault="005643D0" w:rsidP="005643D0">
      <w:pPr>
        <w:numPr>
          <w:ilvl w:val="0"/>
          <w:numId w:val="11"/>
        </w:numPr>
        <w:ind w:left="360"/>
      </w:pPr>
      <w:r w:rsidRPr="005643D0">
        <w:t>Modularidad y facilidad de cambio de las aplicaciones.</w:t>
      </w:r>
    </w:p>
    <w:p w14:paraId="3B33AA9B" w14:textId="77777777" w:rsidR="005643D0" w:rsidRPr="005643D0" w:rsidRDefault="005643D0" w:rsidP="005643D0">
      <w:pPr>
        <w:numPr>
          <w:ilvl w:val="0"/>
          <w:numId w:val="11"/>
        </w:numPr>
        <w:ind w:left="360"/>
      </w:pPr>
      <w:r w:rsidRPr="005643D0">
        <w:t>Patrón de diseño MVC.</w:t>
      </w:r>
    </w:p>
    <w:p w14:paraId="4824D194" w14:textId="77777777" w:rsidR="005643D0" w:rsidRPr="005643D0" w:rsidRDefault="005643D0" w:rsidP="005643D0">
      <w:pPr>
        <w:numPr>
          <w:ilvl w:val="0"/>
          <w:numId w:val="11"/>
        </w:numPr>
        <w:ind w:left="360"/>
      </w:pPr>
      <w:r w:rsidRPr="005643D0">
        <w:t>Sin existencia de fallos.</w:t>
      </w:r>
    </w:p>
    <w:p w14:paraId="4788E95E" w14:textId="77777777" w:rsidR="005643D0" w:rsidRPr="005643D0" w:rsidRDefault="005643D0" w:rsidP="005643D0">
      <w:pPr>
        <w:ind w:left="-792"/>
      </w:pPr>
    </w:p>
    <w:p w14:paraId="6A6D8361" w14:textId="77777777" w:rsidR="005643D0" w:rsidRPr="005643D0" w:rsidRDefault="005643D0" w:rsidP="005643D0">
      <w:pPr>
        <w:ind w:left="-792"/>
        <w:rPr>
          <w:b/>
        </w:rPr>
      </w:pPr>
    </w:p>
    <w:p w14:paraId="0655FDFA" w14:textId="77777777" w:rsidR="005643D0" w:rsidRPr="005643D0" w:rsidRDefault="005643D0" w:rsidP="005643D0">
      <w:pPr>
        <w:rPr>
          <w:b/>
        </w:rPr>
      </w:pPr>
      <w:r w:rsidRPr="005643D0">
        <w:rPr>
          <w:b/>
        </w:rPr>
        <w:t>-Puntos a mejorar</w:t>
      </w:r>
    </w:p>
    <w:p w14:paraId="2BFD1C37" w14:textId="77777777" w:rsidR="005643D0" w:rsidRPr="005643D0" w:rsidRDefault="005643D0" w:rsidP="005643D0">
      <w:pPr>
        <w:ind w:left="-792"/>
        <w:rPr>
          <w:b/>
        </w:rPr>
      </w:pPr>
    </w:p>
    <w:p w14:paraId="28302CE5" w14:textId="77777777" w:rsidR="005643D0" w:rsidRPr="005643D0" w:rsidRDefault="005643D0" w:rsidP="005643D0">
      <w:pPr>
        <w:numPr>
          <w:ilvl w:val="0"/>
          <w:numId w:val="12"/>
        </w:numPr>
        <w:ind w:left="360"/>
        <w:rPr>
          <w:b/>
        </w:rPr>
      </w:pPr>
      <w:r w:rsidRPr="005643D0">
        <w:t>Cambiar la lógica para que obtenga los datos de un servidor externo.</w:t>
      </w:r>
    </w:p>
    <w:p w14:paraId="5B370889" w14:textId="77777777" w:rsidR="005643D0" w:rsidRPr="008F10BA" w:rsidRDefault="005643D0" w:rsidP="005643D0">
      <w:pPr>
        <w:numPr>
          <w:ilvl w:val="0"/>
          <w:numId w:val="12"/>
        </w:numPr>
        <w:ind w:left="360"/>
        <w:rPr>
          <w:b/>
        </w:rPr>
      </w:pPr>
      <w:r w:rsidRPr="005643D0">
        <w:t xml:space="preserve">La aplicación web se ha podido hacer full </w:t>
      </w:r>
      <w:proofErr w:type="spellStart"/>
      <w:r w:rsidRPr="005643D0">
        <w:t>responsive</w:t>
      </w:r>
      <w:proofErr w:type="spellEnd"/>
      <w:r w:rsidRPr="005643D0">
        <w:t>, que aunque se haya hecho la aplicación móvil y no haga falta, no habría sido mala solución implantarlo.</w:t>
      </w:r>
    </w:p>
    <w:p w14:paraId="47A1CF5F" w14:textId="66541F79" w:rsidR="008F10BA" w:rsidRPr="009344E8" w:rsidRDefault="00892441" w:rsidP="005643D0">
      <w:pPr>
        <w:numPr>
          <w:ilvl w:val="0"/>
          <w:numId w:val="12"/>
        </w:numPr>
        <w:ind w:left="360"/>
        <w:rPr>
          <w:b/>
        </w:rPr>
      </w:pPr>
      <w:r>
        <w:t>En el tema del diseño, d</w:t>
      </w:r>
      <w:r w:rsidR="00BB0A45">
        <w:t xml:space="preserve">istintos elementos multimedia </w:t>
      </w:r>
      <w:r w:rsidR="00A473AD">
        <w:t xml:space="preserve">han podido mostrarse en forma de galería o de </w:t>
      </w:r>
      <w:proofErr w:type="spellStart"/>
      <w:r w:rsidR="00A473AD">
        <w:t>popup</w:t>
      </w:r>
      <w:proofErr w:type="spellEnd"/>
      <w:r w:rsidR="00A473AD">
        <w:t>.</w:t>
      </w:r>
    </w:p>
    <w:p w14:paraId="2BDE278F" w14:textId="77777777" w:rsidR="009344E8" w:rsidRDefault="009344E8" w:rsidP="009344E8"/>
    <w:p w14:paraId="35C0675C" w14:textId="77777777" w:rsidR="009344E8" w:rsidRDefault="009344E8" w:rsidP="009344E8"/>
    <w:p w14:paraId="3149F217" w14:textId="77777777" w:rsidR="009344E8" w:rsidRDefault="009344E8" w:rsidP="009344E8"/>
    <w:p w14:paraId="7CD922A3" w14:textId="77777777" w:rsidR="009344E8" w:rsidRDefault="009344E8" w:rsidP="009344E8"/>
    <w:p w14:paraId="3112AF97" w14:textId="77777777" w:rsidR="009344E8" w:rsidRDefault="009344E8" w:rsidP="009344E8"/>
    <w:p w14:paraId="34E70EBF" w14:textId="77777777" w:rsidR="009344E8" w:rsidRDefault="009344E8" w:rsidP="009344E8"/>
    <w:p w14:paraId="1F2D7587" w14:textId="77777777" w:rsidR="009344E8" w:rsidRDefault="009344E8" w:rsidP="009344E8"/>
    <w:p w14:paraId="2E02821A" w14:textId="77777777" w:rsidR="009344E8" w:rsidRDefault="009344E8" w:rsidP="009344E8"/>
    <w:p w14:paraId="3145F2EB" w14:textId="77777777" w:rsidR="009344E8" w:rsidRDefault="009344E8" w:rsidP="009344E8"/>
    <w:p w14:paraId="644B0300" w14:textId="2745F577" w:rsidR="009344E8" w:rsidRDefault="009344E8" w:rsidP="009344E8">
      <w:pPr>
        <w:pStyle w:val="Ttulo1"/>
      </w:pPr>
      <w:bookmarkStart w:id="20" w:name="_Toc296585422"/>
      <w:r>
        <w:lastRenderedPageBreak/>
        <w:t>Conclusión</w:t>
      </w:r>
      <w:bookmarkEnd w:id="20"/>
    </w:p>
    <w:p w14:paraId="41E6A056" w14:textId="77777777" w:rsidR="008F10BA" w:rsidRPr="008F10BA" w:rsidRDefault="008F10BA" w:rsidP="008F10BA"/>
    <w:p w14:paraId="49948269" w14:textId="77777777" w:rsidR="009344E8" w:rsidRPr="009344E8" w:rsidRDefault="009344E8" w:rsidP="009344E8">
      <w:r w:rsidRPr="009344E8">
        <w:t xml:space="preserve">Llegado a este punto nos ha quedado claro que el mundo de las aplicaciones web e hibridas están cogiendo un papel muy importante en nuestro día a día ya que el mundo de la web esta empezando a aprovechar y mejorar el motor de todo </w:t>
      </w:r>
      <w:proofErr w:type="spellStart"/>
      <w:r w:rsidRPr="009344E8">
        <w:t>Javascript</w:t>
      </w:r>
      <w:proofErr w:type="spellEnd"/>
      <w:r w:rsidRPr="009344E8">
        <w:t>.</w:t>
      </w:r>
    </w:p>
    <w:p w14:paraId="615BC0FF" w14:textId="77777777" w:rsidR="009344E8" w:rsidRPr="009344E8" w:rsidRDefault="009344E8" w:rsidP="009344E8">
      <w:r w:rsidRPr="009344E8">
        <w:t xml:space="preserve">Encontramos </w:t>
      </w:r>
      <w:proofErr w:type="spellStart"/>
      <w:r w:rsidRPr="009344E8">
        <w:t>frameworks</w:t>
      </w:r>
      <w:proofErr w:type="spellEnd"/>
      <w:r w:rsidRPr="009344E8">
        <w:t xml:space="preserve"> muy útiles, completos y funcionales como es el caso de AngularJS que como hemos podido comprobar el rendimiento de estas SPA o aplicaciones hibridas es totalmente increíble.</w:t>
      </w:r>
    </w:p>
    <w:p w14:paraId="1807E216" w14:textId="77777777" w:rsidR="009344E8" w:rsidRPr="009344E8" w:rsidRDefault="009344E8" w:rsidP="009344E8"/>
    <w:p w14:paraId="01792B9B" w14:textId="77777777" w:rsidR="009344E8" w:rsidRPr="009344E8" w:rsidRDefault="009344E8" w:rsidP="009344E8">
      <w:r w:rsidRPr="009344E8">
        <w:t xml:space="preserve">Personalmente opino que el desarrollo de aplicaciones nativas va a dar una considerable bajada de trabajo ya que con </w:t>
      </w:r>
      <w:proofErr w:type="spellStart"/>
      <w:r w:rsidRPr="009344E8">
        <w:t>frameworks</w:t>
      </w:r>
      <w:proofErr w:type="spellEnd"/>
      <w:r w:rsidRPr="009344E8">
        <w:t xml:space="preserve"> como </w:t>
      </w:r>
      <w:proofErr w:type="spellStart"/>
      <w:r w:rsidRPr="009344E8">
        <w:t>Phonegap</w:t>
      </w:r>
      <w:proofErr w:type="spellEnd"/>
      <w:r w:rsidRPr="009344E8">
        <w:t xml:space="preserve"> (</w:t>
      </w:r>
      <w:proofErr w:type="spellStart"/>
      <w:r w:rsidRPr="009344E8">
        <w:t>Cordova</w:t>
      </w:r>
      <w:proofErr w:type="spellEnd"/>
      <w:r w:rsidRPr="009344E8">
        <w:t>) podemos hacer cualquier tipo de aplicación pudiendo acceder a distintas funcionalidades del teléfono, sea cual sea. Sin olvidar la reducción de tiempo y coste del desarrollo de la misma aplicación en distintas plataformas, olvidándonos de esto completamente.</w:t>
      </w:r>
    </w:p>
    <w:p w14:paraId="208A82F9" w14:textId="77777777" w:rsidR="009344E8" w:rsidRPr="009344E8" w:rsidRDefault="009344E8" w:rsidP="009344E8">
      <w:r w:rsidRPr="009344E8">
        <w:t>Un desarrollo – múltiples plataformas.</w:t>
      </w:r>
    </w:p>
    <w:p w14:paraId="7CCF3DA1" w14:textId="77777777" w:rsidR="009344E8" w:rsidRPr="009344E8" w:rsidRDefault="009344E8" w:rsidP="009344E8"/>
    <w:p w14:paraId="26A86130" w14:textId="706895E5" w:rsidR="009344E8" w:rsidRDefault="009344E8" w:rsidP="009344E8">
      <w:r w:rsidRPr="009344E8">
        <w:t>Hay un gran futuro en este mundo como hemos podido comprobar con Quesoteca.</w:t>
      </w:r>
    </w:p>
    <w:p w14:paraId="2CE7843D" w14:textId="77777777" w:rsidR="00C61CE7" w:rsidRDefault="00C61CE7" w:rsidP="00C61CE7">
      <w:pPr>
        <w:pStyle w:val="Ttulo1"/>
      </w:pPr>
      <w:bookmarkStart w:id="21" w:name="_Toc296585423"/>
      <w:r>
        <w:t>Lista de referencias</w:t>
      </w:r>
      <w:bookmarkEnd w:id="21"/>
    </w:p>
    <w:p w14:paraId="48C8E4F6" w14:textId="77777777" w:rsidR="00C61CE7" w:rsidRPr="00204BB4" w:rsidRDefault="00C61CE7" w:rsidP="00C61CE7"/>
    <w:p w14:paraId="5E04922C" w14:textId="77777777" w:rsidR="00C61CE7" w:rsidRPr="005643D0" w:rsidRDefault="00C61CE7" w:rsidP="00C61CE7">
      <w:r>
        <w:t>[1] Estadísticas de uso de AngularJS -</w:t>
      </w:r>
      <w:hyperlink r:id="rId53" w:history="1">
        <w:r w:rsidRPr="00EC4ED4">
          <w:rPr>
            <w:rStyle w:val="Hipervnculo"/>
          </w:rPr>
          <w:t>http://trends.builtwith.com/javascript/Angular-JS</w:t>
        </w:r>
      </w:hyperlink>
    </w:p>
    <w:p w14:paraId="0CD93D3F" w14:textId="77777777" w:rsidR="009344E8" w:rsidRDefault="009344E8" w:rsidP="009344E8"/>
    <w:p w14:paraId="613F9274" w14:textId="77777777" w:rsidR="00A86FD7" w:rsidRDefault="00A86FD7" w:rsidP="009344E8"/>
    <w:p w14:paraId="5EE24681" w14:textId="77777777" w:rsidR="00A86FD7" w:rsidRDefault="00A86FD7" w:rsidP="009344E8"/>
    <w:p w14:paraId="29B79EF4" w14:textId="77777777" w:rsidR="00A86FD7" w:rsidRDefault="00A86FD7" w:rsidP="009344E8"/>
    <w:p w14:paraId="0459B330" w14:textId="77777777" w:rsidR="00A86FD7" w:rsidRDefault="00A86FD7" w:rsidP="009344E8"/>
    <w:p w14:paraId="003BE2ED" w14:textId="77777777" w:rsidR="00A86FD7" w:rsidRDefault="00A86FD7" w:rsidP="009344E8"/>
    <w:p w14:paraId="147D5134" w14:textId="77777777" w:rsidR="00A86FD7" w:rsidRDefault="00A86FD7" w:rsidP="009344E8"/>
    <w:p w14:paraId="26A0E6B9" w14:textId="77777777" w:rsidR="00A86FD7" w:rsidRDefault="00A86FD7" w:rsidP="009344E8"/>
    <w:p w14:paraId="05C01D36" w14:textId="77777777" w:rsidR="00A86FD7" w:rsidRDefault="00A86FD7" w:rsidP="009344E8"/>
    <w:p w14:paraId="362D49AE" w14:textId="77777777" w:rsidR="00A86FD7" w:rsidRDefault="00A86FD7" w:rsidP="009344E8"/>
    <w:p w14:paraId="0270605F" w14:textId="77777777" w:rsidR="00A86FD7" w:rsidRDefault="00A86FD7" w:rsidP="009344E8"/>
    <w:p w14:paraId="2C2DCCEB" w14:textId="77777777" w:rsidR="00A86FD7" w:rsidRDefault="00A86FD7" w:rsidP="009344E8"/>
    <w:p w14:paraId="741B13E2" w14:textId="77777777" w:rsidR="00A86FD7" w:rsidRDefault="00A86FD7" w:rsidP="009344E8"/>
    <w:p w14:paraId="4DD6C501" w14:textId="77777777" w:rsidR="00A86FD7" w:rsidRDefault="00A86FD7" w:rsidP="009344E8"/>
    <w:p w14:paraId="4350939A" w14:textId="77777777" w:rsidR="00A86FD7" w:rsidRDefault="00A86FD7" w:rsidP="009344E8"/>
    <w:p w14:paraId="053B456E" w14:textId="77777777" w:rsidR="00A86FD7" w:rsidRDefault="00A86FD7" w:rsidP="00C61CE7">
      <w:pPr>
        <w:pStyle w:val="Ttulo1"/>
        <w:numPr>
          <w:ilvl w:val="0"/>
          <w:numId w:val="0"/>
        </w:numPr>
        <w:ind w:left="432"/>
      </w:pPr>
    </w:p>
    <w:sectPr w:rsidR="00A86FD7" w:rsidSect="003A39DD">
      <w:headerReference w:type="default" r:id="rId54"/>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EDEDFB" w14:textId="77777777" w:rsidR="005A6D5D" w:rsidRDefault="005A6D5D" w:rsidP="008B390D">
      <w:r>
        <w:separator/>
      </w:r>
    </w:p>
  </w:endnote>
  <w:endnote w:type="continuationSeparator" w:id="0">
    <w:p w14:paraId="0FC0E8C3" w14:textId="77777777" w:rsidR="005A6D5D" w:rsidRDefault="005A6D5D"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 w:name="MS Gothic">
    <w:altName w:val="ＭＳ ゴシック"/>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Helvetica Neue">
    <w:altName w:val="Malgun Gothic"/>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F021A4" w14:textId="77777777" w:rsidR="005A6D5D" w:rsidRDefault="005A6D5D" w:rsidP="003A39D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476DB7" w14:textId="77777777" w:rsidR="005A6D5D" w:rsidRDefault="005A6D5D" w:rsidP="003A39DD">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74D13" w14:textId="77777777" w:rsidR="005A6D5D" w:rsidRPr="00F11A63" w:rsidRDefault="005A6D5D" w:rsidP="003A39DD">
    <w:pPr>
      <w:pStyle w:val="Piedepgina"/>
      <w:ind w:right="360"/>
      <w:jc w:val="center"/>
      <w:rPr>
        <w:i/>
        <w:sz w:val="18"/>
        <w:szCs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7A69F0" w14:textId="77777777" w:rsidR="005A6D5D" w:rsidRPr="00A94E09" w:rsidRDefault="005A6D5D" w:rsidP="00A94E09">
    <w:pPr>
      <w:pStyle w:val="Piedepgina"/>
      <w:rPr>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D57B12" w14:textId="77777777" w:rsidR="005A6D5D" w:rsidRDefault="005A6D5D" w:rsidP="008B390D">
      <w:r>
        <w:separator/>
      </w:r>
    </w:p>
  </w:footnote>
  <w:footnote w:type="continuationSeparator" w:id="0">
    <w:p w14:paraId="17CF921E" w14:textId="77777777" w:rsidR="005A6D5D" w:rsidRDefault="005A6D5D" w:rsidP="008B39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B8A4D" w14:textId="77777777" w:rsidR="005A6D5D" w:rsidRPr="008B390D" w:rsidRDefault="005A6D5D" w:rsidP="008B390D">
    <w:pPr>
      <w:jc w:val="right"/>
      <w:rPr>
        <w:b/>
        <w:sz w:val="28"/>
        <w:szCs w:val="28"/>
      </w:rPr>
    </w:pPr>
    <w:r>
      <w:rPr>
        <w:noProof/>
        <w:lang w:val="es-ES"/>
      </w:rPr>
      <w:drawing>
        <wp:anchor distT="0" distB="0" distL="114300" distR="114300" simplePos="0" relativeHeight="251660800" behindDoc="0" locked="0" layoutInCell="1" allowOverlap="1" wp14:anchorId="1F498419" wp14:editId="625D6BE0">
          <wp:simplePos x="0" y="0"/>
          <wp:positionH relativeFrom="column">
            <wp:posOffset>1951355</wp:posOffset>
          </wp:positionH>
          <wp:positionV relativeFrom="paragraph">
            <wp:posOffset>-130810</wp:posOffset>
          </wp:positionV>
          <wp:extent cx="1366520" cy="2198370"/>
          <wp:effectExtent l="0" t="0" r="5080" b="0"/>
          <wp:wrapNone/>
          <wp:docPr id="1" name="Imagen 5" descr="C:\clase\logos EFA\MORATAL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6520" cy="2198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156A16" w14:textId="77777777" w:rsidR="005A6D5D" w:rsidRDefault="005A6D5D">
    <w:pPr>
      <w:pStyle w:val="Encabezado"/>
    </w:pPr>
    <w:r>
      <w:rPr>
        <w:noProof/>
        <w:lang w:val="es-ES"/>
      </w:rPr>
      <mc:AlternateContent>
        <mc:Choice Requires="wps">
          <w:drawing>
            <wp:anchor distT="0" distB="0" distL="114300" distR="114300" simplePos="0" relativeHeight="251658752" behindDoc="0" locked="0" layoutInCell="1" allowOverlap="1" wp14:anchorId="35006471" wp14:editId="6B1A046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6599F" w14:textId="77777777" w:rsidR="005A6D5D" w:rsidRDefault="005A6D5D" w:rsidP="008B390D">
                          <w:pPr>
                            <w:jc w:val="center"/>
                            <w:rPr>
                              <w:b/>
                              <w:sz w:val="32"/>
                              <w:szCs w:val="32"/>
                            </w:rPr>
                          </w:pPr>
                        </w:p>
                        <w:p w14:paraId="7798F111" w14:textId="77777777" w:rsidR="005A6D5D" w:rsidRDefault="005A6D5D" w:rsidP="008B390D">
                          <w:pPr>
                            <w:jc w:val="center"/>
                            <w:rPr>
                              <w:b/>
                              <w:sz w:val="32"/>
                              <w:szCs w:val="32"/>
                            </w:rPr>
                          </w:pPr>
                        </w:p>
                        <w:p w14:paraId="4164FDE1" w14:textId="77777777" w:rsidR="005A6D5D" w:rsidRDefault="005A6D5D" w:rsidP="008B390D">
                          <w:pPr>
                            <w:jc w:val="center"/>
                            <w:rPr>
                              <w:b/>
                              <w:sz w:val="32"/>
                              <w:szCs w:val="32"/>
                            </w:rPr>
                          </w:pPr>
                        </w:p>
                        <w:p w14:paraId="5A6C7F5F" w14:textId="77777777" w:rsidR="005A6D5D" w:rsidRDefault="005A6D5D" w:rsidP="008B390D">
                          <w:pPr>
                            <w:jc w:val="center"/>
                            <w:rPr>
                              <w:b/>
                              <w:sz w:val="32"/>
                              <w:szCs w:val="32"/>
                            </w:rPr>
                          </w:pPr>
                        </w:p>
                        <w:p w14:paraId="0F5F492A" w14:textId="77777777" w:rsidR="005A6D5D" w:rsidRDefault="005A6D5D" w:rsidP="008B390D">
                          <w:pPr>
                            <w:jc w:val="center"/>
                            <w:rPr>
                              <w:b/>
                              <w:sz w:val="32"/>
                              <w:szCs w:val="32"/>
                            </w:rPr>
                          </w:pPr>
                          <w:r>
                            <w:rPr>
                              <w:b/>
                              <w:sz w:val="32"/>
                              <w:szCs w:val="32"/>
                            </w:rPr>
                            <w:t>EFA MORATALAZ</w:t>
                          </w:r>
                        </w:p>
                        <w:p w14:paraId="55868814" w14:textId="77777777" w:rsidR="005A6D5D" w:rsidRPr="00F41C72" w:rsidRDefault="005A6D5D" w:rsidP="008B390D">
                          <w:pPr>
                            <w:jc w:val="center"/>
                            <w:rPr>
                              <w:b/>
                              <w:sz w:val="32"/>
                              <w:szCs w:val="32"/>
                            </w:rPr>
                          </w:pPr>
                        </w:p>
                        <w:p w14:paraId="251F4D78" w14:textId="77777777" w:rsidR="005A6D5D" w:rsidRPr="00F41C72" w:rsidRDefault="005A6D5D"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5" o:spid="_x0000_s1026" type="#_x0000_t202" style="position:absolute;margin-left:-8.9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" filled="f" stroked="f">
              <v:path arrowok="t"/>
              <v:textbox>
                <w:txbxContent>
                  <w:p w14:paraId="1DB6599F" w14:textId="77777777" w:rsidR="00D5291D" w:rsidRDefault="00D5291D" w:rsidP="008B390D">
                    <w:pPr>
                      <w:jc w:val="center"/>
                      <w:rPr>
                        <w:b/>
                        <w:sz w:val="32"/>
                        <w:szCs w:val="32"/>
                      </w:rPr>
                    </w:pPr>
                  </w:p>
                  <w:p w14:paraId="7798F111" w14:textId="77777777" w:rsidR="00D5291D" w:rsidRDefault="00D5291D" w:rsidP="008B390D">
                    <w:pPr>
                      <w:jc w:val="center"/>
                      <w:rPr>
                        <w:b/>
                        <w:sz w:val="32"/>
                        <w:szCs w:val="32"/>
                      </w:rPr>
                    </w:pPr>
                  </w:p>
                  <w:p w14:paraId="4164FDE1" w14:textId="77777777" w:rsidR="00D5291D" w:rsidRDefault="00D5291D" w:rsidP="008B390D">
                    <w:pPr>
                      <w:jc w:val="center"/>
                      <w:rPr>
                        <w:b/>
                        <w:sz w:val="32"/>
                        <w:szCs w:val="32"/>
                      </w:rPr>
                    </w:pPr>
                  </w:p>
                  <w:p w14:paraId="5A6C7F5F" w14:textId="77777777" w:rsidR="00D5291D" w:rsidRDefault="00D5291D" w:rsidP="008B390D">
                    <w:pPr>
                      <w:jc w:val="center"/>
                      <w:rPr>
                        <w:b/>
                        <w:sz w:val="32"/>
                        <w:szCs w:val="32"/>
                      </w:rPr>
                    </w:pPr>
                  </w:p>
                  <w:p w14:paraId="0F5F492A" w14:textId="77777777" w:rsidR="00D5291D" w:rsidRDefault="00D5291D" w:rsidP="008B390D">
                    <w:pPr>
                      <w:jc w:val="center"/>
                      <w:rPr>
                        <w:b/>
                        <w:sz w:val="32"/>
                        <w:szCs w:val="32"/>
                      </w:rPr>
                    </w:pPr>
                    <w:r>
                      <w:rPr>
                        <w:b/>
                        <w:sz w:val="32"/>
                        <w:szCs w:val="32"/>
                      </w:rPr>
                      <w:t>EFA MORATALAZ</w:t>
                    </w:r>
                  </w:p>
                  <w:p w14:paraId="55868814" w14:textId="77777777" w:rsidR="00D5291D" w:rsidRPr="00F41C72" w:rsidRDefault="00D5291D" w:rsidP="008B390D">
                    <w:pPr>
                      <w:jc w:val="center"/>
                      <w:rPr>
                        <w:b/>
                        <w:sz w:val="32"/>
                        <w:szCs w:val="32"/>
                      </w:rPr>
                    </w:pPr>
                  </w:p>
                  <w:p w14:paraId="251F4D78" w14:textId="77777777" w:rsidR="00D5291D" w:rsidRPr="00F41C72" w:rsidRDefault="00D5291D"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2195"/>
      <w:gridCol w:w="896"/>
    </w:tblGrid>
    <w:tr w:rsidR="005A6D5D" w:rsidRPr="00160DCC" w14:paraId="376B637E" w14:textId="77777777" w:rsidTr="00160DCC">
      <w:tc>
        <w:tcPr>
          <w:tcW w:w="0" w:type="auto"/>
        </w:tcPr>
        <w:p w14:paraId="45F8414A" w14:textId="77777777" w:rsidR="005A6D5D" w:rsidRPr="00160DCC" w:rsidRDefault="005A6D5D"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5FED8DF2" w14:textId="77777777" w:rsidR="005A6D5D" w:rsidRPr="00160DCC" w:rsidRDefault="005A6D5D" w:rsidP="00160DCC">
          <w:pPr>
            <w:pStyle w:val="Encabezado"/>
            <w:tabs>
              <w:tab w:val="clear" w:pos="4252"/>
              <w:tab w:val="clear" w:pos="8504"/>
            </w:tabs>
            <w:jc w:val="right"/>
            <w:rPr>
              <w:i/>
              <w:sz w:val="18"/>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sidRPr="00160DCC">
            <w:rPr>
              <w:i/>
              <w:noProof/>
              <w:sz w:val="18"/>
              <w:szCs w:val="18"/>
            </w:rPr>
            <w:t>2</w:t>
          </w:r>
          <w:r w:rsidRPr="00160DCC">
            <w:rPr>
              <w:i/>
              <w:sz w:val="18"/>
              <w:szCs w:val="18"/>
            </w:rPr>
            <w:fldChar w:fldCharType="end"/>
          </w:r>
        </w:p>
      </w:tc>
    </w:tr>
  </w:tbl>
  <w:p w14:paraId="2DD4A5CD" w14:textId="77777777" w:rsidR="005A6D5D" w:rsidRDefault="005A6D5D" w:rsidP="006B1993">
    <w:pPr>
      <w:pStyle w:val="Encabezado"/>
      <w:tabs>
        <w:tab w:val="clear" w:pos="4252"/>
        <w:tab w:val="clear" w:pos="8504"/>
      </w:tab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CF7D8" w14:textId="77777777" w:rsidR="005A6D5D" w:rsidRPr="008B390D" w:rsidRDefault="005A6D5D" w:rsidP="008B390D">
    <w:pPr>
      <w:jc w:val="right"/>
      <w:rPr>
        <w:b/>
        <w:sz w:val="28"/>
        <w:szCs w:val="28"/>
      </w:rPr>
    </w:pPr>
  </w:p>
  <w:p w14:paraId="464CCDFE" w14:textId="77777777" w:rsidR="005A6D5D" w:rsidRDefault="005A6D5D">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7EB59" w14:textId="77777777" w:rsidR="005A6D5D" w:rsidRPr="008B390D" w:rsidRDefault="005A6D5D" w:rsidP="008B390D">
    <w:pPr>
      <w:jc w:val="right"/>
      <w:rPr>
        <w:b/>
        <w:sz w:val="28"/>
        <w:szCs w:val="28"/>
      </w:rPr>
    </w:pPr>
  </w:p>
  <w:tbl>
    <w:tblPr>
      <w:tblW w:w="0" w:type="auto"/>
      <w:tblBorders>
        <w:bottom w:val="single" w:sz="4" w:space="0" w:color="auto"/>
      </w:tblBorders>
      <w:tblLook w:val="04A0" w:firstRow="1" w:lastRow="0" w:firstColumn="1" w:lastColumn="0" w:noHBand="0" w:noVBand="1"/>
    </w:tblPr>
    <w:tblGrid>
      <w:gridCol w:w="4460"/>
      <w:gridCol w:w="4461"/>
    </w:tblGrid>
    <w:tr w:rsidR="005A6D5D" w:rsidRPr="00160DCC" w14:paraId="0D0B11BD" w14:textId="77777777" w:rsidTr="00160DCC">
      <w:tc>
        <w:tcPr>
          <w:tcW w:w="4460" w:type="dxa"/>
        </w:tcPr>
        <w:p w14:paraId="276CAF2B" w14:textId="77777777" w:rsidR="005A6D5D" w:rsidRPr="00160DCC" w:rsidRDefault="005A6D5D" w:rsidP="00160DCC">
          <w:pPr>
            <w:pStyle w:val="Encabezado"/>
            <w:tabs>
              <w:tab w:val="clear" w:pos="4252"/>
              <w:tab w:val="clear" w:pos="8504"/>
            </w:tabs>
            <w:rPr>
              <w:i/>
              <w:sz w:val="18"/>
              <w:szCs w:val="18"/>
            </w:rPr>
          </w:pPr>
          <w:r w:rsidRPr="00160DCC">
            <w:rPr>
              <w:i/>
              <w:sz w:val="18"/>
              <w:szCs w:val="18"/>
            </w:rPr>
            <w:t>ÍNDICES</w:t>
          </w:r>
        </w:p>
      </w:tc>
      <w:tc>
        <w:tcPr>
          <w:tcW w:w="4461" w:type="dxa"/>
        </w:tcPr>
        <w:p w14:paraId="0F88C570" w14:textId="77777777" w:rsidR="005A6D5D" w:rsidRPr="00160DCC" w:rsidRDefault="005A6D5D" w:rsidP="00160DCC">
          <w:pPr>
            <w:pStyle w:val="Encabezado"/>
            <w:tabs>
              <w:tab w:val="clear" w:pos="4252"/>
              <w:tab w:val="clear" w:pos="8504"/>
            </w:tabs>
            <w:jc w:val="right"/>
            <w:rPr>
              <w:i/>
              <w:sz w:val="18"/>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sidR="00B46D8F">
            <w:rPr>
              <w:i/>
              <w:noProof/>
              <w:sz w:val="18"/>
              <w:szCs w:val="18"/>
            </w:rPr>
            <w:t>III</w:t>
          </w:r>
          <w:r w:rsidRPr="00160DCC">
            <w:rPr>
              <w:i/>
              <w:sz w:val="18"/>
              <w:szCs w:val="18"/>
            </w:rPr>
            <w:fldChar w:fldCharType="end"/>
          </w:r>
        </w:p>
      </w:tc>
    </w:tr>
  </w:tbl>
  <w:p w14:paraId="7CB42E0A" w14:textId="77777777" w:rsidR="005A6D5D" w:rsidRDefault="005A6D5D">
    <w:pPr>
      <w:pStyle w:val="Encabezado"/>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755" w:type="dxa"/>
      <w:tblBorders>
        <w:bottom w:val="single" w:sz="4" w:space="0" w:color="auto"/>
      </w:tblBorders>
      <w:tblLook w:val="04A0" w:firstRow="1" w:lastRow="0" w:firstColumn="1" w:lastColumn="0" w:noHBand="0" w:noVBand="1"/>
    </w:tblPr>
    <w:tblGrid>
      <w:gridCol w:w="5353"/>
      <w:gridCol w:w="3402"/>
    </w:tblGrid>
    <w:tr w:rsidR="005A6D5D" w:rsidRPr="00160DCC" w14:paraId="13E8FAC6" w14:textId="77777777" w:rsidTr="006A50D8">
      <w:tc>
        <w:tcPr>
          <w:tcW w:w="5353" w:type="dxa"/>
        </w:tcPr>
        <w:p w14:paraId="47B8C1F6" w14:textId="77777777" w:rsidR="005A6D5D" w:rsidRPr="00160DCC" w:rsidRDefault="005A6D5D" w:rsidP="00160DCC">
          <w:pPr>
            <w:pStyle w:val="Encabezado"/>
            <w:tabs>
              <w:tab w:val="clear" w:pos="4252"/>
              <w:tab w:val="clear" w:pos="8504"/>
            </w:tabs>
            <w:rPr>
              <w:i/>
              <w:sz w:val="18"/>
              <w:szCs w:val="18"/>
            </w:rPr>
          </w:pPr>
          <w:r w:rsidRPr="00160DCC">
            <w:rPr>
              <w:i/>
              <w:sz w:val="18"/>
              <w:szCs w:val="18"/>
            </w:rPr>
            <w:t>Grado</w:t>
          </w:r>
          <w:r>
            <w:rPr>
              <w:i/>
              <w:sz w:val="18"/>
              <w:szCs w:val="18"/>
            </w:rPr>
            <w:t xml:space="preserve"> Superior en Desarrollo de Aplicaciones Multiplataforma</w:t>
          </w:r>
        </w:p>
      </w:tc>
      <w:tc>
        <w:tcPr>
          <w:tcW w:w="3402" w:type="dxa"/>
        </w:tcPr>
        <w:p w14:paraId="15F5DB41" w14:textId="77777777" w:rsidR="005A6D5D" w:rsidRPr="00160DCC" w:rsidRDefault="005A6D5D" w:rsidP="00160DCC">
          <w:pPr>
            <w:pStyle w:val="Encabezado"/>
            <w:tabs>
              <w:tab w:val="clear" w:pos="4252"/>
              <w:tab w:val="clear" w:pos="8504"/>
            </w:tabs>
            <w:jc w:val="right"/>
            <w:rPr>
              <w:i/>
              <w:sz w:val="18"/>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sidR="00B46D8F">
            <w:rPr>
              <w:i/>
              <w:noProof/>
              <w:sz w:val="18"/>
              <w:szCs w:val="18"/>
            </w:rPr>
            <w:t>1</w:t>
          </w:r>
          <w:r w:rsidRPr="00160DCC">
            <w:rPr>
              <w:i/>
              <w:sz w:val="18"/>
              <w:szCs w:val="18"/>
            </w:rPr>
            <w:fldChar w:fldCharType="end"/>
          </w:r>
        </w:p>
      </w:tc>
    </w:tr>
  </w:tbl>
  <w:p w14:paraId="6BE92D35" w14:textId="77777777" w:rsidR="005A6D5D" w:rsidRDefault="005A6D5D" w:rsidP="006B1993">
    <w:pPr>
      <w:pStyle w:val="Encabezado"/>
      <w:tabs>
        <w:tab w:val="clear" w:pos="4252"/>
        <w:tab w:val="clear" w:pos="8504"/>
      </w:tabs>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6F5CD" w14:textId="77777777" w:rsidR="005A6D5D" w:rsidRPr="008B390D" w:rsidRDefault="005A6D5D" w:rsidP="008B390D">
    <w:pPr>
      <w:jc w:val="right"/>
      <w:rPr>
        <w:b/>
        <w:sz w:val="28"/>
        <w:szCs w:val="28"/>
      </w:rPr>
    </w:pPr>
  </w:p>
  <w:tbl>
    <w:tblPr>
      <w:tblW w:w="9180" w:type="dxa"/>
      <w:tblBorders>
        <w:bottom w:val="single" w:sz="4" w:space="0" w:color="auto"/>
      </w:tblBorders>
      <w:tblLook w:val="04A0" w:firstRow="1" w:lastRow="0" w:firstColumn="1" w:lastColumn="0" w:noHBand="0" w:noVBand="1"/>
    </w:tblPr>
    <w:tblGrid>
      <w:gridCol w:w="5637"/>
      <w:gridCol w:w="3543"/>
    </w:tblGrid>
    <w:tr w:rsidR="005A6D5D" w:rsidRPr="00160DCC" w14:paraId="1FBA59B2" w14:textId="77777777" w:rsidTr="006A50D8">
      <w:tc>
        <w:tcPr>
          <w:tcW w:w="5637" w:type="dxa"/>
        </w:tcPr>
        <w:p w14:paraId="0060A719" w14:textId="77777777" w:rsidR="005A6D5D" w:rsidRPr="00160DCC" w:rsidRDefault="005A6D5D" w:rsidP="00160DCC">
          <w:pPr>
            <w:pStyle w:val="Encabezado"/>
            <w:tabs>
              <w:tab w:val="clear" w:pos="4252"/>
              <w:tab w:val="clear" w:pos="8504"/>
            </w:tabs>
            <w:rPr>
              <w:i/>
              <w:sz w:val="18"/>
              <w:szCs w:val="18"/>
            </w:rPr>
          </w:pPr>
          <w:r>
            <w:rPr>
              <w:i/>
              <w:sz w:val="18"/>
              <w:szCs w:val="18"/>
            </w:rPr>
            <w:t xml:space="preserve">Grado Superior en Desarrollo de aplicaciones </w:t>
          </w:r>
          <w:proofErr w:type="spellStart"/>
          <w:r>
            <w:rPr>
              <w:i/>
              <w:sz w:val="18"/>
              <w:szCs w:val="18"/>
            </w:rPr>
            <w:t>multiplaforma</w:t>
          </w:r>
          <w:proofErr w:type="spellEnd"/>
        </w:p>
      </w:tc>
      <w:tc>
        <w:tcPr>
          <w:tcW w:w="3543" w:type="dxa"/>
        </w:tcPr>
        <w:p w14:paraId="16F713AC" w14:textId="77777777" w:rsidR="005A6D5D" w:rsidRPr="00160DCC" w:rsidRDefault="005A6D5D" w:rsidP="00160DCC">
          <w:pPr>
            <w:pStyle w:val="Encabezado"/>
            <w:tabs>
              <w:tab w:val="clear" w:pos="4252"/>
              <w:tab w:val="clear" w:pos="8504"/>
            </w:tabs>
            <w:jc w:val="right"/>
            <w:rPr>
              <w:i/>
              <w:sz w:val="18"/>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sidR="00B46D8F">
            <w:rPr>
              <w:i/>
              <w:noProof/>
              <w:sz w:val="18"/>
              <w:szCs w:val="18"/>
            </w:rPr>
            <w:t>8</w:t>
          </w:r>
          <w:r w:rsidRPr="00160DCC">
            <w:rPr>
              <w:i/>
              <w:sz w:val="18"/>
              <w:szCs w:val="18"/>
            </w:rPr>
            <w:fldChar w:fldCharType="end"/>
          </w:r>
        </w:p>
      </w:tc>
    </w:tr>
  </w:tbl>
  <w:p w14:paraId="4B0FC9F3" w14:textId="77777777" w:rsidR="005A6D5D" w:rsidRDefault="005A6D5D">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3D82"/>
    <w:multiLevelType w:val="multilevel"/>
    <w:tmpl w:val="9DB6D7D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760D86"/>
    <w:multiLevelType w:val="hybridMultilevel"/>
    <w:tmpl w:val="2490352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E8E06DF"/>
    <w:multiLevelType w:val="hybridMultilevel"/>
    <w:tmpl w:val="8FC63A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15B91EFB"/>
    <w:multiLevelType w:val="hybridMultilevel"/>
    <w:tmpl w:val="6666C1FA"/>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nsid w:val="28FB6C79"/>
    <w:multiLevelType w:val="hybridMultilevel"/>
    <w:tmpl w:val="35600FB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5442258B"/>
    <w:multiLevelType w:val="hybridMultilevel"/>
    <w:tmpl w:val="A0F67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48A0882"/>
    <w:multiLevelType w:val="hybridMultilevel"/>
    <w:tmpl w:val="0B60CEB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601E1DB5"/>
    <w:multiLevelType w:val="hybridMultilevel"/>
    <w:tmpl w:val="D86676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0381A4F"/>
    <w:multiLevelType w:val="hybridMultilevel"/>
    <w:tmpl w:val="08E6A37C"/>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9">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73304A97"/>
    <w:multiLevelType w:val="hybridMultilevel"/>
    <w:tmpl w:val="87D813A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75C37E4B"/>
    <w:multiLevelType w:val="hybridMultilevel"/>
    <w:tmpl w:val="A204ED3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7"/>
  </w:num>
  <w:num w:numId="4">
    <w:abstractNumId w:val="5"/>
  </w:num>
  <w:num w:numId="5">
    <w:abstractNumId w:val="6"/>
  </w:num>
  <w:num w:numId="6">
    <w:abstractNumId w:val="1"/>
  </w:num>
  <w:num w:numId="7">
    <w:abstractNumId w:val="4"/>
  </w:num>
  <w:num w:numId="8">
    <w:abstractNumId w:val="2"/>
  </w:num>
  <w:num w:numId="9">
    <w:abstractNumId w:val="11"/>
  </w:num>
  <w:num w:numId="10">
    <w:abstractNumId w:val="10"/>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690"/>
    <w:rsid w:val="00004E64"/>
    <w:rsid w:val="0001418B"/>
    <w:rsid w:val="00016BDE"/>
    <w:rsid w:val="00021580"/>
    <w:rsid w:val="0002607E"/>
    <w:rsid w:val="0003441A"/>
    <w:rsid w:val="000455EE"/>
    <w:rsid w:val="0006042F"/>
    <w:rsid w:val="000744E7"/>
    <w:rsid w:val="0008085E"/>
    <w:rsid w:val="00094FB9"/>
    <w:rsid w:val="000B5676"/>
    <w:rsid w:val="000C262B"/>
    <w:rsid w:val="000F686D"/>
    <w:rsid w:val="00116F7E"/>
    <w:rsid w:val="001262C0"/>
    <w:rsid w:val="00130B33"/>
    <w:rsid w:val="00144ED5"/>
    <w:rsid w:val="00160DCC"/>
    <w:rsid w:val="001765A3"/>
    <w:rsid w:val="00177A28"/>
    <w:rsid w:val="0018065B"/>
    <w:rsid w:val="00184BC1"/>
    <w:rsid w:val="0018665A"/>
    <w:rsid w:val="001B2A86"/>
    <w:rsid w:val="001B6110"/>
    <w:rsid w:val="001D5A72"/>
    <w:rsid w:val="001F17F4"/>
    <w:rsid w:val="00204BB4"/>
    <w:rsid w:val="0020697B"/>
    <w:rsid w:val="00210034"/>
    <w:rsid w:val="00227D8A"/>
    <w:rsid w:val="00235C0A"/>
    <w:rsid w:val="00241571"/>
    <w:rsid w:val="0025179D"/>
    <w:rsid w:val="00255B11"/>
    <w:rsid w:val="00257B2B"/>
    <w:rsid w:val="00267386"/>
    <w:rsid w:val="00281693"/>
    <w:rsid w:val="0028647F"/>
    <w:rsid w:val="002A741C"/>
    <w:rsid w:val="002B0257"/>
    <w:rsid w:val="002B426D"/>
    <w:rsid w:val="002C7AF8"/>
    <w:rsid w:val="002E358F"/>
    <w:rsid w:val="002E6A6A"/>
    <w:rsid w:val="002F29F8"/>
    <w:rsid w:val="00304609"/>
    <w:rsid w:val="003148E9"/>
    <w:rsid w:val="00315DBD"/>
    <w:rsid w:val="00317A3F"/>
    <w:rsid w:val="003403DE"/>
    <w:rsid w:val="00383B46"/>
    <w:rsid w:val="003867E7"/>
    <w:rsid w:val="00393FA2"/>
    <w:rsid w:val="003A39DD"/>
    <w:rsid w:val="003B4811"/>
    <w:rsid w:val="003C4690"/>
    <w:rsid w:val="003C4919"/>
    <w:rsid w:val="003D1A87"/>
    <w:rsid w:val="003F324E"/>
    <w:rsid w:val="003F3379"/>
    <w:rsid w:val="00420D4C"/>
    <w:rsid w:val="0042509C"/>
    <w:rsid w:val="00432335"/>
    <w:rsid w:val="00434392"/>
    <w:rsid w:val="00463914"/>
    <w:rsid w:val="004641B4"/>
    <w:rsid w:val="00466D3A"/>
    <w:rsid w:val="00476437"/>
    <w:rsid w:val="004954AA"/>
    <w:rsid w:val="00495AA7"/>
    <w:rsid w:val="004A37FD"/>
    <w:rsid w:val="004B5601"/>
    <w:rsid w:val="004C0829"/>
    <w:rsid w:val="004C4AA3"/>
    <w:rsid w:val="004D5396"/>
    <w:rsid w:val="00500A77"/>
    <w:rsid w:val="00502B40"/>
    <w:rsid w:val="005177A4"/>
    <w:rsid w:val="00542611"/>
    <w:rsid w:val="005433A8"/>
    <w:rsid w:val="005469F6"/>
    <w:rsid w:val="00553FBF"/>
    <w:rsid w:val="00555223"/>
    <w:rsid w:val="005643D0"/>
    <w:rsid w:val="0057221E"/>
    <w:rsid w:val="005970DE"/>
    <w:rsid w:val="005A121A"/>
    <w:rsid w:val="005A196E"/>
    <w:rsid w:val="005A1E83"/>
    <w:rsid w:val="005A6D5D"/>
    <w:rsid w:val="005E095F"/>
    <w:rsid w:val="005E1745"/>
    <w:rsid w:val="005E6F67"/>
    <w:rsid w:val="005E752D"/>
    <w:rsid w:val="00611F47"/>
    <w:rsid w:val="006373C0"/>
    <w:rsid w:val="0064101C"/>
    <w:rsid w:val="00642DAA"/>
    <w:rsid w:val="006439D5"/>
    <w:rsid w:val="00653358"/>
    <w:rsid w:val="006643EE"/>
    <w:rsid w:val="00666C34"/>
    <w:rsid w:val="00681660"/>
    <w:rsid w:val="00696CFE"/>
    <w:rsid w:val="006A1B49"/>
    <w:rsid w:val="006A50D8"/>
    <w:rsid w:val="006B1993"/>
    <w:rsid w:val="006B2C42"/>
    <w:rsid w:val="006C01EA"/>
    <w:rsid w:val="006C5981"/>
    <w:rsid w:val="006C6E3A"/>
    <w:rsid w:val="006F652F"/>
    <w:rsid w:val="00714DBF"/>
    <w:rsid w:val="0073238E"/>
    <w:rsid w:val="00737CB8"/>
    <w:rsid w:val="00761CFF"/>
    <w:rsid w:val="007711B8"/>
    <w:rsid w:val="007911F4"/>
    <w:rsid w:val="00791849"/>
    <w:rsid w:val="0079283D"/>
    <w:rsid w:val="00792B66"/>
    <w:rsid w:val="007D1BD4"/>
    <w:rsid w:val="007D253E"/>
    <w:rsid w:val="007D7894"/>
    <w:rsid w:val="0080122E"/>
    <w:rsid w:val="00803139"/>
    <w:rsid w:val="00830802"/>
    <w:rsid w:val="00842C8C"/>
    <w:rsid w:val="00844696"/>
    <w:rsid w:val="00854FD6"/>
    <w:rsid w:val="00873605"/>
    <w:rsid w:val="00892441"/>
    <w:rsid w:val="008A006B"/>
    <w:rsid w:val="008A41B2"/>
    <w:rsid w:val="008B390D"/>
    <w:rsid w:val="008C0E73"/>
    <w:rsid w:val="008C7508"/>
    <w:rsid w:val="008F10BA"/>
    <w:rsid w:val="00911AF0"/>
    <w:rsid w:val="00916EFE"/>
    <w:rsid w:val="009201B8"/>
    <w:rsid w:val="00923B46"/>
    <w:rsid w:val="009344E8"/>
    <w:rsid w:val="00951F0C"/>
    <w:rsid w:val="009618FC"/>
    <w:rsid w:val="009818A9"/>
    <w:rsid w:val="00994ACC"/>
    <w:rsid w:val="009B6D45"/>
    <w:rsid w:val="009D3B52"/>
    <w:rsid w:val="009E03BE"/>
    <w:rsid w:val="009E285A"/>
    <w:rsid w:val="00A2167A"/>
    <w:rsid w:val="00A32C31"/>
    <w:rsid w:val="00A350E0"/>
    <w:rsid w:val="00A441DB"/>
    <w:rsid w:val="00A473AD"/>
    <w:rsid w:val="00A51660"/>
    <w:rsid w:val="00A557CB"/>
    <w:rsid w:val="00A60641"/>
    <w:rsid w:val="00A67AC9"/>
    <w:rsid w:val="00A8438E"/>
    <w:rsid w:val="00A86FD7"/>
    <w:rsid w:val="00A94E09"/>
    <w:rsid w:val="00AA0048"/>
    <w:rsid w:val="00AC29C2"/>
    <w:rsid w:val="00AC43A7"/>
    <w:rsid w:val="00AD27C8"/>
    <w:rsid w:val="00B031FE"/>
    <w:rsid w:val="00B06B63"/>
    <w:rsid w:val="00B0772B"/>
    <w:rsid w:val="00B103DD"/>
    <w:rsid w:val="00B17F77"/>
    <w:rsid w:val="00B46D8F"/>
    <w:rsid w:val="00BA1A1F"/>
    <w:rsid w:val="00BB0A45"/>
    <w:rsid w:val="00BB11B7"/>
    <w:rsid w:val="00BB1B1A"/>
    <w:rsid w:val="00BB1CF1"/>
    <w:rsid w:val="00BB4410"/>
    <w:rsid w:val="00BB5699"/>
    <w:rsid w:val="00C01450"/>
    <w:rsid w:val="00C10021"/>
    <w:rsid w:val="00C57EA3"/>
    <w:rsid w:val="00C61CE7"/>
    <w:rsid w:val="00C7122D"/>
    <w:rsid w:val="00C75892"/>
    <w:rsid w:val="00C832EA"/>
    <w:rsid w:val="00C87306"/>
    <w:rsid w:val="00CA5786"/>
    <w:rsid w:val="00CB0DDD"/>
    <w:rsid w:val="00CB3AB7"/>
    <w:rsid w:val="00CB4250"/>
    <w:rsid w:val="00CC5E64"/>
    <w:rsid w:val="00CE2B97"/>
    <w:rsid w:val="00D10F11"/>
    <w:rsid w:val="00D2166A"/>
    <w:rsid w:val="00D27D7C"/>
    <w:rsid w:val="00D5291D"/>
    <w:rsid w:val="00D66CE6"/>
    <w:rsid w:val="00D97DC6"/>
    <w:rsid w:val="00DA5FE7"/>
    <w:rsid w:val="00DA7EDC"/>
    <w:rsid w:val="00DB324D"/>
    <w:rsid w:val="00DC31FF"/>
    <w:rsid w:val="00DD50B3"/>
    <w:rsid w:val="00DF7B2D"/>
    <w:rsid w:val="00E0052B"/>
    <w:rsid w:val="00E023FF"/>
    <w:rsid w:val="00E1438B"/>
    <w:rsid w:val="00E16437"/>
    <w:rsid w:val="00E3090A"/>
    <w:rsid w:val="00E429E0"/>
    <w:rsid w:val="00E47965"/>
    <w:rsid w:val="00E60AFB"/>
    <w:rsid w:val="00E73541"/>
    <w:rsid w:val="00E84873"/>
    <w:rsid w:val="00EA1C30"/>
    <w:rsid w:val="00EC2E45"/>
    <w:rsid w:val="00EC4ED4"/>
    <w:rsid w:val="00ED3E5B"/>
    <w:rsid w:val="00ED5629"/>
    <w:rsid w:val="00ED6D37"/>
    <w:rsid w:val="00ED6D8B"/>
    <w:rsid w:val="00EF0128"/>
    <w:rsid w:val="00F064E3"/>
    <w:rsid w:val="00F07181"/>
    <w:rsid w:val="00F11A63"/>
    <w:rsid w:val="00F31ACB"/>
    <w:rsid w:val="00F41C72"/>
    <w:rsid w:val="00F72CB3"/>
    <w:rsid w:val="00F75331"/>
    <w:rsid w:val="00FA2DB9"/>
    <w:rsid w:val="00FC58C4"/>
    <w:rsid w:val="00FF58F5"/>
    <w:rsid w:val="00FF7CB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52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Epgrafe">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styleId="Encabezadodetabladecontenido">
    <w:name w:val="TOC Heading"/>
    <w:basedOn w:val="Ttulo1"/>
    <w:next w:val="Normal"/>
    <w:uiPriority w:val="39"/>
    <w:unhideWhenUsed/>
    <w:qFormat/>
    <w:rsid w:val="005177A4"/>
    <w:pPr>
      <w:numPr>
        <w:numId w:val="0"/>
      </w:numPr>
      <w:spacing w:line="276" w:lineRule="auto"/>
      <w:outlineLvl w:val="9"/>
    </w:pPr>
    <w:rPr>
      <w:rFonts w:asciiTheme="majorHAnsi" w:eastAsiaTheme="majorEastAsia" w:hAnsiTheme="majorHAnsi" w:cstheme="majorBidi"/>
      <w:color w:val="365F91" w:themeColor="accent1" w:themeShade="BF"/>
      <w:szCs w:val="28"/>
    </w:rPr>
  </w:style>
  <w:style w:type="paragraph" w:styleId="TDC1">
    <w:name w:val="toc 1"/>
    <w:basedOn w:val="Normal"/>
    <w:next w:val="Normal"/>
    <w:autoRedefine/>
    <w:uiPriority w:val="39"/>
    <w:unhideWhenUsed/>
    <w:rsid w:val="005177A4"/>
    <w:pPr>
      <w:spacing w:before="240" w:after="120"/>
    </w:pPr>
    <w:rPr>
      <w:rFonts w:asciiTheme="minorHAnsi" w:hAnsiTheme="minorHAnsi"/>
      <w:b/>
      <w:caps/>
      <w:sz w:val="22"/>
      <w:szCs w:val="22"/>
      <w:u w:val="single"/>
    </w:rPr>
  </w:style>
  <w:style w:type="paragraph" w:styleId="TDC2">
    <w:name w:val="toc 2"/>
    <w:basedOn w:val="Normal"/>
    <w:next w:val="Normal"/>
    <w:autoRedefine/>
    <w:uiPriority w:val="39"/>
    <w:unhideWhenUsed/>
    <w:rsid w:val="005177A4"/>
    <w:pPr>
      <w:spacing w:before="0"/>
    </w:pPr>
    <w:rPr>
      <w:rFonts w:asciiTheme="minorHAnsi" w:hAnsiTheme="minorHAnsi"/>
      <w:b/>
      <w:smallCaps/>
      <w:sz w:val="22"/>
      <w:szCs w:val="22"/>
    </w:rPr>
  </w:style>
  <w:style w:type="paragraph" w:styleId="TDC3">
    <w:name w:val="toc 3"/>
    <w:basedOn w:val="Normal"/>
    <w:next w:val="Normal"/>
    <w:autoRedefine/>
    <w:uiPriority w:val="39"/>
    <w:unhideWhenUsed/>
    <w:rsid w:val="005177A4"/>
    <w:pPr>
      <w:spacing w:before="0"/>
    </w:pPr>
    <w:rPr>
      <w:rFonts w:asciiTheme="minorHAnsi" w:hAnsiTheme="minorHAnsi"/>
      <w:smallCaps/>
      <w:sz w:val="22"/>
      <w:szCs w:val="22"/>
    </w:rPr>
  </w:style>
  <w:style w:type="paragraph" w:styleId="TDC4">
    <w:name w:val="toc 4"/>
    <w:basedOn w:val="Normal"/>
    <w:next w:val="Normal"/>
    <w:autoRedefine/>
    <w:uiPriority w:val="39"/>
    <w:semiHidden/>
    <w:unhideWhenUsed/>
    <w:rsid w:val="005177A4"/>
    <w:pPr>
      <w:spacing w:before="0"/>
    </w:pPr>
    <w:rPr>
      <w:rFonts w:asciiTheme="minorHAnsi" w:hAnsiTheme="minorHAnsi"/>
      <w:sz w:val="22"/>
      <w:szCs w:val="22"/>
    </w:rPr>
  </w:style>
  <w:style w:type="paragraph" w:styleId="TDC5">
    <w:name w:val="toc 5"/>
    <w:basedOn w:val="Normal"/>
    <w:next w:val="Normal"/>
    <w:autoRedefine/>
    <w:uiPriority w:val="39"/>
    <w:semiHidden/>
    <w:unhideWhenUsed/>
    <w:rsid w:val="005177A4"/>
    <w:pPr>
      <w:spacing w:before="0"/>
    </w:pPr>
    <w:rPr>
      <w:rFonts w:asciiTheme="minorHAnsi" w:hAnsiTheme="minorHAnsi"/>
      <w:sz w:val="22"/>
      <w:szCs w:val="22"/>
    </w:rPr>
  </w:style>
  <w:style w:type="paragraph" w:styleId="TDC6">
    <w:name w:val="toc 6"/>
    <w:basedOn w:val="Normal"/>
    <w:next w:val="Normal"/>
    <w:autoRedefine/>
    <w:uiPriority w:val="39"/>
    <w:semiHidden/>
    <w:unhideWhenUsed/>
    <w:rsid w:val="005177A4"/>
    <w:pPr>
      <w:spacing w:before="0"/>
    </w:pPr>
    <w:rPr>
      <w:rFonts w:asciiTheme="minorHAnsi" w:hAnsiTheme="minorHAnsi"/>
      <w:sz w:val="22"/>
      <w:szCs w:val="22"/>
    </w:rPr>
  </w:style>
  <w:style w:type="paragraph" w:styleId="TDC7">
    <w:name w:val="toc 7"/>
    <w:basedOn w:val="Normal"/>
    <w:next w:val="Normal"/>
    <w:autoRedefine/>
    <w:uiPriority w:val="39"/>
    <w:semiHidden/>
    <w:unhideWhenUsed/>
    <w:rsid w:val="005177A4"/>
    <w:pPr>
      <w:spacing w:before="0"/>
    </w:pPr>
    <w:rPr>
      <w:rFonts w:asciiTheme="minorHAnsi" w:hAnsiTheme="minorHAnsi"/>
      <w:sz w:val="22"/>
      <w:szCs w:val="22"/>
    </w:rPr>
  </w:style>
  <w:style w:type="paragraph" w:styleId="TDC8">
    <w:name w:val="toc 8"/>
    <w:basedOn w:val="Normal"/>
    <w:next w:val="Normal"/>
    <w:autoRedefine/>
    <w:uiPriority w:val="39"/>
    <w:semiHidden/>
    <w:unhideWhenUsed/>
    <w:rsid w:val="005177A4"/>
    <w:pPr>
      <w:spacing w:before="0"/>
    </w:pPr>
    <w:rPr>
      <w:rFonts w:asciiTheme="minorHAnsi" w:hAnsiTheme="minorHAnsi"/>
      <w:sz w:val="22"/>
      <w:szCs w:val="22"/>
    </w:rPr>
  </w:style>
  <w:style w:type="paragraph" w:styleId="TDC9">
    <w:name w:val="toc 9"/>
    <w:basedOn w:val="Normal"/>
    <w:next w:val="Normal"/>
    <w:autoRedefine/>
    <w:uiPriority w:val="39"/>
    <w:semiHidden/>
    <w:unhideWhenUsed/>
    <w:rsid w:val="005177A4"/>
    <w:pPr>
      <w:spacing w:before="0"/>
    </w:pPr>
    <w:rPr>
      <w:rFonts w:asciiTheme="minorHAnsi" w:hAnsiTheme="minorHAnsi"/>
      <w:sz w:val="22"/>
      <w:szCs w:val="22"/>
    </w:rPr>
  </w:style>
  <w:style w:type="paragraph" w:styleId="Prrafodelista">
    <w:name w:val="List Paragraph"/>
    <w:basedOn w:val="Normal"/>
    <w:uiPriority w:val="34"/>
    <w:qFormat/>
    <w:rsid w:val="0003441A"/>
    <w:pPr>
      <w:spacing w:before="0" w:line="240" w:lineRule="auto"/>
      <w:ind w:left="720"/>
      <w:contextualSpacing/>
    </w:pPr>
    <w:rPr>
      <w:rFonts w:asciiTheme="minorHAnsi" w:eastAsiaTheme="minorEastAsia" w:hAnsiTheme="minorHAnsi" w:cstheme="minorBidi"/>
    </w:rPr>
  </w:style>
  <w:style w:type="character" w:styleId="Hipervnculo">
    <w:name w:val="Hyperlink"/>
    <w:basedOn w:val="Fuentedeprrafopredeter"/>
    <w:uiPriority w:val="99"/>
    <w:unhideWhenUsed/>
    <w:rsid w:val="00EC4ED4"/>
    <w:rPr>
      <w:color w:val="0000FF" w:themeColor="hyperlink"/>
      <w:u w:val="single"/>
    </w:rPr>
  </w:style>
  <w:style w:type="character" w:styleId="Hipervnculovisitado">
    <w:name w:val="FollowedHyperlink"/>
    <w:basedOn w:val="Fuentedeprrafopredeter"/>
    <w:uiPriority w:val="99"/>
    <w:semiHidden/>
    <w:unhideWhenUsed/>
    <w:rsid w:val="00255B1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Epgrafe">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styleId="Encabezadodetabladecontenido">
    <w:name w:val="TOC Heading"/>
    <w:basedOn w:val="Ttulo1"/>
    <w:next w:val="Normal"/>
    <w:uiPriority w:val="39"/>
    <w:unhideWhenUsed/>
    <w:qFormat/>
    <w:rsid w:val="005177A4"/>
    <w:pPr>
      <w:numPr>
        <w:numId w:val="0"/>
      </w:numPr>
      <w:spacing w:line="276" w:lineRule="auto"/>
      <w:outlineLvl w:val="9"/>
    </w:pPr>
    <w:rPr>
      <w:rFonts w:asciiTheme="majorHAnsi" w:eastAsiaTheme="majorEastAsia" w:hAnsiTheme="majorHAnsi" w:cstheme="majorBidi"/>
      <w:color w:val="365F91" w:themeColor="accent1" w:themeShade="BF"/>
      <w:szCs w:val="28"/>
    </w:rPr>
  </w:style>
  <w:style w:type="paragraph" w:styleId="TDC1">
    <w:name w:val="toc 1"/>
    <w:basedOn w:val="Normal"/>
    <w:next w:val="Normal"/>
    <w:autoRedefine/>
    <w:uiPriority w:val="39"/>
    <w:unhideWhenUsed/>
    <w:rsid w:val="005177A4"/>
    <w:pPr>
      <w:spacing w:before="240" w:after="120"/>
    </w:pPr>
    <w:rPr>
      <w:rFonts w:asciiTheme="minorHAnsi" w:hAnsiTheme="minorHAnsi"/>
      <w:b/>
      <w:caps/>
      <w:sz w:val="22"/>
      <w:szCs w:val="22"/>
      <w:u w:val="single"/>
    </w:rPr>
  </w:style>
  <w:style w:type="paragraph" w:styleId="TDC2">
    <w:name w:val="toc 2"/>
    <w:basedOn w:val="Normal"/>
    <w:next w:val="Normal"/>
    <w:autoRedefine/>
    <w:uiPriority w:val="39"/>
    <w:unhideWhenUsed/>
    <w:rsid w:val="005177A4"/>
    <w:pPr>
      <w:spacing w:before="0"/>
    </w:pPr>
    <w:rPr>
      <w:rFonts w:asciiTheme="minorHAnsi" w:hAnsiTheme="minorHAnsi"/>
      <w:b/>
      <w:smallCaps/>
      <w:sz w:val="22"/>
      <w:szCs w:val="22"/>
    </w:rPr>
  </w:style>
  <w:style w:type="paragraph" w:styleId="TDC3">
    <w:name w:val="toc 3"/>
    <w:basedOn w:val="Normal"/>
    <w:next w:val="Normal"/>
    <w:autoRedefine/>
    <w:uiPriority w:val="39"/>
    <w:unhideWhenUsed/>
    <w:rsid w:val="005177A4"/>
    <w:pPr>
      <w:spacing w:before="0"/>
    </w:pPr>
    <w:rPr>
      <w:rFonts w:asciiTheme="minorHAnsi" w:hAnsiTheme="minorHAnsi"/>
      <w:smallCaps/>
      <w:sz w:val="22"/>
      <w:szCs w:val="22"/>
    </w:rPr>
  </w:style>
  <w:style w:type="paragraph" w:styleId="TDC4">
    <w:name w:val="toc 4"/>
    <w:basedOn w:val="Normal"/>
    <w:next w:val="Normal"/>
    <w:autoRedefine/>
    <w:uiPriority w:val="39"/>
    <w:semiHidden/>
    <w:unhideWhenUsed/>
    <w:rsid w:val="005177A4"/>
    <w:pPr>
      <w:spacing w:before="0"/>
    </w:pPr>
    <w:rPr>
      <w:rFonts w:asciiTheme="minorHAnsi" w:hAnsiTheme="minorHAnsi"/>
      <w:sz w:val="22"/>
      <w:szCs w:val="22"/>
    </w:rPr>
  </w:style>
  <w:style w:type="paragraph" w:styleId="TDC5">
    <w:name w:val="toc 5"/>
    <w:basedOn w:val="Normal"/>
    <w:next w:val="Normal"/>
    <w:autoRedefine/>
    <w:uiPriority w:val="39"/>
    <w:semiHidden/>
    <w:unhideWhenUsed/>
    <w:rsid w:val="005177A4"/>
    <w:pPr>
      <w:spacing w:before="0"/>
    </w:pPr>
    <w:rPr>
      <w:rFonts w:asciiTheme="minorHAnsi" w:hAnsiTheme="minorHAnsi"/>
      <w:sz w:val="22"/>
      <w:szCs w:val="22"/>
    </w:rPr>
  </w:style>
  <w:style w:type="paragraph" w:styleId="TDC6">
    <w:name w:val="toc 6"/>
    <w:basedOn w:val="Normal"/>
    <w:next w:val="Normal"/>
    <w:autoRedefine/>
    <w:uiPriority w:val="39"/>
    <w:semiHidden/>
    <w:unhideWhenUsed/>
    <w:rsid w:val="005177A4"/>
    <w:pPr>
      <w:spacing w:before="0"/>
    </w:pPr>
    <w:rPr>
      <w:rFonts w:asciiTheme="minorHAnsi" w:hAnsiTheme="minorHAnsi"/>
      <w:sz w:val="22"/>
      <w:szCs w:val="22"/>
    </w:rPr>
  </w:style>
  <w:style w:type="paragraph" w:styleId="TDC7">
    <w:name w:val="toc 7"/>
    <w:basedOn w:val="Normal"/>
    <w:next w:val="Normal"/>
    <w:autoRedefine/>
    <w:uiPriority w:val="39"/>
    <w:semiHidden/>
    <w:unhideWhenUsed/>
    <w:rsid w:val="005177A4"/>
    <w:pPr>
      <w:spacing w:before="0"/>
    </w:pPr>
    <w:rPr>
      <w:rFonts w:asciiTheme="minorHAnsi" w:hAnsiTheme="minorHAnsi"/>
      <w:sz w:val="22"/>
      <w:szCs w:val="22"/>
    </w:rPr>
  </w:style>
  <w:style w:type="paragraph" w:styleId="TDC8">
    <w:name w:val="toc 8"/>
    <w:basedOn w:val="Normal"/>
    <w:next w:val="Normal"/>
    <w:autoRedefine/>
    <w:uiPriority w:val="39"/>
    <w:semiHidden/>
    <w:unhideWhenUsed/>
    <w:rsid w:val="005177A4"/>
    <w:pPr>
      <w:spacing w:before="0"/>
    </w:pPr>
    <w:rPr>
      <w:rFonts w:asciiTheme="minorHAnsi" w:hAnsiTheme="minorHAnsi"/>
      <w:sz w:val="22"/>
      <w:szCs w:val="22"/>
    </w:rPr>
  </w:style>
  <w:style w:type="paragraph" w:styleId="TDC9">
    <w:name w:val="toc 9"/>
    <w:basedOn w:val="Normal"/>
    <w:next w:val="Normal"/>
    <w:autoRedefine/>
    <w:uiPriority w:val="39"/>
    <w:semiHidden/>
    <w:unhideWhenUsed/>
    <w:rsid w:val="005177A4"/>
    <w:pPr>
      <w:spacing w:before="0"/>
    </w:pPr>
    <w:rPr>
      <w:rFonts w:asciiTheme="minorHAnsi" w:hAnsiTheme="minorHAnsi"/>
      <w:sz w:val="22"/>
      <w:szCs w:val="22"/>
    </w:rPr>
  </w:style>
  <w:style w:type="paragraph" w:styleId="Prrafodelista">
    <w:name w:val="List Paragraph"/>
    <w:basedOn w:val="Normal"/>
    <w:uiPriority w:val="34"/>
    <w:qFormat/>
    <w:rsid w:val="0003441A"/>
    <w:pPr>
      <w:spacing w:before="0" w:line="240" w:lineRule="auto"/>
      <w:ind w:left="720"/>
      <w:contextualSpacing/>
    </w:pPr>
    <w:rPr>
      <w:rFonts w:asciiTheme="minorHAnsi" w:eastAsiaTheme="minorEastAsia" w:hAnsiTheme="minorHAnsi" w:cstheme="minorBidi"/>
    </w:rPr>
  </w:style>
  <w:style w:type="character" w:styleId="Hipervnculo">
    <w:name w:val="Hyperlink"/>
    <w:basedOn w:val="Fuentedeprrafopredeter"/>
    <w:uiPriority w:val="99"/>
    <w:unhideWhenUsed/>
    <w:rsid w:val="00EC4ED4"/>
    <w:rPr>
      <w:color w:val="0000FF" w:themeColor="hyperlink"/>
      <w:u w:val="single"/>
    </w:rPr>
  </w:style>
  <w:style w:type="character" w:styleId="Hipervnculovisitado">
    <w:name w:val="FollowedHyperlink"/>
    <w:basedOn w:val="Fuentedeprrafopredeter"/>
    <w:uiPriority w:val="99"/>
    <w:semiHidden/>
    <w:unhideWhenUsed/>
    <w:rsid w:val="00255B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1538852273">
      <w:bodyDiv w:val="1"/>
      <w:marLeft w:val="0"/>
      <w:marRight w:val="0"/>
      <w:marTop w:val="0"/>
      <w:marBottom w:val="0"/>
      <w:divBdr>
        <w:top w:val="none" w:sz="0" w:space="0" w:color="auto"/>
        <w:left w:val="none" w:sz="0" w:space="0" w:color="auto"/>
        <w:bottom w:val="none" w:sz="0" w:space="0" w:color="auto"/>
        <w:right w:val="none" w:sz="0" w:space="0" w:color="auto"/>
      </w:divBdr>
      <w:divsChild>
        <w:div w:id="1101336409">
          <w:marLeft w:val="0"/>
          <w:marRight w:val="0"/>
          <w:marTop w:val="0"/>
          <w:marBottom w:val="0"/>
          <w:divBdr>
            <w:top w:val="none" w:sz="0" w:space="0" w:color="auto"/>
            <w:left w:val="none" w:sz="0" w:space="0" w:color="auto"/>
            <w:bottom w:val="none" w:sz="0" w:space="0" w:color="auto"/>
            <w:right w:val="none" w:sz="0" w:space="0" w:color="auto"/>
          </w:divBdr>
          <w:divsChild>
            <w:div w:id="202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hyperlink" Target="http://trends.builtwith.com/javascript/Angular-JS" TargetMode="External"/><Relationship Id="rId54" Type="http://schemas.openxmlformats.org/officeDocument/2006/relationships/header" Target="header6.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yperlink" Target="http://trends.builtwith.com/javascript/Angular-JS"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mros\Downloads\Plantilla_Proyec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FFBB8-8128-BD4C-969B-27704A4C0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\Users\jmros\Downloads\Plantilla_Proyecto.dotx</Template>
  <TotalTime>0</TotalTime>
  <Pages>42</Pages>
  <Words>5827</Words>
  <Characters>32051</Characters>
  <Application>Microsoft Macintosh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37803</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Juan Manuel Ros</cp:lastModifiedBy>
  <cp:revision>3</cp:revision>
  <cp:lastPrinted>2015-06-22T07:42:00Z</cp:lastPrinted>
  <dcterms:created xsi:type="dcterms:W3CDTF">2015-06-22T07:42:00Z</dcterms:created>
  <dcterms:modified xsi:type="dcterms:W3CDTF">2015-06-22T07:42:00Z</dcterms:modified>
</cp:coreProperties>
</file>